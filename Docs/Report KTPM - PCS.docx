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rPr>
        <w:id w:val="-171881891"/>
        <w:docPartObj>
          <w:docPartGallery w:val="Cover Pages"/>
          <w:docPartUnique/>
        </w:docPartObj>
      </w:sdtPr>
      <w:sdtEndPr>
        <w:rPr>
          <w:color w:val="auto"/>
        </w:rPr>
      </w:sdtEndPr>
      <w:sdtContent>
        <w:p w14:paraId="1D54C455" w14:textId="77777777" w:rsidR="00303108" w:rsidRDefault="00303108">
          <w:pPr>
            <w:pStyle w:val="NoSpacing"/>
            <w:spacing w:before="1540" w:after="240"/>
            <w:jc w:val="center"/>
            <w:rPr>
              <w:color w:val="156082" w:themeColor="accent1"/>
            </w:rPr>
          </w:pPr>
          <w:r>
            <w:rPr>
              <w:noProof/>
              <w:color w:val="156082" w:themeColor="accent1"/>
            </w:rPr>
            <w:drawing>
              <wp:inline distT="0" distB="0" distL="0" distR="0" wp14:anchorId="1EF29320" wp14:editId="5B02FE9A">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8A20DBCE54CE4D8284A4D09384E3D3D0"/>
            </w:placeholder>
            <w:dataBinding w:prefixMappings="xmlns:ns0='http://purl.org/dc/elements/1.1/' xmlns:ns1='http://schemas.openxmlformats.org/package/2006/metadata/core-properties' " w:xpath="/ns1:coreProperties[1]/ns0:title[1]" w:storeItemID="{6C3C8BC8-F283-45AE-878A-BAB7291924A1}"/>
            <w:text/>
          </w:sdtPr>
          <w:sdtEndPr/>
          <w:sdtContent>
            <w:p w14:paraId="57FCC206" w14:textId="2B79A923" w:rsidR="00303108" w:rsidRDefault="000D1CD8">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Báo cáo Project Nhập môn kỹ thuật phần mềm</w:t>
              </w:r>
            </w:p>
          </w:sdtContent>
        </w:sdt>
        <w:sdt>
          <w:sdtPr>
            <w:rPr>
              <w:color w:val="156082" w:themeColor="accent1"/>
              <w:sz w:val="36"/>
              <w:szCs w:val="36"/>
            </w:rPr>
            <w:alias w:val="Subtitle"/>
            <w:tag w:val=""/>
            <w:id w:val="328029620"/>
            <w:placeholder>
              <w:docPart w:val="8537953AF3C84C18A22697B882C319B1"/>
            </w:placeholder>
            <w:dataBinding w:prefixMappings="xmlns:ns0='http://purl.org/dc/elements/1.1/' xmlns:ns1='http://schemas.openxmlformats.org/package/2006/metadata/core-properties' " w:xpath="/ns1:coreProperties[1]/ns0:subject[1]" w:storeItemID="{6C3C8BC8-F283-45AE-878A-BAB7291924A1}"/>
            <w:text/>
          </w:sdtPr>
          <w:sdtEndPr/>
          <w:sdtContent>
            <w:p w14:paraId="16AC5585" w14:textId="3F9EDB06" w:rsidR="00303108" w:rsidRDefault="00B44502">
              <w:pPr>
                <w:pStyle w:val="NoSpacing"/>
                <w:jc w:val="center"/>
                <w:rPr>
                  <w:color w:val="156082" w:themeColor="accent1"/>
                  <w:sz w:val="36"/>
                  <w:szCs w:val="36"/>
                </w:rPr>
              </w:pPr>
              <w:r w:rsidRPr="006D6296">
                <w:rPr>
                  <w:color w:val="156082" w:themeColor="accent1"/>
                  <w:sz w:val="36"/>
                  <w:szCs w:val="36"/>
                </w:rPr>
                <w:t xml:space="preserve">Đề tài: </w:t>
              </w:r>
              <w:r w:rsidR="008768C4">
                <w:rPr>
                  <w:color w:val="156082" w:themeColor="accent1"/>
                  <w:sz w:val="36"/>
                  <w:szCs w:val="36"/>
                </w:rPr>
                <w:t>Hệ thống chăm sóc thú cưng</w:t>
              </w:r>
            </w:p>
          </w:sdtContent>
        </w:sdt>
        <w:p w14:paraId="095B63F4" w14:textId="77777777" w:rsidR="005F51B1" w:rsidRPr="006D6296" w:rsidRDefault="005F51B1" w:rsidP="005F51B1">
          <w:pPr>
            <w:jc w:val="center"/>
          </w:pPr>
        </w:p>
        <w:p w14:paraId="6C599406" w14:textId="77777777" w:rsidR="00303108" w:rsidRDefault="00217ED8">
          <w:pPr>
            <w:pStyle w:val="NoSpacing"/>
            <w:spacing w:before="480"/>
            <w:jc w:val="center"/>
            <w:rPr>
              <w:color w:val="156082" w:themeColor="accent1"/>
            </w:rPr>
          </w:pPr>
          <w:r>
            <w:rPr>
              <w:noProof/>
            </w:rPr>
            <w:pict w14:anchorId="1CEE3AD4">
              <v:shapetype id="_x0000_t202" coordsize="21600,21600" o:spt="202" path="m,l,21600r21600,l21600,xe">
                <v:stroke joinstyle="miter"/>
                <v:path gradientshapeok="t" o:connecttype="rect"/>
              </v:shapetype>
              <v:shape id="Text Box 146" o:spid="_x0000_s205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next-textbox:#Text Box 146;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4-06-02T00:00:00Z">
                          <w:dateFormat w:val="MMMM d, yyyy"/>
                          <w:lid w:val="en-US"/>
                          <w:storeMappedDataAs w:val="dateTime"/>
                          <w:calendar w:val="gregorian"/>
                        </w:date>
                      </w:sdtPr>
                      <w:sdtEndPr/>
                      <w:sdtContent>
                        <w:p w14:paraId="3587A273" w14:textId="77777777" w:rsidR="00303108" w:rsidRDefault="00B9267C">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2F6FE607" w14:textId="6DDEA9CF" w:rsidR="00303108" w:rsidRPr="00F55247" w:rsidRDefault="00217ED8">
                      <w:pPr>
                        <w:pStyle w:val="NoSpacing"/>
                        <w:jc w:val="center"/>
                        <w:rPr>
                          <w:color w:val="156082" w:themeColor="accent1"/>
                          <w:sz w:val="32"/>
                          <w:szCs w:val="40"/>
                        </w:rPr>
                      </w:pPr>
                      <w:sdt>
                        <w:sdtPr>
                          <w:rPr>
                            <w:caps/>
                            <w:color w:val="156082" w:themeColor="accent1"/>
                            <w:sz w:val="36"/>
                            <w:szCs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25AA2" w:rsidRPr="006D6296">
                            <w:rPr>
                              <w:caps/>
                              <w:color w:val="156082" w:themeColor="accent1"/>
                              <w:sz w:val="36"/>
                              <w:szCs w:val="44"/>
                            </w:rPr>
                            <w:t xml:space="preserve">Nhóm </w:t>
                          </w:r>
                          <w:r w:rsidR="008768C4">
                            <w:rPr>
                              <w:caps/>
                              <w:color w:val="156082" w:themeColor="accent1"/>
                              <w:sz w:val="36"/>
                              <w:szCs w:val="44"/>
                            </w:rPr>
                            <w:t>B</w:t>
                          </w:r>
                        </w:sdtContent>
                      </w:sdt>
                    </w:p>
                  </w:txbxContent>
                </v:textbox>
                <w10:wrap anchorx="margin" anchory="page"/>
              </v:shape>
            </w:pict>
          </w:r>
          <w:r w:rsidR="00303108">
            <w:rPr>
              <w:noProof/>
              <w:color w:val="156082" w:themeColor="accent1"/>
            </w:rPr>
            <w:drawing>
              <wp:inline distT="0" distB="0" distL="0" distR="0" wp14:anchorId="7A53AB88" wp14:editId="76E87C69">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9099AC" w14:textId="77777777" w:rsidR="00303108" w:rsidRDefault="00303108">
          <w:pPr>
            <w:ind w:firstLine="0"/>
            <w:jc w:val="left"/>
            <w:rPr>
              <w:rFonts w:eastAsiaTheme="majorEastAsia" w:cstheme="majorBidi"/>
              <w:b/>
              <w:spacing w:val="-10"/>
              <w:kern w:val="28"/>
              <w:sz w:val="40"/>
              <w:szCs w:val="56"/>
            </w:rPr>
          </w:pPr>
          <w:r>
            <w:br w:type="page"/>
          </w:r>
        </w:p>
      </w:sdtContent>
    </w:sdt>
    <w:p w14:paraId="1D64401E" w14:textId="77777777" w:rsidR="00817800" w:rsidRDefault="00817800" w:rsidP="004844A1">
      <w:pPr>
        <w:pStyle w:val="Title"/>
        <w:sectPr w:rsidR="00817800" w:rsidSect="00303108">
          <w:pgSz w:w="12240" w:h="15840"/>
          <w:pgMar w:top="1440" w:right="1440" w:bottom="1440" w:left="1440" w:header="567" w:footer="567" w:gutter="0"/>
          <w:pgNumType w:start="0"/>
          <w:cols w:space="720"/>
          <w:titlePg/>
          <w:docGrid w:linePitch="360"/>
        </w:sectPr>
      </w:pPr>
    </w:p>
    <w:p w14:paraId="79004CF0" w14:textId="6D1695B0" w:rsidR="0093102E" w:rsidRDefault="000537EC">
      <w:pPr>
        <w:pStyle w:val="TOC1"/>
        <w:rPr>
          <w:rFonts w:asciiTheme="minorHAnsi" w:hAnsiTheme="minorHAnsi" w:cstheme="minorBidi"/>
          <w:b w:val="0"/>
          <w:bCs w:val="0"/>
          <w:i w:val="0"/>
          <w:iCs w:val="0"/>
          <w:noProof/>
        </w:rPr>
      </w:pPr>
      <w:r>
        <w:lastRenderedPageBreak/>
        <w:fldChar w:fldCharType="begin"/>
      </w:r>
      <w:r>
        <w:instrText xml:space="preserve"> TOC \o "1-3" \h \z \u </w:instrText>
      </w:r>
      <w:r>
        <w:fldChar w:fldCharType="separate"/>
      </w:r>
      <w:hyperlink w:anchor="_Toc168511107" w:history="1">
        <w:r w:rsidR="0093102E" w:rsidRPr="00F91354">
          <w:rPr>
            <w:rStyle w:val="Hyperlink"/>
            <w:noProof/>
          </w:rPr>
          <w:t>1</w:t>
        </w:r>
        <w:r w:rsidR="0093102E">
          <w:rPr>
            <w:rFonts w:asciiTheme="minorHAnsi" w:hAnsiTheme="minorHAnsi" w:cstheme="minorBidi"/>
            <w:b w:val="0"/>
            <w:bCs w:val="0"/>
            <w:i w:val="0"/>
            <w:iCs w:val="0"/>
            <w:noProof/>
          </w:rPr>
          <w:tab/>
        </w:r>
        <w:r w:rsidR="0093102E" w:rsidRPr="00F91354">
          <w:rPr>
            <w:rStyle w:val="Hyperlink"/>
            <w:noProof/>
          </w:rPr>
          <w:t>Giới thiệu</w:t>
        </w:r>
        <w:r w:rsidR="0093102E">
          <w:rPr>
            <w:noProof/>
            <w:webHidden/>
          </w:rPr>
          <w:tab/>
        </w:r>
        <w:r w:rsidR="0093102E">
          <w:rPr>
            <w:noProof/>
            <w:webHidden/>
          </w:rPr>
          <w:fldChar w:fldCharType="begin"/>
        </w:r>
        <w:r w:rsidR="0093102E">
          <w:rPr>
            <w:noProof/>
            <w:webHidden/>
          </w:rPr>
          <w:instrText xml:space="preserve"> PAGEREF _Toc168511107 \h </w:instrText>
        </w:r>
        <w:r w:rsidR="0093102E">
          <w:rPr>
            <w:noProof/>
            <w:webHidden/>
          </w:rPr>
        </w:r>
        <w:r w:rsidR="0093102E">
          <w:rPr>
            <w:noProof/>
            <w:webHidden/>
          </w:rPr>
          <w:fldChar w:fldCharType="separate"/>
        </w:r>
        <w:r w:rsidR="0093102E">
          <w:rPr>
            <w:noProof/>
            <w:webHidden/>
          </w:rPr>
          <w:t>4</w:t>
        </w:r>
        <w:r w:rsidR="0093102E">
          <w:rPr>
            <w:noProof/>
            <w:webHidden/>
          </w:rPr>
          <w:fldChar w:fldCharType="end"/>
        </w:r>
      </w:hyperlink>
    </w:p>
    <w:p w14:paraId="1B9482FC" w14:textId="74C6267C" w:rsidR="0093102E" w:rsidRDefault="00217ED8">
      <w:pPr>
        <w:pStyle w:val="TOC2"/>
        <w:rPr>
          <w:rFonts w:asciiTheme="minorHAnsi" w:hAnsiTheme="minorHAnsi" w:cstheme="minorBidi"/>
          <w:b w:val="0"/>
          <w:bCs w:val="0"/>
          <w:noProof/>
          <w:sz w:val="24"/>
          <w:szCs w:val="24"/>
        </w:rPr>
      </w:pPr>
      <w:hyperlink w:anchor="_Toc168511108" w:history="1">
        <w:r w:rsidR="0093102E" w:rsidRPr="00F91354">
          <w:rPr>
            <w:rStyle w:val="Hyperlink"/>
            <w:noProof/>
          </w:rPr>
          <w:t>1.1</w:t>
        </w:r>
        <w:r w:rsidR="0093102E">
          <w:rPr>
            <w:rFonts w:asciiTheme="minorHAnsi" w:hAnsiTheme="minorHAnsi" w:cstheme="minorBidi"/>
            <w:b w:val="0"/>
            <w:bCs w:val="0"/>
            <w:noProof/>
            <w:sz w:val="24"/>
            <w:szCs w:val="24"/>
          </w:rPr>
          <w:tab/>
        </w:r>
        <w:r w:rsidR="0093102E" w:rsidRPr="00F91354">
          <w:rPr>
            <w:rStyle w:val="Hyperlink"/>
            <w:noProof/>
          </w:rPr>
          <w:t>Danh sách thành viên và phân công công việc</w:t>
        </w:r>
        <w:r w:rsidR="0093102E">
          <w:rPr>
            <w:noProof/>
            <w:webHidden/>
          </w:rPr>
          <w:tab/>
        </w:r>
        <w:r w:rsidR="0093102E">
          <w:rPr>
            <w:noProof/>
            <w:webHidden/>
          </w:rPr>
          <w:fldChar w:fldCharType="begin"/>
        </w:r>
        <w:r w:rsidR="0093102E">
          <w:rPr>
            <w:noProof/>
            <w:webHidden/>
          </w:rPr>
          <w:instrText xml:space="preserve"> PAGEREF _Toc168511108 \h </w:instrText>
        </w:r>
        <w:r w:rsidR="0093102E">
          <w:rPr>
            <w:noProof/>
            <w:webHidden/>
          </w:rPr>
        </w:r>
        <w:r w:rsidR="0093102E">
          <w:rPr>
            <w:noProof/>
            <w:webHidden/>
          </w:rPr>
          <w:fldChar w:fldCharType="separate"/>
        </w:r>
        <w:r w:rsidR="0093102E">
          <w:rPr>
            <w:noProof/>
            <w:webHidden/>
          </w:rPr>
          <w:t>4</w:t>
        </w:r>
        <w:r w:rsidR="0093102E">
          <w:rPr>
            <w:noProof/>
            <w:webHidden/>
          </w:rPr>
          <w:fldChar w:fldCharType="end"/>
        </w:r>
      </w:hyperlink>
    </w:p>
    <w:p w14:paraId="2B71B153" w14:textId="6FAC2817" w:rsidR="0093102E" w:rsidRDefault="00217ED8">
      <w:pPr>
        <w:pStyle w:val="TOC2"/>
        <w:rPr>
          <w:rFonts w:asciiTheme="minorHAnsi" w:hAnsiTheme="minorHAnsi" w:cstheme="minorBidi"/>
          <w:b w:val="0"/>
          <w:bCs w:val="0"/>
          <w:noProof/>
          <w:sz w:val="24"/>
          <w:szCs w:val="24"/>
        </w:rPr>
      </w:pPr>
      <w:hyperlink w:anchor="_Toc168511109" w:history="1">
        <w:r w:rsidR="0093102E" w:rsidRPr="00F91354">
          <w:rPr>
            <w:rStyle w:val="Hyperlink"/>
            <w:noProof/>
          </w:rPr>
          <w:t>1.2</w:t>
        </w:r>
        <w:r w:rsidR="0093102E">
          <w:rPr>
            <w:rFonts w:asciiTheme="minorHAnsi" w:hAnsiTheme="minorHAnsi" w:cstheme="minorBidi"/>
            <w:b w:val="0"/>
            <w:bCs w:val="0"/>
            <w:noProof/>
            <w:sz w:val="24"/>
            <w:szCs w:val="24"/>
          </w:rPr>
          <w:tab/>
        </w:r>
        <w:r w:rsidR="0093102E" w:rsidRPr="00F91354">
          <w:rPr>
            <w:rStyle w:val="Hyperlink"/>
            <w:noProof/>
          </w:rPr>
          <w:t>Tóm tắt dự án</w:t>
        </w:r>
        <w:r w:rsidR="0093102E">
          <w:rPr>
            <w:noProof/>
            <w:webHidden/>
          </w:rPr>
          <w:tab/>
        </w:r>
        <w:r w:rsidR="0093102E">
          <w:rPr>
            <w:noProof/>
            <w:webHidden/>
          </w:rPr>
          <w:fldChar w:fldCharType="begin"/>
        </w:r>
        <w:r w:rsidR="0093102E">
          <w:rPr>
            <w:noProof/>
            <w:webHidden/>
          </w:rPr>
          <w:instrText xml:space="preserve"> PAGEREF _Toc168511109 \h </w:instrText>
        </w:r>
        <w:r w:rsidR="0093102E">
          <w:rPr>
            <w:noProof/>
            <w:webHidden/>
          </w:rPr>
        </w:r>
        <w:r w:rsidR="0093102E">
          <w:rPr>
            <w:noProof/>
            <w:webHidden/>
          </w:rPr>
          <w:fldChar w:fldCharType="separate"/>
        </w:r>
        <w:r w:rsidR="0093102E">
          <w:rPr>
            <w:noProof/>
            <w:webHidden/>
          </w:rPr>
          <w:t>4</w:t>
        </w:r>
        <w:r w:rsidR="0093102E">
          <w:rPr>
            <w:noProof/>
            <w:webHidden/>
          </w:rPr>
          <w:fldChar w:fldCharType="end"/>
        </w:r>
      </w:hyperlink>
    </w:p>
    <w:p w14:paraId="43AC8456" w14:textId="2A1214DB" w:rsidR="0093102E" w:rsidRDefault="00217ED8">
      <w:pPr>
        <w:pStyle w:val="TOC3"/>
        <w:rPr>
          <w:rFonts w:asciiTheme="minorHAnsi" w:hAnsiTheme="minorHAnsi" w:cstheme="minorBidi"/>
          <w:sz w:val="24"/>
          <w:szCs w:val="24"/>
        </w:rPr>
      </w:pPr>
      <w:hyperlink w:anchor="_Toc168511110" w:history="1">
        <w:r w:rsidR="0093102E" w:rsidRPr="00F91354">
          <w:rPr>
            <w:rStyle w:val="Hyperlink"/>
          </w:rPr>
          <w:t>1.2.1</w:t>
        </w:r>
        <w:r w:rsidR="0093102E">
          <w:rPr>
            <w:rFonts w:asciiTheme="minorHAnsi" w:hAnsiTheme="minorHAnsi" w:cstheme="minorBidi"/>
            <w:sz w:val="24"/>
            <w:szCs w:val="24"/>
          </w:rPr>
          <w:tab/>
        </w:r>
        <w:r w:rsidR="0093102E" w:rsidRPr="00F91354">
          <w:rPr>
            <w:rStyle w:val="Hyperlink"/>
          </w:rPr>
          <w:t>Mục tiêu chính của dự án</w:t>
        </w:r>
        <w:r w:rsidR="0093102E">
          <w:rPr>
            <w:webHidden/>
          </w:rPr>
          <w:tab/>
        </w:r>
        <w:r w:rsidR="0093102E">
          <w:rPr>
            <w:webHidden/>
          </w:rPr>
          <w:fldChar w:fldCharType="begin"/>
        </w:r>
        <w:r w:rsidR="0093102E">
          <w:rPr>
            <w:webHidden/>
          </w:rPr>
          <w:instrText xml:space="preserve"> PAGEREF _Toc168511110 \h </w:instrText>
        </w:r>
        <w:r w:rsidR="0093102E">
          <w:rPr>
            <w:webHidden/>
          </w:rPr>
        </w:r>
        <w:r w:rsidR="0093102E">
          <w:rPr>
            <w:webHidden/>
          </w:rPr>
          <w:fldChar w:fldCharType="separate"/>
        </w:r>
        <w:r w:rsidR="0093102E">
          <w:rPr>
            <w:webHidden/>
          </w:rPr>
          <w:t>4</w:t>
        </w:r>
        <w:r w:rsidR="0093102E">
          <w:rPr>
            <w:webHidden/>
          </w:rPr>
          <w:fldChar w:fldCharType="end"/>
        </w:r>
      </w:hyperlink>
    </w:p>
    <w:p w14:paraId="4C5DA026" w14:textId="02341326" w:rsidR="0093102E" w:rsidRDefault="00217ED8">
      <w:pPr>
        <w:pStyle w:val="TOC3"/>
        <w:rPr>
          <w:rFonts w:asciiTheme="minorHAnsi" w:hAnsiTheme="minorHAnsi" w:cstheme="minorBidi"/>
          <w:sz w:val="24"/>
          <w:szCs w:val="24"/>
        </w:rPr>
      </w:pPr>
      <w:hyperlink w:anchor="_Toc168511111" w:history="1">
        <w:r w:rsidR="0093102E" w:rsidRPr="00F91354">
          <w:rPr>
            <w:rStyle w:val="Hyperlink"/>
          </w:rPr>
          <w:t>1.2.2</w:t>
        </w:r>
        <w:r w:rsidR="0093102E">
          <w:rPr>
            <w:rFonts w:asciiTheme="minorHAnsi" w:hAnsiTheme="minorHAnsi" w:cstheme="minorBidi"/>
            <w:sz w:val="24"/>
            <w:szCs w:val="24"/>
          </w:rPr>
          <w:tab/>
        </w:r>
        <w:r w:rsidR="0093102E" w:rsidRPr="00F91354">
          <w:rPr>
            <w:rStyle w:val="Hyperlink"/>
          </w:rPr>
          <w:t>Các công nghệ sử dụng</w:t>
        </w:r>
        <w:r w:rsidR="0093102E">
          <w:rPr>
            <w:webHidden/>
          </w:rPr>
          <w:tab/>
        </w:r>
        <w:r w:rsidR="0093102E">
          <w:rPr>
            <w:webHidden/>
          </w:rPr>
          <w:fldChar w:fldCharType="begin"/>
        </w:r>
        <w:r w:rsidR="0093102E">
          <w:rPr>
            <w:webHidden/>
          </w:rPr>
          <w:instrText xml:space="preserve"> PAGEREF _Toc168511111 \h </w:instrText>
        </w:r>
        <w:r w:rsidR="0093102E">
          <w:rPr>
            <w:webHidden/>
          </w:rPr>
        </w:r>
        <w:r w:rsidR="0093102E">
          <w:rPr>
            <w:webHidden/>
          </w:rPr>
          <w:fldChar w:fldCharType="separate"/>
        </w:r>
        <w:r w:rsidR="0093102E">
          <w:rPr>
            <w:webHidden/>
          </w:rPr>
          <w:t>4</w:t>
        </w:r>
        <w:r w:rsidR="0093102E">
          <w:rPr>
            <w:webHidden/>
          </w:rPr>
          <w:fldChar w:fldCharType="end"/>
        </w:r>
      </w:hyperlink>
    </w:p>
    <w:p w14:paraId="3ED5A187" w14:textId="644CA14B" w:rsidR="0093102E" w:rsidRDefault="00217ED8">
      <w:pPr>
        <w:pStyle w:val="TOC3"/>
        <w:rPr>
          <w:rFonts w:asciiTheme="minorHAnsi" w:hAnsiTheme="minorHAnsi" w:cstheme="minorBidi"/>
          <w:sz w:val="24"/>
          <w:szCs w:val="24"/>
        </w:rPr>
      </w:pPr>
      <w:hyperlink w:anchor="_Toc168511112" w:history="1">
        <w:r w:rsidR="0093102E" w:rsidRPr="00F91354">
          <w:rPr>
            <w:rStyle w:val="Hyperlink"/>
          </w:rPr>
          <w:t>1.2.3</w:t>
        </w:r>
        <w:r w:rsidR="0093102E">
          <w:rPr>
            <w:rFonts w:asciiTheme="minorHAnsi" w:hAnsiTheme="minorHAnsi" w:cstheme="minorBidi"/>
            <w:sz w:val="24"/>
            <w:szCs w:val="24"/>
          </w:rPr>
          <w:tab/>
        </w:r>
        <w:r w:rsidR="0093102E" w:rsidRPr="00F91354">
          <w:rPr>
            <w:rStyle w:val="Hyperlink"/>
          </w:rPr>
          <w:t>Kết quả mong đợi</w:t>
        </w:r>
        <w:r w:rsidR="0093102E">
          <w:rPr>
            <w:webHidden/>
          </w:rPr>
          <w:tab/>
        </w:r>
        <w:r w:rsidR="0093102E">
          <w:rPr>
            <w:webHidden/>
          </w:rPr>
          <w:fldChar w:fldCharType="begin"/>
        </w:r>
        <w:r w:rsidR="0093102E">
          <w:rPr>
            <w:webHidden/>
          </w:rPr>
          <w:instrText xml:space="preserve"> PAGEREF _Toc168511112 \h </w:instrText>
        </w:r>
        <w:r w:rsidR="0093102E">
          <w:rPr>
            <w:webHidden/>
          </w:rPr>
        </w:r>
        <w:r w:rsidR="0093102E">
          <w:rPr>
            <w:webHidden/>
          </w:rPr>
          <w:fldChar w:fldCharType="separate"/>
        </w:r>
        <w:r w:rsidR="0093102E">
          <w:rPr>
            <w:webHidden/>
          </w:rPr>
          <w:t>5</w:t>
        </w:r>
        <w:r w:rsidR="0093102E">
          <w:rPr>
            <w:webHidden/>
          </w:rPr>
          <w:fldChar w:fldCharType="end"/>
        </w:r>
      </w:hyperlink>
    </w:p>
    <w:p w14:paraId="24A29C13" w14:textId="17942AE2" w:rsidR="0093102E" w:rsidRDefault="00217ED8">
      <w:pPr>
        <w:pStyle w:val="TOC2"/>
        <w:rPr>
          <w:rFonts w:asciiTheme="minorHAnsi" w:hAnsiTheme="minorHAnsi" w:cstheme="minorBidi"/>
          <w:b w:val="0"/>
          <w:bCs w:val="0"/>
          <w:noProof/>
          <w:sz w:val="24"/>
          <w:szCs w:val="24"/>
        </w:rPr>
      </w:pPr>
      <w:hyperlink w:anchor="_Toc168511113" w:history="1">
        <w:r w:rsidR="0093102E" w:rsidRPr="00F91354">
          <w:rPr>
            <w:rStyle w:val="Hyperlink"/>
            <w:noProof/>
          </w:rPr>
          <w:t>1.3</w:t>
        </w:r>
        <w:r w:rsidR="0093102E">
          <w:rPr>
            <w:rFonts w:asciiTheme="minorHAnsi" w:hAnsiTheme="minorHAnsi" w:cstheme="minorBidi"/>
            <w:b w:val="0"/>
            <w:bCs w:val="0"/>
            <w:noProof/>
            <w:sz w:val="24"/>
            <w:szCs w:val="24"/>
          </w:rPr>
          <w:tab/>
        </w:r>
        <w:r w:rsidR="0093102E" w:rsidRPr="00F91354">
          <w:rPr>
            <w:rStyle w:val="Hyperlink"/>
            <w:noProof/>
          </w:rPr>
          <w:t>Giới thiệu dự án</w:t>
        </w:r>
        <w:r w:rsidR="0093102E">
          <w:rPr>
            <w:noProof/>
            <w:webHidden/>
          </w:rPr>
          <w:tab/>
        </w:r>
        <w:r w:rsidR="0093102E">
          <w:rPr>
            <w:noProof/>
            <w:webHidden/>
          </w:rPr>
          <w:fldChar w:fldCharType="begin"/>
        </w:r>
        <w:r w:rsidR="0093102E">
          <w:rPr>
            <w:noProof/>
            <w:webHidden/>
          </w:rPr>
          <w:instrText xml:space="preserve"> PAGEREF _Toc168511113 \h </w:instrText>
        </w:r>
        <w:r w:rsidR="0093102E">
          <w:rPr>
            <w:noProof/>
            <w:webHidden/>
          </w:rPr>
        </w:r>
        <w:r w:rsidR="0093102E">
          <w:rPr>
            <w:noProof/>
            <w:webHidden/>
          </w:rPr>
          <w:fldChar w:fldCharType="separate"/>
        </w:r>
        <w:r w:rsidR="0093102E">
          <w:rPr>
            <w:noProof/>
            <w:webHidden/>
          </w:rPr>
          <w:t>5</w:t>
        </w:r>
        <w:r w:rsidR="0093102E">
          <w:rPr>
            <w:noProof/>
            <w:webHidden/>
          </w:rPr>
          <w:fldChar w:fldCharType="end"/>
        </w:r>
      </w:hyperlink>
    </w:p>
    <w:p w14:paraId="0D4A4B30" w14:textId="046719F5" w:rsidR="0093102E" w:rsidRDefault="00217ED8">
      <w:pPr>
        <w:pStyle w:val="TOC3"/>
        <w:rPr>
          <w:rFonts w:asciiTheme="minorHAnsi" w:hAnsiTheme="minorHAnsi" w:cstheme="minorBidi"/>
          <w:sz w:val="24"/>
          <w:szCs w:val="24"/>
        </w:rPr>
      </w:pPr>
      <w:hyperlink w:anchor="_Toc168511114" w:history="1">
        <w:r w:rsidR="0093102E" w:rsidRPr="00F91354">
          <w:rPr>
            <w:rStyle w:val="Hyperlink"/>
          </w:rPr>
          <w:t>1.3.1</w:t>
        </w:r>
        <w:r w:rsidR="0093102E">
          <w:rPr>
            <w:rFonts w:asciiTheme="minorHAnsi" w:hAnsiTheme="minorHAnsi" w:cstheme="minorBidi"/>
            <w:sz w:val="24"/>
            <w:szCs w:val="24"/>
          </w:rPr>
          <w:tab/>
        </w:r>
        <w:r w:rsidR="0093102E" w:rsidRPr="00F91354">
          <w:rPr>
            <w:rStyle w:val="Hyperlink"/>
          </w:rPr>
          <w:t>Bối cảnh và lý do thực hiện dự án</w:t>
        </w:r>
        <w:r w:rsidR="0093102E">
          <w:rPr>
            <w:webHidden/>
          </w:rPr>
          <w:tab/>
        </w:r>
        <w:r w:rsidR="0093102E">
          <w:rPr>
            <w:webHidden/>
          </w:rPr>
          <w:fldChar w:fldCharType="begin"/>
        </w:r>
        <w:r w:rsidR="0093102E">
          <w:rPr>
            <w:webHidden/>
          </w:rPr>
          <w:instrText xml:space="preserve"> PAGEREF _Toc168511114 \h </w:instrText>
        </w:r>
        <w:r w:rsidR="0093102E">
          <w:rPr>
            <w:webHidden/>
          </w:rPr>
        </w:r>
        <w:r w:rsidR="0093102E">
          <w:rPr>
            <w:webHidden/>
          </w:rPr>
          <w:fldChar w:fldCharType="separate"/>
        </w:r>
        <w:r w:rsidR="0093102E">
          <w:rPr>
            <w:webHidden/>
          </w:rPr>
          <w:t>5</w:t>
        </w:r>
        <w:r w:rsidR="0093102E">
          <w:rPr>
            <w:webHidden/>
          </w:rPr>
          <w:fldChar w:fldCharType="end"/>
        </w:r>
      </w:hyperlink>
    </w:p>
    <w:p w14:paraId="76333272" w14:textId="18F027C9" w:rsidR="0093102E" w:rsidRDefault="00217ED8">
      <w:pPr>
        <w:pStyle w:val="TOC3"/>
        <w:rPr>
          <w:rFonts w:asciiTheme="minorHAnsi" w:hAnsiTheme="minorHAnsi" w:cstheme="minorBidi"/>
          <w:sz w:val="24"/>
          <w:szCs w:val="24"/>
        </w:rPr>
      </w:pPr>
      <w:hyperlink w:anchor="_Toc168511115" w:history="1">
        <w:r w:rsidR="0093102E" w:rsidRPr="00F91354">
          <w:rPr>
            <w:rStyle w:val="Hyperlink"/>
          </w:rPr>
          <w:t>1.3.2</w:t>
        </w:r>
        <w:r w:rsidR="0093102E">
          <w:rPr>
            <w:rFonts w:asciiTheme="minorHAnsi" w:hAnsiTheme="minorHAnsi" w:cstheme="minorBidi"/>
            <w:sz w:val="24"/>
            <w:szCs w:val="24"/>
          </w:rPr>
          <w:tab/>
        </w:r>
        <w:r w:rsidR="0093102E" w:rsidRPr="00F91354">
          <w:rPr>
            <w:rStyle w:val="Hyperlink"/>
          </w:rPr>
          <w:t>Mục tiêu và phạm vi của dự án</w:t>
        </w:r>
        <w:r w:rsidR="0093102E">
          <w:rPr>
            <w:webHidden/>
          </w:rPr>
          <w:tab/>
        </w:r>
        <w:r w:rsidR="0093102E">
          <w:rPr>
            <w:webHidden/>
          </w:rPr>
          <w:fldChar w:fldCharType="begin"/>
        </w:r>
        <w:r w:rsidR="0093102E">
          <w:rPr>
            <w:webHidden/>
          </w:rPr>
          <w:instrText xml:space="preserve"> PAGEREF _Toc168511115 \h </w:instrText>
        </w:r>
        <w:r w:rsidR="0093102E">
          <w:rPr>
            <w:webHidden/>
          </w:rPr>
        </w:r>
        <w:r w:rsidR="0093102E">
          <w:rPr>
            <w:webHidden/>
          </w:rPr>
          <w:fldChar w:fldCharType="separate"/>
        </w:r>
        <w:r w:rsidR="0093102E">
          <w:rPr>
            <w:webHidden/>
          </w:rPr>
          <w:t>5</w:t>
        </w:r>
        <w:r w:rsidR="0093102E">
          <w:rPr>
            <w:webHidden/>
          </w:rPr>
          <w:fldChar w:fldCharType="end"/>
        </w:r>
      </w:hyperlink>
    </w:p>
    <w:p w14:paraId="25234098" w14:textId="28E08454" w:rsidR="0093102E" w:rsidRDefault="00217ED8">
      <w:pPr>
        <w:pStyle w:val="TOC1"/>
        <w:rPr>
          <w:rFonts w:asciiTheme="minorHAnsi" w:hAnsiTheme="minorHAnsi" w:cstheme="minorBidi"/>
          <w:b w:val="0"/>
          <w:bCs w:val="0"/>
          <w:i w:val="0"/>
          <w:iCs w:val="0"/>
          <w:noProof/>
        </w:rPr>
      </w:pPr>
      <w:hyperlink w:anchor="_Toc168511116" w:history="1">
        <w:r w:rsidR="0093102E" w:rsidRPr="00F91354">
          <w:rPr>
            <w:rStyle w:val="Hyperlink"/>
            <w:noProof/>
          </w:rPr>
          <w:t>2</w:t>
        </w:r>
        <w:r w:rsidR="0093102E">
          <w:rPr>
            <w:rFonts w:asciiTheme="minorHAnsi" w:hAnsiTheme="minorHAnsi" w:cstheme="minorBidi"/>
            <w:b w:val="0"/>
            <w:bCs w:val="0"/>
            <w:i w:val="0"/>
            <w:iCs w:val="0"/>
            <w:noProof/>
          </w:rPr>
          <w:tab/>
        </w:r>
        <w:r w:rsidR="0093102E" w:rsidRPr="00F91354">
          <w:rPr>
            <w:rStyle w:val="Hyperlink"/>
            <w:noProof/>
          </w:rPr>
          <w:t>Phân tích yêu cầu</w:t>
        </w:r>
        <w:r w:rsidR="0093102E">
          <w:rPr>
            <w:noProof/>
            <w:webHidden/>
          </w:rPr>
          <w:tab/>
        </w:r>
        <w:r w:rsidR="0093102E">
          <w:rPr>
            <w:noProof/>
            <w:webHidden/>
          </w:rPr>
          <w:fldChar w:fldCharType="begin"/>
        </w:r>
        <w:r w:rsidR="0093102E">
          <w:rPr>
            <w:noProof/>
            <w:webHidden/>
          </w:rPr>
          <w:instrText xml:space="preserve"> PAGEREF _Toc168511116 \h </w:instrText>
        </w:r>
        <w:r w:rsidR="0093102E">
          <w:rPr>
            <w:noProof/>
            <w:webHidden/>
          </w:rPr>
        </w:r>
        <w:r w:rsidR="0093102E">
          <w:rPr>
            <w:noProof/>
            <w:webHidden/>
          </w:rPr>
          <w:fldChar w:fldCharType="separate"/>
        </w:r>
        <w:r w:rsidR="0093102E">
          <w:rPr>
            <w:noProof/>
            <w:webHidden/>
          </w:rPr>
          <w:t>7</w:t>
        </w:r>
        <w:r w:rsidR="0093102E">
          <w:rPr>
            <w:noProof/>
            <w:webHidden/>
          </w:rPr>
          <w:fldChar w:fldCharType="end"/>
        </w:r>
      </w:hyperlink>
    </w:p>
    <w:p w14:paraId="5471C063" w14:textId="0208543F" w:rsidR="0093102E" w:rsidRDefault="00217ED8">
      <w:pPr>
        <w:pStyle w:val="TOC2"/>
        <w:rPr>
          <w:rFonts w:asciiTheme="minorHAnsi" w:hAnsiTheme="minorHAnsi" w:cstheme="minorBidi"/>
          <w:b w:val="0"/>
          <w:bCs w:val="0"/>
          <w:noProof/>
          <w:sz w:val="24"/>
          <w:szCs w:val="24"/>
        </w:rPr>
      </w:pPr>
      <w:hyperlink w:anchor="_Toc168511117" w:history="1">
        <w:r w:rsidR="0093102E" w:rsidRPr="00F91354">
          <w:rPr>
            <w:rStyle w:val="Hyperlink"/>
            <w:noProof/>
          </w:rPr>
          <w:t>2.1</w:t>
        </w:r>
        <w:r w:rsidR="0093102E">
          <w:rPr>
            <w:rFonts w:asciiTheme="minorHAnsi" w:hAnsiTheme="minorHAnsi" w:cstheme="minorBidi"/>
            <w:b w:val="0"/>
            <w:bCs w:val="0"/>
            <w:noProof/>
            <w:sz w:val="24"/>
            <w:szCs w:val="24"/>
          </w:rPr>
          <w:tab/>
        </w:r>
        <w:r w:rsidR="0093102E" w:rsidRPr="00F91354">
          <w:rPr>
            <w:rStyle w:val="Hyperlink"/>
            <w:noProof/>
          </w:rPr>
          <w:t>Yêu cầu chức năng (Functional Requirements)</w:t>
        </w:r>
        <w:r w:rsidR="0093102E">
          <w:rPr>
            <w:noProof/>
            <w:webHidden/>
          </w:rPr>
          <w:tab/>
        </w:r>
        <w:r w:rsidR="0093102E">
          <w:rPr>
            <w:noProof/>
            <w:webHidden/>
          </w:rPr>
          <w:fldChar w:fldCharType="begin"/>
        </w:r>
        <w:r w:rsidR="0093102E">
          <w:rPr>
            <w:noProof/>
            <w:webHidden/>
          </w:rPr>
          <w:instrText xml:space="preserve"> PAGEREF _Toc168511117 \h </w:instrText>
        </w:r>
        <w:r w:rsidR="0093102E">
          <w:rPr>
            <w:noProof/>
            <w:webHidden/>
          </w:rPr>
        </w:r>
        <w:r w:rsidR="0093102E">
          <w:rPr>
            <w:noProof/>
            <w:webHidden/>
          </w:rPr>
          <w:fldChar w:fldCharType="separate"/>
        </w:r>
        <w:r w:rsidR="0093102E">
          <w:rPr>
            <w:noProof/>
            <w:webHidden/>
          </w:rPr>
          <w:t>7</w:t>
        </w:r>
        <w:r w:rsidR="0093102E">
          <w:rPr>
            <w:noProof/>
            <w:webHidden/>
          </w:rPr>
          <w:fldChar w:fldCharType="end"/>
        </w:r>
      </w:hyperlink>
    </w:p>
    <w:p w14:paraId="2AEE8682" w14:textId="371C498A" w:rsidR="0093102E" w:rsidRDefault="00217ED8">
      <w:pPr>
        <w:pStyle w:val="TOC3"/>
        <w:rPr>
          <w:rFonts w:asciiTheme="minorHAnsi" w:hAnsiTheme="minorHAnsi" w:cstheme="minorBidi"/>
          <w:sz w:val="24"/>
          <w:szCs w:val="24"/>
        </w:rPr>
      </w:pPr>
      <w:hyperlink w:anchor="_Toc168511118" w:history="1">
        <w:r w:rsidR="0093102E" w:rsidRPr="00F91354">
          <w:rPr>
            <w:rStyle w:val="Hyperlink"/>
          </w:rPr>
          <w:t>2.1.1</w:t>
        </w:r>
        <w:r w:rsidR="0093102E">
          <w:rPr>
            <w:rFonts w:asciiTheme="minorHAnsi" w:hAnsiTheme="minorHAnsi" w:cstheme="minorBidi"/>
            <w:sz w:val="24"/>
            <w:szCs w:val="24"/>
          </w:rPr>
          <w:tab/>
        </w:r>
        <w:r w:rsidR="0093102E" w:rsidRPr="00F91354">
          <w:rPr>
            <w:rStyle w:val="Hyperlink"/>
          </w:rPr>
          <w:t>Quản lý thông tin thú cưng</w:t>
        </w:r>
        <w:r w:rsidR="0093102E">
          <w:rPr>
            <w:webHidden/>
          </w:rPr>
          <w:tab/>
        </w:r>
        <w:r w:rsidR="0093102E">
          <w:rPr>
            <w:webHidden/>
          </w:rPr>
          <w:fldChar w:fldCharType="begin"/>
        </w:r>
        <w:r w:rsidR="0093102E">
          <w:rPr>
            <w:webHidden/>
          </w:rPr>
          <w:instrText xml:space="preserve"> PAGEREF _Toc168511118 \h </w:instrText>
        </w:r>
        <w:r w:rsidR="0093102E">
          <w:rPr>
            <w:webHidden/>
          </w:rPr>
        </w:r>
        <w:r w:rsidR="0093102E">
          <w:rPr>
            <w:webHidden/>
          </w:rPr>
          <w:fldChar w:fldCharType="separate"/>
        </w:r>
        <w:r w:rsidR="0093102E">
          <w:rPr>
            <w:webHidden/>
          </w:rPr>
          <w:t>7</w:t>
        </w:r>
        <w:r w:rsidR="0093102E">
          <w:rPr>
            <w:webHidden/>
          </w:rPr>
          <w:fldChar w:fldCharType="end"/>
        </w:r>
      </w:hyperlink>
    </w:p>
    <w:p w14:paraId="1BAAFC53" w14:textId="595C61C1" w:rsidR="0093102E" w:rsidRDefault="00217ED8">
      <w:pPr>
        <w:pStyle w:val="TOC3"/>
        <w:rPr>
          <w:rFonts w:asciiTheme="minorHAnsi" w:hAnsiTheme="minorHAnsi" w:cstheme="minorBidi"/>
          <w:sz w:val="24"/>
          <w:szCs w:val="24"/>
        </w:rPr>
      </w:pPr>
      <w:hyperlink w:anchor="_Toc168511119" w:history="1">
        <w:r w:rsidR="0093102E" w:rsidRPr="00F91354">
          <w:rPr>
            <w:rStyle w:val="Hyperlink"/>
          </w:rPr>
          <w:t>2.1.2</w:t>
        </w:r>
        <w:r w:rsidR="0093102E">
          <w:rPr>
            <w:rFonts w:asciiTheme="minorHAnsi" w:hAnsiTheme="minorHAnsi" w:cstheme="minorBidi"/>
            <w:sz w:val="24"/>
            <w:szCs w:val="24"/>
          </w:rPr>
          <w:tab/>
        </w:r>
        <w:r w:rsidR="0093102E" w:rsidRPr="00F91354">
          <w:rPr>
            <w:rStyle w:val="Hyperlink"/>
          </w:rPr>
          <w:t>Quản lý hồ sơ bệnh án của thú cưng</w:t>
        </w:r>
        <w:r w:rsidR="0093102E">
          <w:rPr>
            <w:webHidden/>
          </w:rPr>
          <w:tab/>
        </w:r>
        <w:r w:rsidR="0093102E">
          <w:rPr>
            <w:webHidden/>
          </w:rPr>
          <w:fldChar w:fldCharType="begin"/>
        </w:r>
        <w:r w:rsidR="0093102E">
          <w:rPr>
            <w:webHidden/>
          </w:rPr>
          <w:instrText xml:space="preserve"> PAGEREF _Toc168511119 \h </w:instrText>
        </w:r>
        <w:r w:rsidR="0093102E">
          <w:rPr>
            <w:webHidden/>
          </w:rPr>
        </w:r>
        <w:r w:rsidR="0093102E">
          <w:rPr>
            <w:webHidden/>
          </w:rPr>
          <w:fldChar w:fldCharType="separate"/>
        </w:r>
        <w:r w:rsidR="0093102E">
          <w:rPr>
            <w:webHidden/>
          </w:rPr>
          <w:t>7</w:t>
        </w:r>
        <w:r w:rsidR="0093102E">
          <w:rPr>
            <w:webHidden/>
          </w:rPr>
          <w:fldChar w:fldCharType="end"/>
        </w:r>
      </w:hyperlink>
    </w:p>
    <w:p w14:paraId="099EC07E" w14:textId="455D175D" w:rsidR="0093102E" w:rsidRDefault="00217ED8">
      <w:pPr>
        <w:pStyle w:val="TOC3"/>
        <w:rPr>
          <w:rFonts w:asciiTheme="minorHAnsi" w:hAnsiTheme="minorHAnsi" w:cstheme="minorBidi"/>
          <w:sz w:val="24"/>
          <w:szCs w:val="24"/>
        </w:rPr>
      </w:pPr>
      <w:hyperlink w:anchor="_Toc168511120" w:history="1">
        <w:r w:rsidR="0093102E" w:rsidRPr="00F91354">
          <w:rPr>
            <w:rStyle w:val="Hyperlink"/>
          </w:rPr>
          <w:t>2.1.3</w:t>
        </w:r>
        <w:r w:rsidR="0093102E">
          <w:rPr>
            <w:rFonts w:asciiTheme="minorHAnsi" w:hAnsiTheme="minorHAnsi" w:cstheme="minorBidi"/>
            <w:sz w:val="24"/>
            <w:szCs w:val="24"/>
          </w:rPr>
          <w:tab/>
        </w:r>
        <w:r w:rsidR="0093102E" w:rsidRPr="00F91354">
          <w:rPr>
            <w:rStyle w:val="Hyperlink"/>
          </w:rPr>
          <w:t>Quản lý dịch vụ và đặt chỗ</w:t>
        </w:r>
        <w:r w:rsidR="0093102E">
          <w:rPr>
            <w:webHidden/>
          </w:rPr>
          <w:tab/>
        </w:r>
        <w:r w:rsidR="0093102E">
          <w:rPr>
            <w:webHidden/>
          </w:rPr>
          <w:fldChar w:fldCharType="begin"/>
        </w:r>
        <w:r w:rsidR="0093102E">
          <w:rPr>
            <w:webHidden/>
          </w:rPr>
          <w:instrText xml:space="preserve"> PAGEREF _Toc168511120 \h </w:instrText>
        </w:r>
        <w:r w:rsidR="0093102E">
          <w:rPr>
            <w:webHidden/>
          </w:rPr>
        </w:r>
        <w:r w:rsidR="0093102E">
          <w:rPr>
            <w:webHidden/>
          </w:rPr>
          <w:fldChar w:fldCharType="separate"/>
        </w:r>
        <w:r w:rsidR="0093102E">
          <w:rPr>
            <w:webHidden/>
          </w:rPr>
          <w:t>7</w:t>
        </w:r>
        <w:r w:rsidR="0093102E">
          <w:rPr>
            <w:webHidden/>
          </w:rPr>
          <w:fldChar w:fldCharType="end"/>
        </w:r>
      </w:hyperlink>
    </w:p>
    <w:p w14:paraId="2A4B4810" w14:textId="6534F1FB" w:rsidR="0093102E" w:rsidRDefault="00217ED8">
      <w:pPr>
        <w:pStyle w:val="TOC2"/>
        <w:rPr>
          <w:rFonts w:asciiTheme="minorHAnsi" w:hAnsiTheme="minorHAnsi" w:cstheme="minorBidi"/>
          <w:b w:val="0"/>
          <w:bCs w:val="0"/>
          <w:noProof/>
          <w:sz w:val="24"/>
          <w:szCs w:val="24"/>
        </w:rPr>
      </w:pPr>
      <w:hyperlink w:anchor="_Toc168511121" w:history="1">
        <w:r w:rsidR="0093102E" w:rsidRPr="00F91354">
          <w:rPr>
            <w:rStyle w:val="Hyperlink"/>
            <w:noProof/>
          </w:rPr>
          <w:t>2.2</w:t>
        </w:r>
        <w:r w:rsidR="0093102E">
          <w:rPr>
            <w:rFonts w:asciiTheme="minorHAnsi" w:hAnsiTheme="minorHAnsi" w:cstheme="minorBidi"/>
            <w:b w:val="0"/>
            <w:bCs w:val="0"/>
            <w:noProof/>
            <w:sz w:val="24"/>
            <w:szCs w:val="24"/>
          </w:rPr>
          <w:tab/>
        </w:r>
        <w:r w:rsidR="0093102E" w:rsidRPr="00F91354">
          <w:rPr>
            <w:rStyle w:val="Hyperlink"/>
            <w:noProof/>
          </w:rPr>
          <w:t>Yêu cầu phi chức năng (Non-functional Requirements)</w:t>
        </w:r>
        <w:r w:rsidR="0093102E">
          <w:rPr>
            <w:noProof/>
            <w:webHidden/>
          </w:rPr>
          <w:tab/>
        </w:r>
        <w:r w:rsidR="0093102E">
          <w:rPr>
            <w:noProof/>
            <w:webHidden/>
          </w:rPr>
          <w:fldChar w:fldCharType="begin"/>
        </w:r>
        <w:r w:rsidR="0093102E">
          <w:rPr>
            <w:noProof/>
            <w:webHidden/>
          </w:rPr>
          <w:instrText xml:space="preserve"> PAGEREF _Toc168511121 \h </w:instrText>
        </w:r>
        <w:r w:rsidR="0093102E">
          <w:rPr>
            <w:noProof/>
            <w:webHidden/>
          </w:rPr>
        </w:r>
        <w:r w:rsidR="0093102E">
          <w:rPr>
            <w:noProof/>
            <w:webHidden/>
          </w:rPr>
          <w:fldChar w:fldCharType="separate"/>
        </w:r>
        <w:r w:rsidR="0093102E">
          <w:rPr>
            <w:noProof/>
            <w:webHidden/>
          </w:rPr>
          <w:t>7</w:t>
        </w:r>
        <w:r w:rsidR="0093102E">
          <w:rPr>
            <w:noProof/>
            <w:webHidden/>
          </w:rPr>
          <w:fldChar w:fldCharType="end"/>
        </w:r>
      </w:hyperlink>
    </w:p>
    <w:p w14:paraId="251860AF" w14:textId="28F15FFB" w:rsidR="0093102E" w:rsidRDefault="00217ED8">
      <w:pPr>
        <w:pStyle w:val="TOC3"/>
        <w:rPr>
          <w:rFonts w:asciiTheme="minorHAnsi" w:hAnsiTheme="minorHAnsi" w:cstheme="minorBidi"/>
          <w:sz w:val="24"/>
          <w:szCs w:val="24"/>
        </w:rPr>
      </w:pPr>
      <w:hyperlink w:anchor="_Toc168511122" w:history="1">
        <w:r w:rsidR="0093102E" w:rsidRPr="00F91354">
          <w:rPr>
            <w:rStyle w:val="Hyperlink"/>
          </w:rPr>
          <w:t>2.2.1</w:t>
        </w:r>
        <w:r w:rsidR="0093102E">
          <w:rPr>
            <w:rFonts w:asciiTheme="minorHAnsi" w:hAnsiTheme="minorHAnsi" w:cstheme="minorBidi"/>
            <w:sz w:val="24"/>
            <w:szCs w:val="24"/>
          </w:rPr>
          <w:tab/>
        </w:r>
        <w:r w:rsidR="0093102E" w:rsidRPr="00F91354">
          <w:rPr>
            <w:rStyle w:val="Hyperlink"/>
          </w:rPr>
          <w:t>Hiệu suất</w:t>
        </w:r>
        <w:r w:rsidR="0093102E">
          <w:rPr>
            <w:webHidden/>
          </w:rPr>
          <w:tab/>
        </w:r>
        <w:r w:rsidR="0093102E">
          <w:rPr>
            <w:webHidden/>
          </w:rPr>
          <w:fldChar w:fldCharType="begin"/>
        </w:r>
        <w:r w:rsidR="0093102E">
          <w:rPr>
            <w:webHidden/>
          </w:rPr>
          <w:instrText xml:space="preserve"> PAGEREF _Toc168511122 \h </w:instrText>
        </w:r>
        <w:r w:rsidR="0093102E">
          <w:rPr>
            <w:webHidden/>
          </w:rPr>
        </w:r>
        <w:r w:rsidR="0093102E">
          <w:rPr>
            <w:webHidden/>
          </w:rPr>
          <w:fldChar w:fldCharType="separate"/>
        </w:r>
        <w:r w:rsidR="0093102E">
          <w:rPr>
            <w:webHidden/>
          </w:rPr>
          <w:t>7</w:t>
        </w:r>
        <w:r w:rsidR="0093102E">
          <w:rPr>
            <w:webHidden/>
          </w:rPr>
          <w:fldChar w:fldCharType="end"/>
        </w:r>
      </w:hyperlink>
    </w:p>
    <w:p w14:paraId="3341EF5E" w14:textId="1E177267" w:rsidR="0093102E" w:rsidRDefault="00217ED8">
      <w:pPr>
        <w:pStyle w:val="TOC3"/>
        <w:rPr>
          <w:rFonts w:asciiTheme="minorHAnsi" w:hAnsiTheme="minorHAnsi" w:cstheme="minorBidi"/>
          <w:sz w:val="24"/>
          <w:szCs w:val="24"/>
        </w:rPr>
      </w:pPr>
      <w:hyperlink w:anchor="_Toc168511123" w:history="1">
        <w:r w:rsidR="0093102E" w:rsidRPr="00F91354">
          <w:rPr>
            <w:rStyle w:val="Hyperlink"/>
          </w:rPr>
          <w:t>2.2.2</w:t>
        </w:r>
        <w:r w:rsidR="0093102E">
          <w:rPr>
            <w:rFonts w:asciiTheme="minorHAnsi" w:hAnsiTheme="minorHAnsi" w:cstheme="minorBidi"/>
            <w:sz w:val="24"/>
            <w:szCs w:val="24"/>
          </w:rPr>
          <w:tab/>
        </w:r>
        <w:r w:rsidR="0093102E" w:rsidRPr="00F91354">
          <w:rPr>
            <w:rStyle w:val="Hyperlink"/>
          </w:rPr>
          <w:t>Bảo mật</w:t>
        </w:r>
        <w:r w:rsidR="0093102E">
          <w:rPr>
            <w:webHidden/>
          </w:rPr>
          <w:tab/>
        </w:r>
        <w:r w:rsidR="0093102E">
          <w:rPr>
            <w:webHidden/>
          </w:rPr>
          <w:fldChar w:fldCharType="begin"/>
        </w:r>
        <w:r w:rsidR="0093102E">
          <w:rPr>
            <w:webHidden/>
          </w:rPr>
          <w:instrText xml:space="preserve"> PAGEREF _Toc168511123 \h </w:instrText>
        </w:r>
        <w:r w:rsidR="0093102E">
          <w:rPr>
            <w:webHidden/>
          </w:rPr>
        </w:r>
        <w:r w:rsidR="0093102E">
          <w:rPr>
            <w:webHidden/>
          </w:rPr>
          <w:fldChar w:fldCharType="separate"/>
        </w:r>
        <w:r w:rsidR="0093102E">
          <w:rPr>
            <w:webHidden/>
          </w:rPr>
          <w:t>7</w:t>
        </w:r>
        <w:r w:rsidR="0093102E">
          <w:rPr>
            <w:webHidden/>
          </w:rPr>
          <w:fldChar w:fldCharType="end"/>
        </w:r>
      </w:hyperlink>
    </w:p>
    <w:p w14:paraId="0388C22B" w14:textId="18840CC7" w:rsidR="0093102E" w:rsidRDefault="00217ED8">
      <w:pPr>
        <w:pStyle w:val="TOC3"/>
        <w:rPr>
          <w:rFonts w:asciiTheme="minorHAnsi" w:hAnsiTheme="minorHAnsi" w:cstheme="minorBidi"/>
          <w:sz w:val="24"/>
          <w:szCs w:val="24"/>
        </w:rPr>
      </w:pPr>
      <w:hyperlink w:anchor="_Toc168511124" w:history="1">
        <w:r w:rsidR="0093102E" w:rsidRPr="00F91354">
          <w:rPr>
            <w:rStyle w:val="Hyperlink"/>
          </w:rPr>
          <w:t>2.2.3</w:t>
        </w:r>
        <w:r w:rsidR="0093102E">
          <w:rPr>
            <w:rFonts w:asciiTheme="minorHAnsi" w:hAnsiTheme="minorHAnsi" w:cstheme="minorBidi"/>
            <w:sz w:val="24"/>
            <w:szCs w:val="24"/>
          </w:rPr>
          <w:tab/>
        </w:r>
        <w:r w:rsidR="0093102E" w:rsidRPr="00F91354">
          <w:rPr>
            <w:rStyle w:val="Hyperlink"/>
          </w:rPr>
          <w:t>Khả năng mở rộng</w:t>
        </w:r>
        <w:r w:rsidR="0093102E">
          <w:rPr>
            <w:webHidden/>
          </w:rPr>
          <w:tab/>
        </w:r>
        <w:r w:rsidR="0093102E">
          <w:rPr>
            <w:webHidden/>
          </w:rPr>
          <w:fldChar w:fldCharType="begin"/>
        </w:r>
        <w:r w:rsidR="0093102E">
          <w:rPr>
            <w:webHidden/>
          </w:rPr>
          <w:instrText xml:space="preserve"> PAGEREF _Toc168511124 \h </w:instrText>
        </w:r>
        <w:r w:rsidR="0093102E">
          <w:rPr>
            <w:webHidden/>
          </w:rPr>
        </w:r>
        <w:r w:rsidR="0093102E">
          <w:rPr>
            <w:webHidden/>
          </w:rPr>
          <w:fldChar w:fldCharType="separate"/>
        </w:r>
        <w:r w:rsidR="0093102E">
          <w:rPr>
            <w:webHidden/>
          </w:rPr>
          <w:t>8</w:t>
        </w:r>
        <w:r w:rsidR="0093102E">
          <w:rPr>
            <w:webHidden/>
          </w:rPr>
          <w:fldChar w:fldCharType="end"/>
        </w:r>
      </w:hyperlink>
    </w:p>
    <w:p w14:paraId="308D9701" w14:textId="12BB67F9" w:rsidR="0093102E" w:rsidRDefault="00217ED8">
      <w:pPr>
        <w:pStyle w:val="TOC1"/>
        <w:rPr>
          <w:rFonts w:asciiTheme="minorHAnsi" w:hAnsiTheme="minorHAnsi" w:cstheme="minorBidi"/>
          <w:b w:val="0"/>
          <w:bCs w:val="0"/>
          <w:i w:val="0"/>
          <w:iCs w:val="0"/>
          <w:noProof/>
        </w:rPr>
      </w:pPr>
      <w:hyperlink w:anchor="_Toc168511125" w:history="1">
        <w:r w:rsidR="0093102E" w:rsidRPr="00F91354">
          <w:rPr>
            <w:rStyle w:val="Hyperlink"/>
            <w:noProof/>
          </w:rPr>
          <w:t>3</w:t>
        </w:r>
        <w:r w:rsidR="0093102E">
          <w:rPr>
            <w:rFonts w:asciiTheme="minorHAnsi" w:hAnsiTheme="minorHAnsi" w:cstheme="minorBidi"/>
            <w:b w:val="0"/>
            <w:bCs w:val="0"/>
            <w:i w:val="0"/>
            <w:iCs w:val="0"/>
            <w:noProof/>
          </w:rPr>
          <w:tab/>
        </w:r>
        <w:r w:rsidR="0093102E" w:rsidRPr="00F91354">
          <w:rPr>
            <w:rStyle w:val="Hyperlink"/>
            <w:noProof/>
          </w:rPr>
          <w:t>Thiết kế hệ thống</w:t>
        </w:r>
        <w:r w:rsidR="0093102E">
          <w:rPr>
            <w:noProof/>
            <w:webHidden/>
          </w:rPr>
          <w:tab/>
        </w:r>
        <w:r w:rsidR="0093102E">
          <w:rPr>
            <w:noProof/>
            <w:webHidden/>
          </w:rPr>
          <w:fldChar w:fldCharType="begin"/>
        </w:r>
        <w:r w:rsidR="0093102E">
          <w:rPr>
            <w:noProof/>
            <w:webHidden/>
          </w:rPr>
          <w:instrText xml:space="preserve"> PAGEREF _Toc168511125 \h </w:instrText>
        </w:r>
        <w:r w:rsidR="0093102E">
          <w:rPr>
            <w:noProof/>
            <w:webHidden/>
          </w:rPr>
        </w:r>
        <w:r w:rsidR="0093102E">
          <w:rPr>
            <w:noProof/>
            <w:webHidden/>
          </w:rPr>
          <w:fldChar w:fldCharType="separate"/>
        </w:r>
        <w:r w:rsidR="0093102E">
          <w:rPr>
            <w:noProof/>
            <w:webHidden/>
          </w:rPr>
          <w:t>9</w:t>
        </w:r>
        <w:r w:rsidR="0093102E">
          <w:rPr>
            <w:noProof/>
            <w:webHidden/>
          </w:rPr>
          <w:fldChar w:fldCharType="end"/>
        </w:r>
      </w:hyperlink>
    </w:p>
    <w:p w14:paraId="42E6E1B9" w14:textId="52BF8496" w:rsidR="0093102E" w:rsidRDefault="00217ED8">
      <w:pPr>
        <w:pStyle w:val="TOC2"/>
        <w:rPr>
          <w:rFonts w:asciiTheme="minorHAnsi" w:hAnsiTheme="minorHAnsi" w:cstheme="minorBidi"/>
          <w:b w:val="0"/>
          <w:bCs w:val="0"/>
          <w:noProof/>
          <w:sz w:val="24"/>
          <w:szCs w:val="24"/>
        </w:rPr>
      </w:pPr>
      <w:hyperlink w:anchor="_Toc168511126" w:history="1">
        <w:r w:rsidR="0093102E" w:rsidRPr="00F91354">
          <w:rPr>
            <w:rStyle w:val="Hyperlink"/>
            <w:noProof/>
          </w:rPr>
          <w:t>3.1</w:t>
        </w:r>
        <w:r w:rsidR="0093102E">
          <w:rPr>
            <w:rFonts w:asciiTheme="minorHAnsi" w:hAnsiTheme="minorHAnsi" w:cstheme="minorBidi"/>
            <w:b w:val="0"/>
            <w:bCs w:val="0"/>
            <w:noProof/>
            <w:sz w:val="24"/>
            <w:szCs w:val="24"/>
          </w:rPr>
          <w:tab/>
        </w:r>
        <w:r w:rsidR="0093102E" w:rsidRPr="00F91354">
          <w:rPr>
            <w:rStyle w:val="Hyperlink"/>
            <w:noProof/>
          </w:rPr>
          <w:t>Kiến trúc ứng dụng</w:t>
        </w:r>
        <w:r w:rsidR="0093102E">
          <w:rPr>
            <w:noProof/>
            <w:webHidden/>
          </w:rPr>
          <w:tab/>
        </w:r>
        <w:r w:rsidR="0093102E">
          <w:rPr>
            <w:noProof/>
            <w:webHidden/>
          </w:rPr>
          <w:fldChar w:fldCharType="begin"/>
        </w:r>
        <w:r w:rsidR="0093102E">
          <w:rPr>
            <w:noProof/>
            <w:webHidden/>
          </w:rPr>
          <w:instrText xml:space="preserve"> PAGEREF _Toc168511126 \h </w:instrText>
        </w:r>
        <w:r w:rsidR="0093102E">
          <w:rPr>
            <w:noProof/>
            <w:webHidden/>
          </w:rPr>
        </w:r>
        <w:r w:rsidR="0093102E">
          <w:rPr>
            <w:noProof/>
            <w:webHidden/>
          </w:rPr>
          <w:fldChar w:fldCharType="separate"/>
        </w:r>
        <w:r w:rsidR="0093102E">
          <w:rPr>
            <w:noProof/>
            <w:webHidden/>
          </w:rPr>
          <w:t>9</w:t>
        </w:r>
        <w:r w:rsidR="0093102E">
          <w:rPr>
            <w:noProof/>
            <w:webHidden/>
          </w:rPr>
          <w:fldChar w:fldCharType="end"/>
        </w:r>
      </w:hyperlink>
    </w:p>
    <w:p w14:paraId="2E6E4050" w14:textId="50CCDAE3" w:rsidR="0093102E" w:rsidRDefault="00217ED8">
      <w:pPr>
        <w:pStyle w:val="TOC3"/>
        <w:rPr>
          <w:rFonts w:asciiTheme="minorHAnsi" w:hAnsiTheme="minorHAnsi" w:cstheme="minorBidi"/>
          <w:sz w:val="24"/>
          <w:szCs w:val="24"/>
        </w:rPr>
      </w:pPr>
      <w:hyperlink w:anchor="_Toc168511127" w:history="1">
        <w:r w:rsidR="0093102E" w:rsidRPr="00F91354">
          <w:rPr>
            <w:rStyle w:val="Hyperlink"/>
          </w:rPr>
          <w:t>3.1.1</w:t>
        </w:r>
        <w:r w:rsidR="0093102E">
          <w:rPr>
            <w:rFonts w:asciiTheme="minorHAnsi" w:hAnsiTheme="minorHAnsi" w:cstheme="minorBidi"/>
            <w:sz w:val="24"/>
            <w:szCs w:val="24"/>
          </w:rPr>
          <w:tab/>
        </w:r>
        <w:r w:rsidR="0093102E" w:rsidRPr="00F91354">
          <w:rPr>
            <w:rStyle w:val="Hyperlink"/>
          </w:rPr>
          <w:t>Front-end (React)</w:t>
        </w:r>
        <w:r w:rsidR="0093102E">
          <w:rPr>
            <w:webHidden/>
          </w:rPr>
          <w:tab/>
        </w:r>
        <w:r w:rsidR="0093102E">
          <w:rPr>
            <w:webHidden/>
          </w:rPr>
          <w:fldChar w:fldCharType="begin"/>
        </w:r>
        <w:r w:rsidR="0093102E">
          <w:rPr>
            <w:webHidden/>
          </w:rPr>
          <w:instrText xml:space="preserve"> PAGEREF _Toc168511127 \h </w:instrText>
        </w:r>
        <w:r w:rsidR="0093102E">
          <w:rPr>
            <w:webHidden/>
          </w:rPr>
        </w:r>
        <w:r w:rsidR="0093102E">
          <w:rPr>
            <w:webHidden/>
          </w:rPr>
          <w:fldChar w:fldCharType="separate"/>
        </w:r>
        <w:r w:rsidR="0093102E">
          <w:rPr>
            <w:webHidden/>
          </w:rPr>
          <w:t>9</w:t>
        </w:r>
        <w:r w:rsidR="0093102E">
          <w:rPr>
            <w:webHidden/>
          </w:rPr>
          <w:fldChar w:fldCharType="end"/>
        </w:r>
      </w:hyperlink>
    </w:p>
    <w:p w14:paraId="56A60930" w14:textId="78680E64" w:rsidR="0093102E" w:rsidRDefault="00217ED8">
      <w:pPr>
        <w:pStyle w:val="TOC3"/>
        <w:rPr>
          <w:rFonts w:asciiTheme="minorHAnsi" w:hAnsiTheme="minorHAnsi" w:cstheme="minorBidi"/>
          <w:sz w:val="24"/>
          <w:szCs w:val="24"/>
        </w:rPr>
      </w:pPr>
      <w:hyperlink w:anchor="_Toc168511128" w:history="1">
        <w:r w:rsidR="0093102E" w:rsidRPr="00F91354">
          <w:rPr>
            <w:rStyle w:val="Hyperlink"/>
          </w:rPr>
          <w:t>3.1.2</w:t>
        </w:r>
        <w:r w:rsidR="0093102E">
          <w:rPr>
            <w:rFonts w:asciiTheme="minorHAnsi" w:hAnsiTheme="minorHAnsi" w:cstheme="minorBidi"/>
            <w:sz w:val="24"/>
            <w:szCs w:val="24"/>
          </w:rPr>
          <w:tab/>
        </w:r>
        <w:r w:rsidR="0093102E" w:rsidRPr="00F91354">
          <w:rPr>
            <w:rStyle w:val="Hyperlink"/>
          </w:rPr>
          <w:t>Back-end (.NET)</w:t>
        </w:r>
        <w:r w:rsidR="0093102E">
          <w:rPr>
            <w:webHidden/>
          </w:rPr>
          <w:tab/>
        </w:r>
        <w:r w:rsidR="0093102E">
          <w:rPr>
            <w:webHidden/>
          </w:rPr>
          <w:fldChar w:fldCharType="begin"/>
        </w:r>
        <w:r w:rsidR="0093102E">
          <w:rPr>
            <w:webHidden/>
          </w:rPr>
          <w:instrText xml:space="preserve"> PAGEREF _Toc168511128 \h </w:instrText>
        </w:r>
        <w:r w:rsidR="0093102E">
          <w:rPr>
            <w:webHidden/>
          </w:rPr>
        </w:r>
        <w:r w:rsidR="0093102E">
          <w:rPr>
            <w:webHidden/>
          </w:rPr>
          <w:fldChar w:fldCharType="separate"/>
        </w:r>
        <w:r w:rsidR="0093102E">
          <w:rPr>
            <w:webHidden/>
          </w:rPr>
          <w:t>9</w:t>
        </w:r>
        <w:r w:rsidR="0093102E">
          <w:rPr>
            <w:webHidden/>
          </w:rPr>
          <w:fldChar w:fldCharType="end"/>
        </w:r>
      </w:hyperlink>
    </w:p>
    <w:p w14:paraId="3ABB6542" w14:textId="5B9F83C0" w:rsidR="0093102E" w:rsidRDefault="00217ED8">
      <w:pPr>
        <w:pStyle w:val="TOC3"/>
        <w:rPr>
          <w:rFonts w:asciiTheme="minorHAnsi" w:hAnsiTheme="minorHAnsi" w:cstheme="minorBidi"/>
          <w:sz w:val="24"/>
          <w:szCs w:val="24"/>
        </w:rPr>
      </w:pPr>
      <w:hyperlink w:anchor="_Toc168511129" w:history="1">
        <w:r w:rsidR="0093102E" w:rsidRPr="00F91354">
          <w:rPr>
            <w:rStyle w:val="Hyperlink"/>
          </w:rPr>
          <w:t>3.1.3</w:t>
        </w:r>
        <w:r w:rsidR="0093102E">
          <w:rPr>
            <w:rFonts w:asciiTheme="minorHAnsi" w:hAnsiTheme="minorHAnsi" w:cstheme="minorBidi"/>
            <w:sz w:val="24"/>
            <w:szCs w:val="24"/>
          </w:rPr>
          <w:tab/>
        </w:r>
        <w:r w:rsidR="0093102E" w:rsidRPr="00F91354">
          <w:rPr>
            <w:rStyle w:val="Hyperlink"/>
          </w:rPr>
          <w:t>Database (SQL Server)</w:t>
        </w:r>
        <w:r w:rsidR="0093102E">
          <w:rPr>
            <w:webHidden/>
          </w:rPr>
          <w:tab/>
        </w:r>
        <w:r w:rsidR="0093102E">
          <w:rPr>
            <w:webHidden/>
          </w:rPr>
          <w:fldChar w:fldCharType="begin"/>
        </w:r>
        <w:r w:rsidR="0093102E">
          <w:rPr>
            <w:webHidden/>
          </w:rPr>
          <w:instrText xml:space="preserve"> PAGEREF _Toc168511129 \h </w:instrText>
        </w:r>
        <w:r w:rsidR="0093102E">
          <w:rPr>
            <w:webHidden/>
          </w:rPr>
        </w:r>
        <w:r w:rsidR="0093102E">
          <w:rPr>
            <w:webHidden/>
          </w:rPr>
          <w:fldChar w:fldCharType="separate"/>
        </w:r>
        <w:r w:rsidR="0093102E">
          <w:rPr>
            <w:webHidden/>
          </w:rPr>
          <w:t>9</w:t>
        </w:r>
        <w:r w:rsidR="0093102E">
          <w:rPr>
            <w:webHidden/>
          </w:rPr>
          <w:fldChar w:fldCharType="end"/>
        </w:r>
      </w:hyperlink>
    </w:p>
    <w:p w14:paraId="42286141" w14:textId="5BD02338" w:rsidR="0093102E" w:rsidRDefault="00217ED8">
      <w:pPr>
        <w:pStyle w:val="TOC2"/>
        <w:rPr>
          <w:rFonts w:asciiTheme="minorHAnsi" w:hAnsiTheme="minorHAnsi" w:cstheme="minorBidi"/>
          <w:b w:val="0"/>
          <w:bCs w:val="0"/>
          <w:noProof/>
          <w:sz w:val="24"/>
          <w:szCs w:val="24"/>
        </w:rPr>
      </w:pPr>
      <w:hyperlink w:anchor="_Toc168511130" w:history="1">
        <w:r w:rsidR="0093102E" w:rsidRPr="00F91354">
          <w:rPr>
            <w:rStyle w:val="Hyperlink"/>
            <w:noProof/>
          </w:rPr>
          <w:t>3.2</w:t>
        </w:r>
        <w:r w:rsidR="0093102E">
          <w:rPr>
            <w:rFonts w:asciiTheme="minorHAnsi" w:hAnsiTheme="minorHAnsi" w:cstheme="minorBidi"/>
            <w:b w:val="0"/>
            <w:bCs w:val="0"/>
            <w:noProof/>
            <w:sz w:val="24"/>
            <w:szCs w:val="24"/>
          </w:rPr>
          <w:tab/>
        </w:r>
        <w:r w:rsidR="0093102E" w:rsidRPr="00F91354">
          <w:rPr>
            <w:rStyle w:val="Hyperlink"/>
            <w:noProof/>
          </w:rPr>
          <w:t>Kiến trúc cơ sở dữ liệu</w:t>
        </w:r>
        <w:r w:rsidR="0093102E">
          <w:rPr>
            <w:noProof/>
            <w:webHidden/>
          </w:rPr>
          <w:tab/>
        </w:r>
        <w:r w:rsidR="0093102E">
          <w:rPr>
            <w:noProof/>
            <w:webHidden/>
          </w:rPr>
          <w:fldChar w:fldCharType="begin"/>
        </w:r>
        <w:r w:rsidR="0093102E">
          <w:rPr>
            <w:noProof/>
            <w:webHidden/>
          </w:rPr>
          <w:instrText xml:space="preserve"> PAGEREF _Toc168511130 \h </w:instrText>
        </w:r>
        <w:r w:rsidR="0093102E">
          <w:rPr>
            <w:noProof/>
            <w:webHidden/>
          </w:rPr>
        </w:r>
        <w:r w:rsidR="0093102E">
          <w:rPr>
            <w:noProof/>
            <w:webHidden/>
          </w:rPr>
          <w:fldChar w:fldCharType="separate"/>
        </w:r>
        <w:r w:rsidR="0093102E">
          <w:rPr>
            <w:noProof/>
            <w:webHidden/>
          </w:rPr>
          <w:t>9</w:t>
        </w:r>
        <w:r w:rsidR="0093102E">
          <w:rPr>
            <w:noProof/>
            <w:webHidden/>
          </w:rPr>
          <w:fldChar w:fldCharType="end"/>
        </w:r>
      </w:hyperlink>
    </w:p>
    <w:p w14:paraId="2227D102" w14:textId="5D3C16A5" w:rsidR="0093102E" w:rsidRDefault="00217ED8">
      <w:pPr>
        <w:pStyle w:val="TOC3"/>
        <w:rPr>
          <w:rFonts w:asciiTheme="minorHAnsi" w:hAnsiTheme="minorHAnsi" w:cstheme="minorBidi"/>
          <w:sz w:val="24"/>
          <w:szCs w:val="24"/>
        </w:rPr>
      </w:pPr>
      <w:hyperlink w:anchor="_Toc168511131" w:history="1">
        <w:r w:rsidR="0093102E" w:rsidRPr="00F91354">
          <w:rPr>
            <w:rStyle w:val="Hyperlink"/>
          </w:rPr>
          <w:t>3.2.1</w:t>
        </w:r>
        <w:r w:rsidR="0093102E">
          <w:rPr>
            <w:rFonts w:asciiTheme="minorHAnsi" w:hAnsiTheme="minorHAnsi" w:cstheme="minorBidi"/>
            <w:sz w:val="24"/>
            <w:szCs w:val="24"/>
          </w:rPr>
          <w:tab/>
        </w:r>
        <w:r w:rsidR="0093102E" w:rsidRPr="00F91354">
          <w:rPr>
            <w:rStyle w:val="Hyperlink"/>
          </w:rPr>
          <w:t>Sơ đồ thực thể liên kết</w:t>
        </w:r>
        <w:r w:rsidR="0093102E">
          <w:rPr>
            <w:webHidden/>
          </w:rPr>
          <w:tab/>
        </w:r>
        <w:r w:rsidR="0093102E">
          <w:rPr>
            <w:webHidden/>
          </w:rPr>
          <w:fldChar w:fldCharType="begin"/>
        </w:r>
        <w:r w:rsidR="0093102E">
          <w:rPr>
            <w:webHidden/>
          </w:rPr>
          <w:instrText xml:space="preserve"> PAGEREF _Toc168511131 \h </w:instrText>
        </w:r>
        <w:r w:rsidR="0093102E">
          <w:rPr>
            <w:webHidden/>
          </w:rPr>
        </w:r>
        <w:r w:rsidR="0093102E">
          <w:rPr>
            <w:webHidden/>
          </w:rPr>
          <w:fldChar w:fldCharType="separate"/>
        </w:r>
        <w:r w:rsidR="0093102E">
          <w:rPr>
            <w:webHidden/>
          </w:rPr>
          <w:t>9</w:t>
        </w:r>
        <w:r w:rsidR="0093102E">
          <w:rPr>
            <w:webHidden/>
          </w:rPr>
          <w:fldChar w:fldCharType="end"/>
        </w:r>
      </w:hyperlink>
    </w:p>
    <w:p w14:paraId="6C89FDC2" w14:textId="306FA62B" w:rsidR="0093102E" w:rsidRDefault="00217ED8">
      <w:pPr>
        <w:pStyle w:val="TOC3"/>
        <w:rPr>
          <w:rFonts w:asciiTheme="minorHAnsi" w:hAnsiTheme="minorHAnsi" w:cstheme="minorBidi"/>
          <w:sz w:val="24"/>
          <w:szCs w:val="24"/>
        </w:rPr>
      </w:pPr>
      <w:hyperlink w:anchor="_Toc168511132" w:history="1">
        <w:r w:rsidR="0093102E" w:rsidRPr="00F91354">
          <w:rPr>
            <w:rStyle w:val="Hyperlink"/>
          </w:rPr>
          <w:t>3.2.2</w:t>
        </w:r>
        <w:r w:rsidR="0093102E">
          <w:rPr>
            <w:rFonts w:asciiTheme="minorHAnsi" w:hAnsiTheme="minorHAnsi" w:cstheme="minorBidi"/>
            <w:sz w:val="24"/>
            <w:szCs w:val="24"/>
          </w:rPr>
          <w:tab/>
        </w:r>
        <w:r w:rsidR="0093102E" w:rsidRPr="00F91354">
          <w:rPr>
            <w:rStyle w:val="Hyperlink"/>
          </w:rPr>
          <w:t>Sơ đồ CSDL</w:t>
        </w:r>
        <w:r w:rsidR="0093102E">
          <w:rPr>
            <w:webHidden/>
          </w:rPr>
          <w:tab/>
        </w:r>
        <w:r w:rsidR="0093102E">
          <w:rPr>
            <w:webHidden/>
          </w:rPr>
          <w:fldChar w:fldCharType="begin"/>
        </w:r>
        <w:r w:rsidR="0093102E">
          <w:rPr>
            <w:webHidden/>
          </w:rPr>
          <w:instrText xml:space="preserve"> PAGEREF _Toc168511132 \h </w:instrText>
        </w:r>
        <w:r w:rsidR="0093102E">
          <w:rPr>
            <w:webHidden/>
          </w:rPr>
        </w:r>
        <w:r w:rsidR="0093102E">
          <w:rPr>
            <w:webHidden/>
          </w:rPr>
          <w:fldChar w:fldCharType="separate"/>
        </w:r>
        <w:r w:rsidR="0093102E">
          <w:rPr>
            <w:webHidden/>
          </w:rPr>
          <w:t>11</w:t>
        </w:r>
        <w:r w:rsidR="0093102E">
          <w:rPr>
            <w:webHidden/>
          </w:rPr>
          <w:fldChar w:fldCharType="end"/>
        </w:r>
      </w:hyperlink>
    </w:p>
    <w:p w14:paraId="04D8F8FC" w14:textId="32929BBA" w:rsidR="0093102E" w:rsidRDefault="00217ED8">
      <w:pPr>
        <w:pStyle w:val="TOC3"/>
        <w:rPr>
          <w:rFonts w:asciiTheme="minorHAnsi" w:hAnsiTheme="minorHAnsi" w:cstheme="minorBidi"/>
          <w:sz w:val="24"/>
          <w:szCs w:val="24"/>
        </w:rPr>
      </w:pPr>
      <w:hyperlink w:anchor="_Toc168511133" w:history="1">
        <w:r w:rsidR="0093102E" w:rsidRPr="00F91354">
          <w:rPr>
            <w:rStyle w:val="Hyperlink"/>
          </w:rPr>
          <w:t>3.2.3</w:t>
        </w:r>
        <w:r w:rsidR="0093102E">
          <w:rPr>
            <w:rFonts w:asciiTheme="minorHAnsi" w:hAnsiTheme="minorHAnsi" w:cstheme="minorBidi"/>
            <w:sz w:val="24"/>
            <w:szCs w:val="24"/>
          </w:rPr>
          <w:tab/>
        </w:r>
        <w:r w:rsidR="0093102E" w:rsidRPr="00F91354">
          <w:rPr>
            <w:rStyle w:val="Hyperlink"/>
          </w:rPr>
          <w:t>Chi tiết từng bảng</w:t>
        </w:r>
        <w:r w:rsidR="0093102E">
          <w:rPr>
            <w:webHidden/>
          </w:rPr>
          <w:tab/>
        </w:r>
        <w:r w:rsidR="0093102E">
          <w:rPr>
            <w:webHidden/>
          </w:rPr>
          <w:fldChar w:fldCharType="begin"/>
        </w:r>
        <w:r w:rsidR="0093102E">
          <w:rPr>
            <w:webHidden/>
          </w:rPr>
          <w:instrText xml:space="preserve"> PAGEREF _Toc168511133 \h </w:instrText>
        </w:r>
        <w:r w:rsidR="0093102E">
          <w:rPr>
            <w:webHidden/>
          </w:rPr>
        </w:r>
        <w:r w:rsidR="0093102E">
          <w:rPr>
            <w:webHidden/>
          </w:rPr>
          <w:fldChar w:fldCharType="separate"/>
        </w:r>
        <w:r w:rsidR="0093102E">
          <w:rPr>
            <w:webHidden/>
          </w:rPr>
          <w:t>11</w:t>
        </w:r>
        <w:r w:rsidR="0093102E">
          <w:rPr>
            <w:webHidden/>
          </w:rPr>
          <w:fldChar w:fldCharType="end"/>
        </w:r>
      </w:hyperlink>
    </w:p>
    <w:p w14:paraId="12D4989E" w14:textId="6D39CF46" w:rsidR="0093102E" w:rsidRDefault="00217ED8">
      <w:pPr>
        <w:pStyle w:val="TOC2"/>
        <w:rPr>
          <w:rFonts w:asciiTheme="minorHAnsi" w:hAnsiTheme="minorHAnsi" w:cstheme="minorBidi"/>
          <w:b w:val="0"/>
          <w:bCs w:val="0"/>
          <w:noProof/>
          <w:sz w:val="24"/>
          <w:szCs w:val="24"/>
        </w:rPr>
      </w:pPr>
      <w:hyperlink w:anchor="_Toc168511134" w:history="1">
        <w:r w:rsidR="0093102E" w:rsidRPr="00F91354">
          <w:rPr>
            <w:rStyle w:val="Hyperlink"/>
            <w:noProof/>
          </w:rPr>
          <w:t>3.3</w:t>
        </w:r>
        <w:r w:rsidR="0093102E">
          <w:rPr>
            <w:rFonts w:asciiTheme="minorHAnsi" w:hAnsiTheme="minorHAnsi" w:cstheme="minorBidi"/>
            <w:b w:val="0"/>
            <w:bCs w:val="0"/>
            <w:noProof/>
            <w:sz w:val="24"/>
            <w:szCs w:val="24"/>
          </w:rPr>
          <w:tab/>
        </w:r>
        <w:r w:rsidR="0093102E" w:rsidRPr="00F91354">
          <w:rPr>
            <w:rStyle w:val="Hyperlink"/>
            <w:noProof/>
          </w:rPr>
          <w:t>Xác định Use case</w:t>
        </w:r>
        <w:r w:rsidR="0093102E">
          <w:rPr>
            <w:noProof/>
            <w:webHidden/>
          </w:rPr>
          <w:tab/>
        </w:r>
        <w:r w:rsidR="0093102E">
          <w:rPr>
            <w:noProof/>
            <w:webHidden/>
          </w:rPr>
          <w:fldChar w:fldCharType="begin"/>
        </w:r>
        <w:r w:rsidR="0093102E">
          <w:rPr>
            <w:noProof/>
            <w:webHidden/>
          </w:rPr>
          <w:instrText xml:space="preserve"> PAGEREF _Toc168511134 \h </w:instrText>
        </w:r>
        <w:r w:rsidR="0093102E">
          <w:rPr>
            <w:noProof/>
            <w:webHidden/>
          </w:rPr>
        </w:r>
        <w:r w:rsidR="0093102E">
          <w:rPr>
            <w:noProof/>
            <w:webHidden/>
          </w:rPr>
          <w:fldChar w:fldCharType="separate"/>
        </w:r>
        <w:r w:rsidR="0093102E">
          <w:rPr>
            <w:noProof/>
            <w:webHidden/>
          </w:rPr>
          <w:t>15</w:t>
        </w:r>
        <w:r w:rsidR="0093102E">
          <w:rPr>
            <w:noProof/>
            <w:webHidden/>
          </w:rPr>
          <w:fldChar w:fldCharType="end"/>
        </w:r>
      </w:hyperlink>
    </w:p>
    <w:p w14:paraId="00EF9A4D" w14:textId="49FAB79A" w:rsidR="0093102E" w:rsidRDefault="00217ED8">
      <w:pPr>
        <w:pStyle w:val="TOC3"/>
        <w:rPr>
          <w:rFonts w:asciiTheme="minorHAnsi" w:hAnsiTheme="minorHAnsi" w:cstheme="minorBidi"/>
          <w:sz w:val="24"/>
          <w:szCs w:val="24"/>
        </w:rPr>
      </w:pPr>
      <w:hyperlink w:anchor="_Toc168511135" w:history="1">
        <w:r w:rsidR="0093102E" w:rsidRPr="00F91354">
          <w:rPr>
            <w:rStyle w:val="Hyperlink"/>
          </w:rPr>
          <w:t>3.3.1</w:t>
        </w:r>
        <w:r w:rsidR="0093102E">
          <w:rPr>
            <w:rFonts w:asciiTheme="minorHAnsi" w:hAnsiTheme="minorHAnsi" w:cstheme="minorBidi"/>
            <w:sz w:val="24"/>
            <w:szCs w:val="24"/>
          </w:rPr>
          <w:tab/>
        </w:r>
        <w:r w:rsidR="0093102E" w:rsidRPr="00F91354">
          <w:rPr>
            <w:rStyle w:val="Hyperlink"/>
          </w:rPr>
          <w:t>Biểu đồ Use case</w:t>
        </w:r>
        <w:r w:rsidR="0093102E">
          <w:rPr>
            <w:webHidden/>
          </w:rPr>
          <w:tab/>
        </w:r>
        <w:r w:rsidR="0093102E">
          <w:rPr>
            <w:webHidden/>
          </w:rPr>
          <w:fldChar w:fldCharType="begin"/>
        </w:r>
        <w:r w:rsidR="0093102E">
          <w:rPr>
            <w:webHidden/>
          </w:rPr>
          <w:instrText xml:space="preserve"> PAGEREF _Toc168511135 \h </w:instrText>
        </w:r>
        <w:r w:rsidR="0093102E">
          <w:rPr>
            <w:webHidden/>
          </w:rPr>
        </w:r>
        <w:r w:rsidR="0093102E">
          <w:rPr>
            <w:webHidden/>
          </w:rPr>
          <w:fldChar w:fldCharType="separate"/>
        </w:r>
        <w:r w:rsidR="0093102E">
          <w:rPr>
            <w:webHidden/>
          </w:rPr>
          <w:t>15</w:t>
        </w:r>
        <w:r w:rsidR="0093102E">
          <w:rPr>
            <w:webHidden/>
          </w:rPr>
          <w:fldChar w:fldCharType="end"/>
        </w:r>
      </w:hyperlink>
    </w:p>
    <w:p w14:paraId="02FF3898" w14:textId="4343D3A7" w:rsidR="0093102E" w:rsidRDefault="00217ED8">
      <w:pPr>
        <w:pStyle w:val="TOC3"/>
        <w:rPr>
          <w:rFonts w:asciiTheme="minorHAnsi" w:hAnsiTheme="minorHAnsi" w:cstheme="minorBidi"/>
          <w:sz w:val="24"/>
          <w:szCs w:val="24"/>
        </w:rPr>
      </w:pPr>
      <w:hyperlink w:anchor="_Toc168511136" w:history="1">
        <w:r w:rsidR="0093102E" w:rsidRPr="00F91354">
          <w:rPr>
            <w:rStyle w:val="Hyperlink"/>
          </w:rPr>
          <w:t>3.3.2</w:t>
        </w:r>
        <w:r w:rsidR="0093102E">
          <w:rPr>
            <w:rFonts w:asciiTheme="minorHAnsi" w:hAnsiTheme="minorHAnsi" w:cstheme="minorBidi"/>
            <w:sz w:val="24"/>
            <w:szCs w:val="24"/>
          </w:rPr>
          <w:tab/>
        </w:r>
        <w:r w:rsidR="0093102E" w:rsidRPr="00F91354">
          <w:rPr>
            <w:rStyle w:val="Hyperlink"/>
          </w:rPr>
          <w:t>Các Use case chính</w:t>
        </w:r>
        <w:r w:rsidR="0093102E">
          <w:rPr>
            <w:webHidden/>
          </w:rPr>
          <w:tab/>
        </w:r>
        <w:r w:rsidR="0093102E">
          <w:rPr>
            <w:webHidden/>
          </w:rPr>
          <w:fldChar w:fldCharType="begin"/>
        </w:r>
        <w:r w:rsidR="0093102E">
          <w:rPr>
            <w:webHidden/>
          </w:rPr>
          <w:instrText xml:space="preserve"> PAGEREF _Toc168511136 \h </w:instrText>
        </w:r>
        <w:r w:rsidR="0093102E">
          <w:rPr>
            <w:webHidden/>
          </w:rPr>
        </w:r>
        <w:r w:rsidR="0093102E">
          <w:rPr>
            <w:webHidden/>
          </w:rPr>
          <w:fldChar w:fldCharType="separate"/>
        </w:r>
        <w:r w:rsidR="0093102E">
          <w:rPr>
            <w:webHidden/>
          </w:rPr>
          <w:t>15</w:t>
        </w:r>
        <w:r w:rsidR="0093102E">
          <w:rPr>
            <w:webHidden/>
          </w:rPr>
          <w:fldChar w:fldCharType="end"/>
        </w:r>
      </w:hyperlink>
    </w:p>
    <w:p w14:paraId="142AD0AD" w14:textId="4228E30B" w:rsidR="0093102E" w:rsidRDefault="00217ED8">
      <w:pPr>
        <w:pStyle w:val="TOC2"/>
        <w:rPr>
          <w:rFonts w:asciiTheme="minorHAnsi" w:hAnsiTheme="minorHAnsi" w:cstheme="minorBidi"/>
          <w:b w:val="0"/>
          <w:bCs w:val="0"/>
          <w:noProof/>
          <w:sz w:val="24"/>
          <w:szCs w:val="24"/>
        </w:rPr>
      </w:pPr>
      <w:hyperlink w:anchor="_Toc168511137" w:history="1">
        <w:r w:rsidR="0093102E" w:rsidRPr="00F91354">
          <w:rPr>
            <w:rStyle w:val="Hyperlink"/>
            <w:noProof/>
          </w:rPr>
          <w:t>3.4</w:t>
        </w:r>
        <w:r w:rsidR="0093102E">
          <w:rPr>
            <w:rFonts w:asciiTheme="minorHAnsi" w:hAnsiTheme="minorHAnsi" w:cstheme="minorBidi"/>
            <w:b w:val="0"/>
            <w:bCs w:val="0"/>
            <w:noProof/>
            <w:sz w:val="24"/>
            <w:szCs w:val="24"/>
          </w:rPr>
          <w:tab/>
        </w:r>
        <w:r w:rsidR="0093102E" w:rsidRPr="00F91354">
          <w:rPr>
            <w:rStyle w:val="Hyperlink"/>
            <w:noProof/>
          </w:rPr>
          <w:t>Thiết kế các package</w:t>
        </w:r>
        <w:r w:rsidR="0093102E">
          <w:rPr>
            <w:noProof/>
            <w:webHidden/>
          </w:rPr>
          <w:tab/>
        </w:r>
        <w:r w:rsidR="0093102E">
          <w:rPr>
            <w:noProof/>
            <w:webHidden/>
          </w:rPr>
          <w:fldChar w:fldCharType="begin"/>
        </w:r>
        <w:r w:rsidR="0093102E">
          <w:rPr>
            <w:noProof/>
            <w:webHidden/>
          </w:rPr>
          <w:instrText xml:space="preserve"> PAGEREF _Toc168511137 \h </w:instrText>
        </w:r>
        <w:r w:rsidR="0093102E">
          <w:rPr>
            <w:noProof/>
            <w:webHidden/>
          </w:rPr>
        </w:r>
        <w:r w:rsidR="0093102E">
          <w:rPr>
            <w:noProof/>
            <w:webHidden/>
          </w:rPr>
          <w:fldChar w:fldCharType="separate"/>
        </w:r>
        <w:r w:rsidR="0093102E">
          <w:rPr>
            <w:noProof/>
            <w:webHidden/>
          </w:rPr>
          <w:t>16</w:t>
        </w:r>
        <w:r w:rsidR="0093102E">
          <w:rPr>
            <w:noProof/>
            <w:webHidden/>
          </w:rPr>
          <w:fldChar w:fldCharType="end"/>
        </w:r>
      </w:hyperlink>
    </w:p>
    <w:p w14:paraId="49943754" w14:textId="79207AA1" w:rsidR="0093102E" w:rsidRDefault="00217ED8">
      <w:pPr>
        <w:pStyle w:val="TOC3"/>
        <w:rPr>
          <w:rFonts w:asciiTheme="minorHAnsi" w:hAnsiTheme="minorHAnsi" w:cstheme="minorBidi"/>
          <w:sz w:val="24"/>
          <w:szCs w:val="24"/>
        </w:rPr>
      </w:pPr>
      <w:hyperlink w:anchor="_Toc168511138" w:history="1">
        <w:r w:rsidR="0093102E" w:rsidRPr="00F91354">
          <w:rPr>
            <w:rStyle w:val="Hyperlink"/>
          </w:rPr>
          <w:t>3.4.1</w:t>
        </w:r>
        <w:r w:rsidR="0093102E">
          <w:rPr>
            <w:rFonts w:asciiTheme="minorHAnsi" w:hAnsiTheme="minorHAnsi" w:cstheme="minorBidi"/>
            <w:sz w:val="24"/>
            <w:szCs w:val="24"/>
          </w:rPr>
          <w:tab/>
        </w:r>
        <w:r w:rsidR="0093102E" w:rsidRPr="00F91354">
          <w:rPr>
            <w:rStyle w:val="Hyperlink"/>
          </w:rPr>
          <w:t>Biểu đồ package tổng quát</w:t>
        </w:r>
        <w:r w:rsidR="0093102E">
          <w:rPr>
            <w:webHidden/>
          </w:rPr>
          <w:tab/>
        </w:r>
        <w:r w:rsidR="0093102E">
          <w:rPr>
            <w:webHidden/>
          </w:rPr>
          <w:fldChar w:fldCharType="begin"/>
        </w:r>
        <w:r w:rsidR="0093102E">
          <w:rPr>
            <w:webHidden/>
          </w:rPr>
          <w:instrText xml:space="preserve"> PAGEREF _Toc168511138 \h </w:instrText>
        </w:r>
        <w:r w:rsidR="0093102E">
          <w:rPr>
            <w:webHidden/>
          </w:rPr>
        </w:r>
        <w:r w:rsidR="0093102E">
          <w:rPr>
            <w:webHidden/>
          </w:rPr>
          <w:fldChar w:fldCharType="separate"/>
        </w:r>
        <w:r w:rsidR="0093102E">
          <w:rPr>
            <w:webHidden/>
          </w:rPr>
          <w:t>16</w:t>
        </w:r>
        <w:r w:rsidR="0093102E">
          <w:rPr>
            <w:webHidden/>
          </w:rPr>
          <w:fldChar w:fldCharType="end"/>
        </w:r>
      </w:hyperlink>
    </w:p>
    <w:p w14:paraId="561B5EBA" w14:textId="6E22B26B" w:rsidR="0093102E" w:rsidRDefault="00217ED8">
      <w:pPr>
        <w:pStyle w:val="TOC3"/>
        <w:rPr>
          <w:rFonts w:asciiTheme="minorHAnsi" w:hAnsiTheme="minorHAnsi" w:cstheme="minorBidi"/>
          <w:sz w:val="24"/>
          <w:szCs w:val="24"/>
        </w:rPr>
      </w:pPr>
      <w:hyperlink w:anchor="_Toc168511139" w:history="1">
        <w:r w:rsidR="0093102E" w:rsidRPr="00F91354">
          <w:rPr>
            <w:rStyle w:val="Hyperlink"/>
          </w:rPr>
          <w:t>3.4.2</w:t>
        </w:r>
        <w:r w:rsidR="0093102E">
          <w:rPr>
            <w:rFonts w:asciiTheme="minorHAnsi" w:hAnsiTheme="minorHAnsi" w:cstheme="minorBidi"/>
            <w:sz w:val="24"/>
            <w:szCs w:val="24"/>
          </w:rPr>
          <w:tab/>
        </w:r>
        <w:r w:rsidR="0093102E" w:rsidRPr="00F91354">
          <w:rPr>
            <w:rStyle w:val="Hyperlink"/>
          </w:rPr>
          <w:t>Vai trò của từng package</w:t>
        </w:r>
        <w:r w:rsidR="0093102E">
          <w:rPr>
            <w:webHidden/>
          </w:rPr>
          <w:tab/>
        </w:r>
        <w:r w:rsidR="0093102E">
          <w:rPr>
            <w:webHidden/>
          </w:rPr>
          <w:fldChar w:fldCharType="begin"/>
        </w:r>
        <w:r w:rsidR="0093102E">
          <w:rPr>
            <w:webHidden/>
          </w:rPr>
          <w:instrText xml:space="preserve"> PAGEREF _Toc168511139 \h </w:instrText>
        </w:r>
        <w:r w:rsidR="0093102E">
          <w:rPr>
            <w:webHidden/>
          </w:rPr>
        </w:r>
        <w:r w:rsidR="0093102E">
          <w:rPr>
            <w:webHidden/>
          </w:rPr>
          <w:fldChar w:fldCharType="separate"/>
        </w:r>
        <w:r w:rsidR="0093102E">
          <w:rPr>
            <w:webHidden/>
          </w:rPr>
          <w:t>16</w:t>
        </w:r>
        <w:r w:rsidR="0093102E">
          <w:rPr>
            <w:webHidden/>
          </w:rPr>
          <w:fldChar w:fldCharType="end"/>
        </w:r>
      </w:hyperlink>
    </w:p>
    <w:p w14:paraId="730DF98E" w14:textId="5F447A70" w:rsidR="0093102E" w:rsidRDefault="00217ED8">
      <w:pPr>
        <w:pStyle w:val="TOC3"/>
        <w:rPr>
          <w:rFonts w:asciiTheme="minorHAnsi" w:hAnsiTheme="minorHAnsi" w:cstheme="minorBidi"/>
          <w:sz w:val="24"/>
          <w:szCs w:val="24"/>
        </w:rPr>
      </w:pPr>
      <w:hyperlink w:anchor="_Toc168511140" w:history="1">
        <w:r w:rsidR="0093102E" w:rsidRPr="00F91354">
          <w:rPr>
            <w:rStyle w:val="Hyperlink"/>
          </w:rPr>
          <w:t>3.4.3</w:t>
        </w:r>
        <w:r w:rsidR="0093102E">
          <w:rPr>
            <w:rFonts w:asciiTheme="minorHAnsi" w:hAnsiTheme="minorHAnsi" w:cstheme="minorBidi"/>
            <w:sz w:val="24"/>
            <w:szCs w:val="24"/>
          </w:rPr>
          <w:tab/>
        </w:r>
        <w:r w:rsidR="0093102E" w:rsidRPr="00F91354">
          <w:rPr>
            <w:rStyle w:val="Hyperlink"/>
          </w:rPr>
          <w:t>Phụ thuộc và quan hệ giữa các package</w:t>
        </w:r>
        <w:r w:rsidR="0093102E">
          <w:rPr>
            <w:webHidden/>
          </w:rPr>
          <w:tab/>
        </w:r>
        <w:r w:rsidR="0093102E">
          <w:rPr>
            <w:webHidden/>
          </w:rPr>
          <w:fldChar w:fldCharType="begin"/>
        </w:r>
        <w:r w:rsidR="0093102E">
          <w:rPr>
            <w:webHidden/>
          </w:rPr>
          <w:instrText xml:space="preserve"> PAGEREF _Toc168511140 \h </w:instrText>
        </w:r>
        <w:r w:rsidR="0093102E">
          <w:rPr>
            <w:webHidden/>
          </w:rPr>
        </w:r>
        <w:r w:rsidR="0093102E">
          <w:rPr>
            <w:webHidden/>
          </w:rPr>
          <w:fldChar w:fldCharType="separate"/>
        </w:r>
        <w:r w:rsidR="0093102E">
          <w:rPr>
            <w:webHidden/>
          </w:rPr>
          <w:t>18</w:t>
        </w:r>
        <w:r w:rsidR="0093102E">
          <w:rPr>
            <w:webHidden/>
          </w:rPr>
          <w:fldChar w:fldCharType="end"/>
        </w:r>
      </w:hyperlink>
    </w:p>
    <w:p w14:paraId="7A2BC3AE" w14:textId="6DB84178" w:rsidR="0093102E" w:rsidRDefault="00217ED8">
      <w:pPr>
        <w:pStyle w:val="TOC2"/>
        <w:rPr>
          <w:rFonts w:asciiTheme="minorHAnsi" w:hAnsiTheme="minorHAnsi" w:cstheme="minorBidi"/>
          <w:b w:val="0"/>
          <w:bCs w:val="0"/>
          <w:noProof/>
          <w:sz w:val="24"/>
          <w:szCs w:val="24"/>
        </w:rPr>
      </w:pPr>
      <w:hyperlink w:anchor="_Toc168511141" w:history="1">
        <w:r w:rsidR="0093102E" w:rsidRPr="00F91354">
          <w:rPr>
            <w:rStyle w:val="Hyperlink"/>
            <w:noProof/>
          </w:rPr>
          <w:t>3.5</w:t>
        </w:r>
        <w:r w:rsidR="0093102E">
          <w:rPr>
            <w:rFonts w:asciiTheme="minorHAnsi" w:hAnsiTheme="minorHAnsi" w:cstheme="minorBidi"/>
            <w:b w:val="0"/>
            <w:bCs w:val="0"/>
            <w:noProof/>
            <w:sz w:val="24"/>
            <w:szCs w:val="24"/>
          </w:rPr>
          <w:tab/>
        </w:r>
        <w:r w:rsidR="0093102E" w:rsidRPr="00F91354">
          <w:rPr>
            <w:rStyle w:val="Hyperlink"/>
            <w:noProof/>
          </w:rPr>
          <w:t>Chi tiết các lớp trong các package</w:t>
        </w:r>
        <w:r w:rsidR="0093102E">
          <w:rPr>
            <w:noProof/>
            <w:webHidden/>
          </w:rPr>
          <w:tab/>
        </w:r>
        <w:r w:rsidR="0093102E">
          <w:rPr>
            <w:noProof/>
            <w:webHidden/>
          </w:rPr>
          <w:fldChar w:fldCharType="begin"/>
        </w:r>
        <w:r w:rsidR="0093102E">
          <w:rPr>
            <w:noProof/>
            <w:webHidden/>
          </w:rPr>
          <w:instrText xml:space="preserve"> PAGEREF _Toc168511141 \h </w:instrText>
        </w:r>
        <w:r w:rsidR="0093102E">
          <w:rPr>
            <w:noProof/>
            <w:webHidden/>
          </w:rPr>
        </w:r>
        <w:r w:rsidR="0093102E">
          <w:rPr>
            <w:noProof/>
            <w:webHidden/>
          </w:rPr>
          <w:fldChar w:fldCharType="separate"/>
        </w:r>
        <w:r w:rsidR="0093102E">
          <w:rPr>
            <w:noProof/>
            <w:webHidden/>
          </w:rPr>
          <w:t>19</w:t>
        </w:r>
        <w:r w:rsidR="0093102E">
          <w:rPr>
            <w:noProof/>
            <w:webHidden/>
          </w:rPr>
          <w:fldChar w:fldCharType="end"/>
        </w:r>
      </w:hyperlink>
    </w:p>
    <w:p w14:paraId="7BFED73A" w14:textId="38A96DB1" w:rsidR="0093102E" w:rsidRDefault="00217ED8">
      <w:pPr>
        <w:pStyle w:val="TOC3"/>
        <w:rPr>
          <w:rFonts w:asciiTheme="minorHAnsi" w:hAnsiTheme="minorHAnsi" w:cstheme="minorBidi"/>
          <w:sz w:val="24"/>
          <w:szCs w:val="24"/>
        </w:rPr>
      </w:pPr>
      <w:hyperlink w:anchor="_Toc168511142" w:history="1">
        <w:r w:rsidR="0093102E" w:rsidRPr="00F91354">
          <w:rPr>
            <w:rStyle w:val="Hyperlink"/>
          </w:rPr>
          <w:t>3.5.1</w:t>
        </w:r>
        <w:r w:rsidR="0093102E">
          <w:rPr>
            <w:rFonts w:asciiTheme="minorHAnsi" w:hAnsiTheme="minorHAnsi" w:cstheme="minorBidi"/>
            <w:sz w:val="24"/>
            <w:szCs w:val="24"/>
          </w:rPr>
          <w:tab/>
        </w:r>
        <w:r w:rsidR="0093102E" w:rsidRPr="00F91354">
          <w:rPr>
            <w:rStyle w:val="Hyperlink"/>
          </w:rPr>
          <w:t>Models</w:t>
        </w:r>
        <w:r w:rsidR="0093102E">
          <w:rPr>
            <w:webHidden/>
          </w:rPr>
          <w:tab/>
        </w:r>
        <w:r w:rsidR="0093102E">
          <w:rPr>
            <w:webHidden/>
          </w:rPr>
          <w:fldChar w:fldCharType="begin"/>
        </w:r>
        <w:r w:rsidR="0093102E">
          <w:rPr>
            <w:webHidden/>
          </w:rPr>
          <w:instrText xml:space="preserve"> PAGEREF _Toc168511142 \h </w:instrText>
        </w:r>
        <w:r w:rsidR="0093102E">
          <w:rPr>
            <w:webHidden/>
          </w:rPr>
        </w:r>
        <w:r w:rsidR="0093102E">
          <w:rPr>
            <w:webHidden/>
          </w:rPr>
          <w:fldChar w:fldCharType="separate"/>
        </w:r>
        <w:r w:rsidR="0093102E">
          <w:rPr>
            <w:webHidden/>
          </w:rPr>
          <w:t>19</w:t>
        </w:r>
        <w:r w:rsidR="0093102E">
          <w:rPr>
            <w:webHidden/>
          </w:rPr>
          <w:fldChar w:fldCharType="end"/>
        </w:r>
      </w:hyperlink>
    </w:p>
    <w:p w14:paraId="7A93D75C" w14:textId="154EC9BE" w:rsidR="0093102E" w:rsidRDefault="00217ED8">
      <w:pPr>
        <w:pStyle w:val="TOC3"/>
        <w:rPr>
          <w:rFonts w:asciiTheme="minorHAnsi" w:hAnsiTheme="minorHAnsi" w:cstheme="minorBidi"/>
          <w:sz w:val="24"/>
          <w:szCs w:val="24"/>
        </w:rPr>
      </w:pPr>
      <w:hyperlink w:anchor="_Toc168511143" w:history="1">
        <w:r w:rsidR="0093102E" w:rsidRPr="00F91354">
          <w:rPr>
            <w:rStyle w:val="Hyperlink"/>
          </w:rPr>
          <w:t>3.5.2</w:t>
        </w:r>
        <w:r w:rsidR="0093102E">
          <w:rPr>
            <w:rFonts w:asciiTheme="minorHAnsi" w:hAnsiTheme="minorHAnsi" w:cstheme="minorBidi"/>
            <w:sz w:val="24"/>
            <w:szCs w:val="24"/>
          </w:rPr>
          <w:tab/>
        </w:r>
        <w:r w:rsidR="0093102E" w:rsidRPr="00F91354">
          <w:rPr>
            <w:rStyle w:val="Hyperlink"/>
          </w:rPr>
          <w:t>Services</w:t>
        </w:r>
        <w:r w:rsidR="0093102E">
          <w:rPr>
            <w:webHidden/>
          </w:rPr>
          <w:tab/>
        </w:r>
        <w:r w:rsidR="0093102E">
          <w:rPr>
            <w:webHidden/>
          </w:rPr>
          <w:fldChar w:fldCharType="begin"/>
        </w:r>
        <w:r w:rsidR="0093102E">
          <w:rPr>
            <w:webHidden/>
          </w:rPr>
          <w:instrText xml:space="preserve"> PAGEREF _Toc168511143 \h </w:instrText>
        </w:r>
        <w:r w:rsidR="0093102E">
          <w:rPr>
            <w:webHidden/>
          </w:rPr>
        </w:r>
        <w:r w:rsidR="0093102E">
          <w:rPr>
            <w:webHidden/>
          </w:rPr>
          <w:fldChar w:fldCharType="separate"/>
        </w:r>
        <w:r w:rsidR="0093102E">
          <w:rPr>
            <w:webHidden/>
          </w:rPr>
          <w:t>20</w:t>
        </w:r>
        <w:r w:rsidR="0093102E">
          <w:rPr>
            <w:webHidden/>
          </w:rPr>
          <w:fldChar w:fldCharType="end"/>
        </w:r>
      </w:hyperlink>
    </w:p>
    <w:p w14:paraId="14B9D80A" w14:textId="25E93F4D" w:rsidR="0093102E" w:rsidRDefault="00217ED8">
      <w:pPr>
        <w:pStyle w:val="TOC3"/>
        <w:rPr>
          <w:rFonts w:asciiTheme="minorHAnsi" w:hAnsiTheme="minorHAnsi" w:cstheme="minorBidi"/>
          <w:sz w:val="24"/>
          <w:szCs w:val="24"/>
        </w:rPr>
      </w:pPr>
      <w:hyperlink w:anchor="_Toc168511144" w:history="1">
        <w:r w:rsidR="0093102E" w:rsidRPr="00F91354">
          <w:rPr>
            <w:rStyle w:val="Hyperlink"/>
          </w:rPr>
          <w:t>3.5.3</w:t>
        </w:r>
        <w:r w:rsidR="0093102E">
          <w:rPr>
            <w:rFonts w:asciiTheme="minorHAnsi" w:hAnsiTheme="minorHAnsi" w:cstheme="minorBidi"/>
            <w:sz w:val="24"/>
            <w:szCs w:val="24"/>
          </w:rPr>
          <w:tab/>
        </w:r>
        <w:r w:rsidR="0093102E" w:rsidRPr="00F91354">
          <w:rPr>
            <w:rStyle w:val="Hyperlink"/>
          </w:rPr>
          <w:t>Repositories</w:t>
        </w:r>
        <w:r w:rsidR="0093102E">
          <w:rPr>
            <w:webHidden/>
          </w:rPr>
          <w:tab/>
        </w:r>
        <w:r w:rsidR="0093102E">
          <w:rPr>
            <w:webHidden/>
          </w:rPr>
          <w:fldChar w:fldCharType="begin"/>
        </w:r>
        <w:r w:rsidR="0093102E">
          <w:rPr>
            <w:webHidden/>
          </w:rPr>
          <w:instrText xml:space="preserve"> PAGEREF _Toc168511144 \h </w:instrText>
        </w:r>
        <w:r w:rsidR="0093102E">
          <w:rPr>
            <w:webHidden/>
          </w:rPr>
        </w:r>
        <w:r w:rsidR="0093102E">
          <w:rPr>
            <w:webHidden/>
          </w:rPr>
          <w:fldChar w:fldCharType="separate"/>
        </w:r>
        <w:r w:rsidR="0093102E">
          <w:rPr>
            <w:webHidden/>
          </w:rPr>
          <w:t>22</w:t>
        </w:r>
        <w:r w:rsidR="0093102E">
          <w:rPr>
            <w:webHidden/>
          </w:rPr>
          <w:fldChar w:fldCharType="end"/>
        </w:r>
      </w:hyperlink>
    </w:p>
    <w:p w14:paraId="38A1B599" w14:textId="7C5179BD" w:rsidR="0093102E" w:rsidRDefault="00217ED8">
      <w:pPr>
        <w:pStyle w:val="TOC3"/>
        <w:rPr>
          <w:rFonts w:asciiTheme="minorHAnsi" w:hAnsiTheme="minorHAnsi" w:cstheme="minorBidi"/>
          <w:sz w:val="24"/>
          <w:szCs w:val="24"/>
        </w:rPr>
      </w:pPr>
      <w:hyperlink w:anchor="_Toc168511145" w:history="1">
        <w:r w:rsidR="0093102E" w:rsidRPr="00F91354">
          <w:rPr>
            <w:rStyle w:val="Hyperlink"/>
          </w:rPr>
          <w:t>3.5.4</w:t>
        </w:r>
        <w:r w:rsidR="0093102E">
          <w:rPr>
            <w:rFonts w:asciiTheme="minorHAnsi" w:hAnsiTheme="minorHAnsi" w:cstheme="minorBidi"/>
            <w:sz w:val="24"/>
            <w:szCs w:val="24"/>
          </w:rPr>
          <w:tab/>
        </w:r>
        <w:r w:rsidR="0093102E" w:rsidRPr="00F91354">
          <w:rPr>
            <w:rStyle w:val="Hyperlink"/>
          </w:rPr>
          <w:t>Controllers</w:t>
        </w:r>
        <w:r w:rsidR="0093102E">
          <w:rPr>
            <w:webHidden/>
          </w:rPr>
          <w:tab/>
        </w:r>
        <w:r w:rsidR="0093102E">
          <w:rPr>
            <w:webHidden/>
          </w:rPr>
          <w:fldChar w:fldCharType="begin"/>
        </w:r>
        <w:r w:rsidR="0093102E">
          <w:rPr>
            <w:webHidden/>
          </w:rPr>
          <w:instrText xml:space="preserve"> PAGEREF _Toc168511145 \h </w:instrText>
        </w:r>
        <w:r w:rsidR="0093102E">
          <w:rPr>
            <w:webHidden/>
          </w:rPr>
        </w:r>
        <w:r w:rsidR="0093102E">
          <w:rPr>
            <w:webHidden/>
          </w:rPr>
          <w:fldChar w:fldCharType="separate"/>
        </w:r>
        <w:r w:rsidR="0093102E">
          <w:rPr>
            <w:webHidden/>
          </w:rPr>
          <w:t>24</w:t>
        </w:r>
        <w:r w:rsidR="0093102E">
          <w:rPr>
            <w:webHidden/>
          </w:rPr>
          <w:fldChar w:fldCharType="end"/>
        </w:r>
      </w:hyperlink>
    </w:p>
    <w:p w14:paraId="2EC090BD" w14:textId="57F5B0B4" w:rsidR="0093102E" w:rsidRDefault="00217ED8">
      <w:pPr>
        <w:pStyle w:val="TOC3"/>
        <w:rPr>
          <w:rFonts w:asciiTheme="minorHAnsi" w:hAnsiTheme="minorHAnsi" w:cstheme="minorBidi"/>
          <w:sz w:val="24"/>
          <w:szCs w:val="24"/>
        </w:rPr>
      </w:pPr>
      <w:hyperlink w:anchor="_Toc168511146" w:history="1">
        <w:r w:rsidR="0093102E" w:rsidRPr="00F91354">
          <w:rPr>
            <w:rStyle w:val="Hyperlink"/>
          </w:rPr>
          <w:t>3.5.5</w:t>
        </w:r>
        <w:r w:rsidR="0093102E">
          <w:rPr>
            <w:rFonts w:asciiTheme="minorHAnsi" w:hAnsiTheme="minorHAnsi" w:cstheme="minorBidi"/>
            <w:sz w:val="24"/>
            <w:szCs w:val="24"/>
          </w:rPr>
          <w:tab/>
        </w:r>
        <w:r w:rsidR="0093102E" w:rsidRPr="00F91354">
          <w:rPr>
            <w:rStyle w:val="Hyperlink"/>
          </w:rPr>
          <w:t>DTOs</w:t>
        </w:r>
        <w:r w:rsidR="0093102E">
          <w:rPr>
            <w:webHidden/>
          </w:rPr>
          <w:tab/>
        </w:r>
        <w:r w:rsidR="0093102E">
          <w:rPr>
            <w:webHidden/>
          </w:rPr>
          <w:fldChar w:fldCharType="begin"/>
        </w:r>
        <w:r w:rsidR="0093102E">
          <w:rPr>
            <w:webHidden/>
          </w:rPr>
          <w:instrText xml:space="preserve"> PAGEREF _Toc168511146 \h </w:instrText>
        </w:r>
        <w:r w:rsidR="0093102E">
          <w:rPr>
            <w:webHidden/>
          </w:rPr>
        </w:r>
        <w:r w:rsidR="0093102E">
          <w:rPr>
            <w:webHidden/>
          </w:rPr>
          <w:fldChar w:fldCharType="separate"/>
        </w:r>
        <w:r w:rsidR="0093102E">
          <w:rPr>
            <w:webHidden/>
          </w:rPr>
          <w:t>25</w:t>
        </w:r>
        <w:r w:rsidR="0093102E">
          <w:rPr>
            <w:webHidden/>
          </w:rPr>
          <w:fldChar w:fldCharType="end"/>
        </w:r>
      </w:hyperlink>
    </w:p>
    <w:p w14:paraId="2C7D7A8D" w14:textId="782D5BD4" w:rsidR="0093102E" w:rsidRDefault="00217ED8">
      <w:pPr>
        <w:pStyle w:val="TOC2"/>
        <w:rPr>
          <w:rFonts w:asciiTheme="minorHAnsi" w:hAnsiTheme="minorHAnsi" w:cstheme="minorBidi"/>
          <w:b w:val="0"/>
          <w:bCs w:val="0"/>
          <w:noProof/>
          <w:sz w:val="24"/>
          <w:szCs w:val="24"/>
        </w:rPr>
      </w:pPr>
      <w:hyperlink w:anchor="_Toc168511147" w:history="1">
        <w:r w:rsidR="0093102E" w:rsidRPr="00F91354">
          <w:rPr>
            <w:rStyle w:val="Hyperlink"/>
            <w:noProof/>
          </w:rPr>
          <w:t>3.6</w:t>
        </w:r>
        <w:r w:rsidR="0093102E">
          <w:rPr>
            <w:rFonts w:asciiTheme="minorHAnsi" w:hAnsiTheme="minorHAnsi" w:cstheme="minorBidi"/>
            <w:b w:val="0"/>
            <w:bCs w:val="0"/>
            <w:noProof/>
            <w:sz w:val="24"/>
            <w:szCs w:val="24"/>
          </w:rPr>
          <w:tab/>
        </w:r>
        <w:r w:rsidR="0093102E" w:rsidRPr="00F91354">
          <w:rPr>
            <w:rStyle w:val="Hyperlink"/>
            <w:noProof/>
          </w:rPr>
          <w:t>Xác thực và xác quyền người dùng trong hệ thống</w:t>
        </w:r>
        <w:r w:rsidR="0093102E">
          <w:rPr>
            <w:noProof/>
            <w:webHidden/>
          </w:rPr>
          <w:tab/>
        </w:r>
        <w:r w:rsidR="0093102E">
          <w:rPr>
            <w:noProof/>
            <w:webHidden/>
          </w:rPr>
          <w:fldChar w:fldCharType="begin"/>
        </w:r>
        <w:r w:rsidR="0093102E">
          <w:rPr>
            <w:noProof/>
            <w:webHidden/>
          </w:rPr>
          <w:instrText xml:space="preserve"> PAGEREF _Toc168511147 \h </w:instrText>
        </w:r>
        <w:r w:rsidR="0093102E">
          <w:rPr>
            <w:noProof/>
            <w:webHidden/>
          </w:rPr>
        </w:r>
        <w:r w:rsidR="0093102E">
          <w:rPr>
            <w:noProof/>
            <w:webHidden/>
          </w:rPr>
          <w:fldChar w:fldCharType="separate"/>
        </w:r>
        <w:r w:rsidR="0093102E">
          <w:rPr>
            <w:noProof/>
            <w:webHidden/>
          </w:rPr>
          <w:t>26</w:t>
        </w:r>
        <w:r w:rsidR="0093102E">
          <w:rPr>
            <w:noProof/>
            <w:webHidden/>
          </w:rPr>
          <w:fldChar w:fldCharType="end"/>
        </w:r>
      </w:hyperlink>
    </w:p>
    <w:p w14:paraId="64D34F88" w14:textId="101EA900" w:rsidR="0093102E" w:rsidRDefault="00217ED8">
      <w:pPr>
        <w:pStyle w:val="TOC3"/>
        <w:rPr>
          <w:rFonts w:asciiTheme="minorHAnsi" w:hAnsiTheme="minorHAnsi" w:cstheme="minorBidi"/>
          <w:sz w:val="24"/>
          <w:szCs w:val="24"/>
        </w:rPr>
      </w:pPr>
      <w:hyperlink w:anchor="_Toc168511148" w:history="1">
        <w:r w:rsidR="0093102E" w:rsidRPr="00F91354">
          <w:rPr>
            <w:rStyle w:val="Hyperlink"/>
          </w:rPr>
          <w:t>3.6.1</w:t>
        </w:r>
        <w:r w:rsidR="0093102E">
          <w:rPr>
            <w:rFonts w:asciiTheme="minorHAnsi" w:hAnsiTheme="minorHAnsi" w:cstheme="minorBidi"/>
            <w:sz w:val="24"/>
            <w:szCs w:val="24"/>
          </w:rPr>
          <w:tab/>
        </w:r>
        <w:r w:rsidR="0093102E" w:rsidRPr="00F91354">
          <w:rPr>
            <w:rStyle w:val="Hyperlink"/>
          </w:rPr>
          <w:t>Xác thực người dùng</w:t>
        </w:r>
        <w:r w:rsidR="0093102E">
          <w:rPr>
            <w:webHidden/>
          </w:rPr>
          <w:tab/>
        </w:r>
        <w:r w:rsidR="0093102E">
          <w:rPr>
            <w:webHidden/>
          </w:rPr>
          <w:fldChar w:fldCharType="begin"/>
        </w:r>
        <w:r w:rsidR="0093102E">
          <w:rPr>
            <w:webHidden/>
          </w:rPr>
          <w:instrText xml:space="preserve"> PAGEREF _Toc168511148 \h </w:instrText>
        </w:r>
        <w:r w:rsidR="0093102E">
          <w:rPr>
            <w:webHidden/>
          </w:rPr>
        </w:r>
        <w:r w:rsidR="0093102E">
          <w:rPr>
            <w:webHidden/>
          </w:rPr>
          <w:fldChar w:fldCharType="separate"/>
        </w:r>
        <w:r w:rsidR="0093102E">
          <w:rPr>
            <w:webHidden/>
          </w:rPr>
          <w:t>27</w:t>
        </w:r>
        <w:r w:rsidR="0093102E">
          <w:rPr>
            <w:webHidden/>
          </w:rPr>
          <w:fldChar w:fldCharType="end"/>
        </w:r>
      </w:hyperlink>
    </w:p>
    <w:p w14:paraId="199F0C38" w14:textId="2BC6E5D5" w:rsidR="0093102E" w:rsidRDefault="00217ED8">
      <w:pPr>
        <w:pStyle w:val="TOC3"/>
        <w:rPr>
          <w:rFonts w:asciiTheme="minorHAnsi" w:hAnsiTheme="minorHAnsi" w:cstheme="minorBidi"/>
          <w:sz w:val="24"/>
          <w:szCs w:val="24"/>
        </w:rPr>
      </w:pPr>
      <w:hyperlink w:anchor="_Toc168511149" w:history="1">
        <w:r w:rsidR="0093102E" w:rsidRPr="00F91354">
          <w:rPr>
            <w:rStyle w:val="Hyperlink"/>
          </w:rPr>
          <w:t>3.6.2</w:t>
        </w:r>
        <w:r w:rsidR="0093102E">
          <w:rPr>
            <w:rFonts w:asciiTheme="minorHAnsi" w:hAnsiTheme="minorHAnsi" w:cstheme="minorBidi"/>
            <w:sz w:val="24"/>
            <w:szCs w:val="24"/>
          </w:rPr>
          <w:tab/>
        </w:r>
        <w:r w:rsidR="0093102E" w:rsidRPr="00F91354">
          <w:rPr>
            <w:rStyle w:val="Hyperlink"/>
          </w:rPr>
          <w:t>Quy trình xác thực người dùng</w:t>
        </w:r>
        <w:r w:rsidR="0093102E">
          <w:rPr>
            <w:webHidden/>
          </w:rPr>
          <w:tab/>
        </w:r>
        <w:r w:rsidR="0093102E">
          <w:rPr>
            <w:webHidden/>
          </w:rPr>
          <w:fldChar w:fldCharType="begin"/>
        </w:r>
        <w:r w:rsidR="0093102E">
          <w:rPr>
            <w:webHidden/>
          </w:rPr>
          <w:instrText xml:space="preserve"> PAGEREF _Toc168511149 \h </w:instrText>
        </w:r>
        <w:r w:rsidR="0093102E">
          <w:rPr>
            <w:webHidden/>
          </w:rPr>
        </w:r>
        <w:r w:rsidR="0093102E">
          <w:rPr>
            <w:webHidden/>
          </w:rPr>
          <w:fldChar w:fldCharType="separate"/>
        </w:r>
        <w:r w:rsidR="0093102E">
          <w:rPr>
            <w:webHidden/>
          </w:rPr>
          <w:t>27</w:t>
        </w:r>
        <w:r w:rsidR="0093102E">
          <w:rPr>
            <w:webHidden/>
          </w:rPr>
          <w:fldChar w:fldCharType="end"/>
        </w:r>
      </w:hyperlink>
    </w:p>
    <w:p w14:paraId="05A484D5" w14:textId="53E02A12" w:rsidR="0093102E" w:rsidRDefault="00217ED8">
      <w:pPr>
        <w:pStyle w:val="TOC3"/>
        <w:rPr>
          <w:rFonts w:asciiTheme="minorHAnsi" w:hAnsiTheme="minorHAnsi" w:cstheme="minorBidi"/>
          <w:sz w:val="24"/>
          <w:szCs w:val="24"/>
        </w:rPr>
      </w:pPr>
      <w:hyperlink w:anchor="_Toc168511150" w:history="1">
        <w:r w:rsidR="0093102E" w:rsidRPr="00F91354">
          <w:rPr>
            <w:rStyle w:val="Hyperlink"/>
          </w:rPr>
          <w:t>3.6.3</w:t>
        </w:r>
        <w:r w:rsidR="0093102E">
          <w:rPr>
            <w:rFonts w:asciiTheme="minorHAnsi" w:hAnsiTheme="minorHAnsi" w:cstheme="minorBidi"/>
            <w:sz w:val="24"/>
            <w:szCs w:val="24"/>
          </w:rPr>
          <w:tab/>
        </w:r>
        <w:r w:rsidR="0093102E" w:rsidRPr="00F91354">
          <w:rPr>
            <w:rStyle w:val="Hyperlink"/>
          </w:rPr>
          <w:t>Xác quyền người dùng</w:t>
        </w:r>
        <w:r w:rsidR="0093102E">
          <w:rPr>
            <w:webHidden/>
          </w:rPr>
          <w:tab/>
        </w:r>
        <w:r w:rsidR="0093102E">
          <w:rPr>
            <w:webHidden/>
          </w:rPr>
          <w:fldChar w:fldCharType="begin"/>
        </w:r>
        <w:r w:rsidR="0093102E">
          <w:rPr>
            <w:webHidden/>
          </w:rPr>
          <w:instrText xml:space="preserve"> PAGEREF _Toc168511150 \h </w:instrText>
        </w:r>
        <w:r w:rsidR="0093102E">
          <w:rPr>
            <w:webHidden/>
          </w:rPr>
        </w:r>
        <w:r w:rsidR="0093102E">
          <w:rPr>
            <w:webHidden/>
          </w:rPr>
          <w:fldChar w:fldCharType="separate"/>
        </w:r>
        <w:r w:rsidR="0093102E">
          <w:rPr>
            <w:webHidden/>
          </w:rPr>
          <w:t>28</w:t>
        </w:r>
        <w:r w:rsidR="0093102E">
          <w:rPr>
            <w:webHidden/>
          </w:rPr>
          <w:fldChar w:fldCharType="end"/>
        </w:r>
      </w:hyperlink>
    </w:p>
    <w:p w14:paraId="1388939B" w14:textId="4BDA672B" w:rsidR="0093102E" w:rsidRDefault="00217ED8">
      <w:pPr>
        <w:pStyle w:val="TOC2"/>
        <w:rPr>
          <w:rFonts w:asciiTheme="minorHAnsi" w:hAnsiTheme="minorHAnsi" w:cstheme="minorBidi"/>
          <w:b w:val="0"/>
          <w:bCs w:val="0"/>
          <w:noProof/>
          <w:sz w:val="24"/>
          <w:szCs w:val="24"/>
        </w:rPr>
      </w:pPr>
      <w:hyperlink w:anchor="_Toc168511151" w:history="1">
        <w:r w:rsidR="0093102E" w:rsidRPr="00F91354">
          <w:rPr>
            <w:rStyle w:val="Hyperlink"/>
            <w:noProof/>
          </w:rPr>
          <w:t>3.7</w:t>
        </w:r>
        <w:r w:rsidR="0093102E">
          <w:rPr>
            <w:rFonts w:asciiTheme="minorHAnsi" w:hAnsiTheme="minorHAnsi" w:cstheme="minorBidi"/>
            <w:b w:val="0"/>
            <w:bCs w:val="0"/>
            <w:noProof/>
            <w:sz w:val="24"/>
            <w:szCs w:val="24"/>
          </w:rPr>
          <w:tab/>
        </w:r>
        <w:r w:rsidR="0093102E" w:rsidRPr="00F91354">
          <w:rPr>
            <w:rStyle w:val="Hyperlink"/>
            <w:noProof/>
          </w:rPr>
          <w:t>Thiết kế giao diện người dùng</w:t>
        </w:r>
        <w:r w:rsidR="0093102E">
          <w:rPr>
            <w:noProof/>
            <w:webHidden/>
          </w:rPr>
          <w:tab/>
        </w:r>
        <w:r w:rsidR="0093102E">
          <w:rPr>
            <w:noProof/>
            <w:webHidden/>
          </w:rPr>
          <w:fldChar w:fldCharType="begin"/>
        </w:r>
        <w:r w:rsidR="0093102E">
          <w:rPr>
            <w:noProof/>
            <w:webHidden/>
          </w:rPr>
          <w:instrText xml:space="preserve"> PAGEREF _Toc168511151 \h </w:instrText>
        </w:r>
        <w:r w:rsidR="0093102E">
          <w:rPr>
            <w:noProof/>
            <w:webHidden/>
          </w:rPr>
        </w:r>
        <w:r w:rsidR="0093102E">
          <w:rPr>
            <w:noProof/>
            <w:webHidden/>
          </w:rPr>
          <w:fldChar w:fldCharType="separate"/>
        </w:r>
        <w:r w:rsidR="0093102E">
          <w:rPr>
            <w:noProof/>
            <w:webHidden/>
          </w:rPr>
          <w:t>29</w:t>
        </w:r>
        <w:r w:rsidR="0093102E">
          <w:rPr>
            <w:noProof/>
            <w:webHidden/>
          </w:rPr>
          <w:fldChar w:fldCharType="end"/>
        </w:r>
      </w:hyperlink>
    </w:p>
    <w:p w14:paraId="79936BEF" w14:textId="1D85AA00" w:rsidR="0093102E" w:rsidRDefault="00217ED8">
      <w:pPr>
        <w:pStyle w:val="TOC3"/>
        <w:rPr>
          <w:rFonts w:asciiTheme="minorHAnsi" w:hAnsiTheme="minorHAnsi" w:cstheme="minorBidi"/>
          <w:sz w:val="24"/>
          <w:szCs w:val="24"/>
        </w:rPr>
      </w:pPr>
      <w:hyperlink w:anchor="_Toc168511152" w:history="1">
        <w:r w:rsidR="0093102E" w:rsidRPr="00F91354">
          <w:rPr>
            <w:rStyle w:val="Hyperlink"/>
          </w:rPr>
          <w:t>3.7.1</w:t>
        </w:r>
        <w:r w:rsidR="0093102E">
          <w:rPr>
            <w:rFonts w:asciiTheme="minorHAnsi" w:hAnsiTheme="minorHAnsi" w:cstheme="minorBidi"/>
            <w:sz w:val="24"/>
            <w:szCs w:val="24"/>
          </w:rPr>
          <w:tab/>
        </w:r>
        <w:r w:rsidR="0093102E" w:rsidRPr="00F91354">
          <w:rPr>
            <w:rStyle w:val="Hyperlink"/>
          </w:rPr>
          <w:t>Giao diện trang chủ</w:t>
        </w:r>
        <w:r w:rsidR="0093102E">
          <w:rPr>
            <w:webHidden/>
          </w:rPr>
          <w:tab/>
        </w:r>
        <w:r w:rsidR="0093102E">
          <w:rPr>
            <w:webHidden/>
          </w:rPr>
          <w:fldChar w:fldCharType="begin"/>
        </w:r>
        <w:r w:rsidR="0093102E">
          <w:rPr>
            <w:webHidden/>
          </w:rPr>
          <w:instrText xml:space="preserve"> PAGEREF _Toc168511152 \h </w:instrText>
        </w:r>
        <w:r w:rsidR="0093102E">
          <w:rPr>
            <w:webHidden/>
          </w:rPr>
        </w:r>
        <w:r w:rsidR="0093102E">
          <w:rPr>
            <w:webHidden/>
          </w:rPr>
          <w:fldChar w:fldCharType="separate"/>
        </w:r>
        <w:r w:rsidR="0093102E">
          <w:rPr>
            <w:webHidden/>
          </w:rPr>
          <w:t>29</w:t>
        </w:r>
        <w:r w:rsidR="0093102E">
          <w:rPr>
            <w:webHidden/>
          </w:rPr>
          <w:fldChar w:fldCharType="end"/>
        </w:r>
      </w:hyperlink>
    </w:p>
    <w:p w14:paraId="27A0ACBB" w14:textId="4FDB0EDA" w:rsidR="0093102E" w:rsidRDefault="00217ED8">
      <w:pPr>
        <w:pStyle w:val="TOC3"/>
        <w:rPr>
          <w:rFonts w:asciiTheme="minorHAnsi" w:hAnsiTheme="minorHAnsi" w:cstheme="minorBidi"/>
          <w:sz w:val="24"/>
          <w:szCs w:val="24"/>
        </w:rPr>
      </w:pPr>
      <w:hyperlink w:anchor="_Toc168511153" w:history="1">
        <w:r w:rsidR="0093102E" w:rsidRPr="00F91354">
          <w:rPr>
            <w:rStyle w:val="Hyperlink"/>
          </w:rPr>
          <w:t>3.7.2</w:t>
        </w:r>
        <w:r w:rsidR="0093102E">
          <w:rPr>
            <w:rFonts w:asciiTheme="minorHAnsi" w:hAnsiTheme="minorHAnsi" w:cstheme="minorBidi"/>
            <w:sz w:val="24"/>
            <w:szCs w:val="24"/>
          </w:rPr>
          <w:tab/>
        </w:r>
        <w:r w:rsidR="0093102E" w:rsidRPr="00F91354">
          <w:rPr>
            <w:rStyle w:val="Hyperlink"/>
          </w:rPr>
          <w:t>Giao diện trang login:</w:t>
        </w:r>
        <w:r w:rsidR="0093102E">
          <w:rPr>
            <w:webHidden/>
          </w:rPr>
          <w:tab/>
        </w:r>
        <w:r w:rsidR="0093102E">
          <w:rPr>
            <w:webHidden/>
          </w:rPr>
          <w:fldChar w:fldCharType="begin"/>
        </w:r>
        <w:r w:rsidR="0093102E">
          <w:rPr>
            <w:webHidden/>
          </w:rPr>
          <w:instrText xml:space="preserve"> PAGEREF _Toc168511153 \h </w:instrText>
        </w:r>
        <w:r w:rsidR="0093102E">
          <w:rPr>
            <w:webHidden/>
          </w:rPr>
        </w:r>
        <w:r w:rsidR="0093102E">
          <w:rPr>
            <w:webHidden/>
          </w:rPr>
          <w:fldChar w:fldCharType="separate"/>
        </w:r>
        <w:r w:rsidR="0093102E">
          <w:rPr>
            <w:webHidden/>
          </w:rPr>
          <w:t>30</w:t>
        </w:r>
        <w:r w:rsidR="0093102E">
          <w:rPr>
            <w:webHidden/>
          </w:rPr>
          <w:fldChar w:fldCharType="end"/>
        </w:r>
      </w:hyperlink>
    </w:p>
    <w:p w14:paraId="5A0F53FB" w14:textId="7298CED5" w:rsidR="0093102E" w:rsidRDefault="00217ED8">
      <w:pPr>
        <w:pStyle w:val="TOC3"/>
        <w:rPr>
          <w:rFonts w:asciiTheme="minorHAnsi" w:hAnsiTheme="minorHAnsi" w:cstheme="minorBidi"/>
          <w:sz w:val="24"/>
          <w:szCs w:val="24"/>
        </w:rPr>
      </w:pPr>
      <w:hyperlink w:anchor="_Toc168511154" w:history="1">
        <w:r w:rsidR="0093102E" w:rsidRPr="00F91354">
          <w:rPr>
            <w:rStyle w:val="Hyperlink"/>
          </w:rPr>
          <w:t>3.7.3</w:t>
        </w:r>
        <w:r w:rsidR="0093102E">
          <w:rPr>
            <w:rFonts w:asciiTheme="minorHAnsi" w:hAnsiTheme="minorHAnsi" w:cstheme="minorBidi"/>
            <w:sz w:val="24"/>
            <w:szCs w:val="24"/>
          </w:rPr>
          <w:tab/>
        </w:r>
        <w:r w:rsidR="0093102E" w:rsidRPr="00F91354">
          <w:rPr>
            <w:rStyle w:val="Hyperlink"/>
          </w:rPr>
          <w:t>Giao diện trang đăng ký</w:t>
        </w:r>
        <w:r w:rsidR="0093102E">
          <w:rPr>
            <w:webHidden/>
          </w:rPr>
          <w:tab/>
        </w:r>
        <w:r w:rsidR="0093102E">
          <w:rPr>
            <w:webHidden/>
          </w:rPr>
          <w:fldChar w:fldCharType="begin"/>
        </w:r>
        <w:r w:rsidR="0093102E">
          <w:rPr>
            <w:webHidden/>
          </w:rPr>
          <w:instrText xml:space="preserve"> PAGEREF _Toc168511154 \h </w:instrText>
        </w:r>
        <w:r w:rsidR="0093102E">
          <w:rPr>
            <w:webHidden/>
          </w:rPr>
        </w:r>
        <w:r w:rsidR="0093102E">
          <w:rPr>
            <w:webHidden/>
          </w:rPr>
          <w:fldChar w:fldCharType="separate"/>
        </w:r>
        <w:r w:rsidR="0093102E">
          <w:rPr>
            <w:webHidden/>
          </w:rPr>
          <w:t>31</w:t>
        </w:r>
        <w:r w:rsidR="0093102E">
          <w:rPr>
            <w:webHidden/>
          </w:rPr>
          <w:fldChar w:fldCharType="end"/>
        </w:r>
      </w:hyperlink>
    </w:p>
    <w:p w14:paraId="19159A0E" w14:textId="190EF534" w:rsidR="0093102E" w:rsidRDefault="00217ED8">
      <w:pPr>
        <w:pStyle w:val="TOC3"/>
        <w:rPr>
          <w:rFonts w:asciiTheme="minorHAnsi" w:hAnsiTheme="minorHAnsi" w:cstheme="minorBidi"/>
          <w:sz w:val="24"/>
          <w:szCs w:val="24"/>
        </w:rPr>
      </w:pPr>
      <w:hyperlink w:anchor="_Toc168511155" w:history="1">
        <w:r w:rsidR="0093102E" w:rsidRPr="00F91354">
          <w:rPr>
            <w:rStyle w:val="Hyperlink"/>
          </w:rPr>
          <w:t>3.7.4</w:t>
        </w:r>
        <w:r w:rsidR="0093102E">
          <w:rPr>
            <w:rFonts w:asciiTheme="minorHAnsi" w:hAnsiTheme="minorHAnsi" w:cstheme="minorBidi"/>
            <w:sz w:val="24"/>
            <w:szCs w:val="24"/>
          </w:rPr>
          <w:tab/>
        </w:r>
        <w:r w:rsidR="0093102E" w:rsidRPr="00F91354">
          <w:rPr>
            <w:rStyle w:val="Hyperlink"/>
          </w:rPr>
          <w:t>Danh sách các Pet:</w:t>
        </w:r>
        <w:r w:rsidR="0093102E">
          <w:rPr>
            <w:webHidden/>
          </w:rPr>
          <w:tab/>
        </w:r>
        <w:r w:rsidR="0093102E">
          <w:rPr>
            <w:webHidden/>
          </w:rPr>
          <w:fldChar w:fldCharType="begin"/>
        </w:r>
        <w:r w:rsidR="0093102E">
          <w:rPr>
            <w:webHidden/>
          </w:rPr>
          <w:instrText xml:space="preserve"> PAGEREF _Toc168511155 \h </w:instrText>
        </w:r>
        <w:r w:rsidR="0093102E">
          <w:rPr>
            <w:webHidden/>
          </w:rPr>
        </w:r>
        <w:r w:rsidR="0093102E">
          <w:rPr>
            <w:webHidden/>
          </w:rPr>
          <w:fldChar w:fldCharType="separate"/>
        </w:r>
        <w:r w:rsidR="0093102E">
          <w:rPr>
            <w:webHidden/>
          </w:rPr>
          <w:t>31</w:t>
        </w:r>
        <w:r w:rsidR="0093102E">
          <w:rPr>
            <w:webHidden/>
          </w:rPr>
          <w:fldChar w:fldCharType="end"/>
        </w:r>
      </w:hyperlink>
    </w:p>
    <w:p w14:paraId="6CC3C4B4" w14:textId="26D55D98" w:rsidR="0093102E" w:rsidRDefault="00217ED8">
      <w:pPr>
        <w:pStyle w:val="TOC3"/>
        <w:rPr>
          <w:rFonts w:asciiTheme="minorHAnsi" w:hAnsiTheme="minorHAnsi" w:cstheme="minorBidi"/>
          <w:sz w:val="24"/>
          <w:szCs w:val="24"/>
        </w:rPr>
      </w:pPr>
      <w:hyperlink w:anchor="_Toc168511156" w:history="1">
        <w:r w:rsidR="0093102E" w:rsidRPr="00F91354">
          <w:rPr>
            <w:rStyle w:val="Hyperlink"/>
          </w:rPr>
          <w:t>3.7.5</w:t>
        </w:r>
        <w:r w:rsidR="0093102E">
          <w:rPr>
            <w:rFonts w:asciiTheme="minorHAnsi" w:hAnsiTheme="minorHAnsi" w:cstheme="minorBidi"/>
            <w:sz w:val="24"/>
            <w:szCs w:val="24"/>
          </w:rPr>
          <w:tab/>
        </w:r>
        <w:r w:rsidR="0093102E" w:rsidRPr="00F91354">
          <w:rPr>
            <w:rStyle w:val="Hyperlink"/>
          </w:rPr>
          <w:t>Trang quản lý các dịch vụ và phòng thuê</w:t>
        </w:r>
        <w:r w:rsidR="0093102E">
          <w:rPr>
            <w:webHidden/>
          </w:rPr>
          <w:tab/>
        </w:r>
        <w:r w:rsidR="0093102E">
          <w:rPr>
            <w:webHidden/>
          </w:rPr>
          <w:fldChar w:fldCharType="begin"/>
        </w:r>
        <w:r w:rsidR="0093102E">
          <w:rPr>
            <w:webHidden/>
          </w:rPr>
          <w:instrText xml:space="preserve"> PAGEREF _Toc168511156 \h </w:instrText>
        </w:r>
        <w:r w:rsidR="0093102E">
          <w:rPr>
            <w:webHidden/>
          </w:rPr>
        </w:r>
        <w:r w:rsidR="0093102E">
          <w:rPr>
            <w:webHidden/>
          </w:rPr>
          <w:fldChar w:fldCharType="separate"/>
        </w:r>
        <w:r w:rsidR="0093102E">
          <w:rPr>
            <w:webHidden/>
          </w:rPr>
          <w:t>34</w:t>
        </w:r>
        <w:r w:rsidR="0093102E">
          <w:rPr>
            <w:webHidden/>
          </w:rPr>
          <w:fldChar w:fldCharType="end"/>
        </w:r>
      </w:hyperlink>
    </w:p>
    <w:p w14:paraId="2D5E2162" w14:textId="25D935BE" w:rsidR="0093102E" w:rsidRDefault="00217ED8">
      <w:pPr>
        <w:pStyle w:val="TOC1"/>
        <w:rPr>
          <w:rFonts w:asciiTheme="minorHAnsi" w:hAnsiTheme="minorHAnsi" w:cstheme="minorBidi"/>
          <w:b w:val="0"/>
          <w:bCs w:val="0"/>
          <w:i w:val="0"/>
          <w:iCs w:val="0"/>
          <w:noProof/>
        </w:rPr>
      </w:pPr>
      <w:hyperlink w:anchor="_Toc168511157" w:history="1">
        <w:r w:rsidR="0093102E" w:rsidRPr="00F91354">
          <w:rPr>
            <w:rStyle w:val="Hyperlink"/>
            <w:noProof/>
          </w:rPr>
          <w:t>4</w:t>
        </w:r>
        <w:r w:rsidR="0093102E">
          <w:rPr>
            <w:rFonts w:asciiTheme="minorHAnsi" w:hAnsiTheme="minorHAnsi" w:cstheme="minorBidi"/>
            <w:b w:val="0"/>
            <w:bCs w:val="0"/>
            <w:i w:val="0"/>
            <w:iCs w:val="0"/>
            <w:noProof/>
          </w:rPr>
          <w:tab/>
        </w:r>
        <w:r w:rsidR="0093102E" w:rsidRPr="00F91354">
          <w:rPr>
            <w:rStyle w:val="Hyperlink"/>
            <w:noProof/>
          </w:rPr>
          <w:t>Triển khai hệ thống</w:t>
        </w:r>
        <w:r w:rsidR="0093102E">
          <w:rPr>
            <w:noProof/>
            <w:webHidden/>
          </w:rPr>
          <w:tab/>
        </w:r>
        <w:r w:rsidR="0093102E">
          <w:rPr>
            <w:noProof/>
            <w:webHidden/>
          </w:rPr>
          <w:fldChar w:fldCharType="begin"/>
        </w:r>
        <w:r w:rsidR="0093102E">
          <w:rPr>
            <w:noProof/>
            <w:webHidden/>
          </w:rPr>
          <w:instrText xml:space="preserve"> PAGEREF _Toc168511157 \h </w:instrText>
        </w:r>
        <w:r w:rsidR="0093102E">
          <w:rPr>
            <w:noProof/>
            <w:webHidden/>
          </w:rPr>
        </w:r>
        <w:r w:rsidR="0093102E">
          <w:rPr>
            <w:noProof/>
            <w:webHidden/>
          </w:rPr>
          <w:fldChar w:fldCharType="separate"/>
        </w:r>
        <w:r w:rsidR="0093102E">
          <w:rPr>
            <w:noProof/>
            <w:webHidden/>
          </w:rPr>
          <w:t>37</w:t>
        </w:r>
        <w:r w:rsidR="0093102E">
          <w:rPr>
            <w:noProof/>
            <w:webHidden/>
          </w:rPr>
          <w:fldChar w:fldCharType="end"/>
        </w:r>
      </w:hyperlink>
    </w:p>
    <w:p w14:paraId="0F3366F9" w14:textId="345F9B42" w:rsidR="0093102E" w:rsidRDefault="00217ED8">
      <w:pPr>
        <w:pStyle w:val="TOC2"/>
        <w:rPr>
          <w:rFonts w:asciiTheme="minorHAnsi" w:hAnsiTheme="minorHAnsi" w:cstheme="minorBidi"/>
          <w:b w:val="0"/>
          <w:bCs w:val="0"/>
          <w:noProof/>
          <w:sz w:val="24"/>
          <w:szCs w:val="24"/>
        </w:rPr>
      </w:pPr>
      <w:hyperlink w:anchor="_Toc168511158" w:history="1">
        <w:r w:rsidR="0093102E" w:rsidRPr="00F91354">
          <w:rPr>
            <w:rStyle w:val="Hyperlink"/>
            <w:noProof/>
          </w:rPr>
          <w:t>4.1</w:t>
        </w:r>
        <w:r w:rsidR="0093102E">
          <w:rPr>
            <w:rFonts w:asciiTheme="minorHAnsi" w:hAnsiTheme="minorHAnsi" w:cstheme="minorBidi"/>
            <w:b w:val="0"/>
            <w:bCs w:val="0"/>
            <w:noProof/>
            <w:sz w:val="24"/>
            <w:szCs w:val="24"/>
          </w:rPr>
          <w:tab/>
        </w:r>
        <w:r w:rsidR="0093102E" w:rsidRPr="00F91354">
          <w:rPr>
            <w:rStyle w:val="Hyperlink"/>
            <w:noProof/>
          </w:rPr>
          <w:t>Cấu trúc triển khai</w:t>
        </w:r>
        <w:r w:rsidR="0093102E">
          <w:rPr>
            <w:noProof/>
            <w:webHidden/>
          </w:rPr>
          <w:tab/>
        </w:r>
        <w:r w:rsidR="0093102E">
          <w:rPr>
            <w:noProof/>
            <w:webHidden/>
          </w:rPr>
          <w:fldChar w:fldCharType="begin"/>
        </w:r>
        <w:r w:rsidR="0093102E">
          <w:rPr>
            <w:noProof/>
            <w:webHidden/>
          </w:rPr>
          <w:instrText xml:space="preserve"> PAGEREF _Toc168511158 \h </w:instrText>
        </w:r>
        <w:r w:rsidR="0093102E">
          <w:rPr>
            <w:noProof/>
            <w:webHidden/>
          </w:rPr>
        </w:r>
        <w:r w:rsidR="0093102E">
          <w:rPr>
            <w:noProof/>
            <w:webHidden/>
          </w:rPr>
          <w:fldChar w:fldCharType="separate"/>
        </w:r>
        <w:r w:rsidR="0093102E">
          <w:rPr>
            <w:noProof/>
            <w:webHidden/>
          </w:rPr>
          <w:t>37</w:t>
        </w:r>
        <w:r w:rsidR="0093102E">
          <w:rPr>
            <w:noProof/>
            <w:webHidden/>
          </w:rPr>
          <w:fldChar w:fldCharType="end"/>
        </w:r>
      </w:hyperlink>
    </w:p>
    <w:p w14:paraId="4202250A" w14:textId="577F254D" w:rsidR="0093102E" w:rsidRDefault="00217ED8">
      <w:pPr>
        <w:pStyle w:val="TOC3"/>
        <w:rPr>
          <w:rFonts w:asciiTheme="minorHAnsi" w:hAnsiTheme="minorHAnsi" w:cstheme="minorBidi"/>
          <w:sz w:val="24"/>
          <w:szCs w:val="24"/>
        </w:rPr>
      </w:pPr>
      <w:hyperlink w:anchor="_Toc168511159" w:history="1">
        <w:r w:rsidR="0093102E" w:rsidRPr="00F91354">
          <w:rPr>
            <w:rStyle w:val="Hyperlink"/>
          </w:rPr>
          <w:t>4.1.1</w:t>
        </w:r>
        <w:r w:rsidR="0093102E">
          <w:rPr>
            <w:rFonts w:asciiTheme="minorHAnsi" w:hAnsiTheme="minorHAnsi" w:cstheme="minorBidi"/>
            <w:sz w:val="24"/>
            <w:szCs w:val="24"/>
          </w:rPr>
          <w:tab/>
        </w:r>
        <w:r w:rsidR="0093102E" w:rsidRPr="00F91354">
          <w:rPr>
            <w:rStyle w:val="Hyperlink"/>
          </w:rPr>
          <w:t>Back-end API</w:t>
        </w:r>
        <w:r w:rsidR="0093102E">
          <w:rPr>
            <w:webHidden/>
          </w:rPr>
          <w:tab/>
        </w:r>
        <w:r w:rsidR="0093102E">
          <w:rPr>
            <w:webHidden/>
          </w:rPr>
          <w:fldChar w:fldCharType="begin"/>
        </w:r>
        <w:r w:rsidR="0093102E">
          <w:rPr>
            <w:webHidden/>
          </w:rPr>
          <w:instrText xml:space="preserve"> PAGEREF _Toc168511159 \h </w:instrText>
        </w:r>
        <w:r w:rsidR="0093102E">
          <w:rPr>
            <w:webHidden/>
          </w:rPr>
        </w:r>
        <w:r w:rsidR="0093102E">
          <w:rPr>
            <w:webHidden/>
          </w:rPr>
          <w:fldChar w:fldCharType="separate"/>
        </w:r>
        <w:r w:rsidR="0093102E">
          <w:rPr>
            <w:webHidden/>
          </w:rPr>
          <w:t>37</w:t>
        </w:r>
        <w:r w:rsidR="0093102E">
          <w:rPr>
            <w:webHidden/>
          </w:rPr>
          <w:fldChar w:fldCharType="end"/>
        </w:r>
      </w:hyperlink>
    </w:p>
    <w:p w14:paraId="6753CE84" w14:textId="4C813FC9" w:rsidR="0093102E" w:rsidRDefault="00217ED8">
      <w:pPr>
        <w:pStyle w:val="TOC3"/>
        <w:rPr>
          <w:rFonts w:asciiTheme="minorHAnsi" w:hAnsiTheme="minorHAnsi" w:cstheme="minorBidi"/>
          <w:sz w:val="24"/>
          <w:szCs w:val="24"/>
        </w:rPr>
      </w:pPr>
      <w:hyperlink w:anchor="_Toc168511160" w:history="1">
        <w:r w:rsidR="0093102E" w:rsidRPr="00F91354">
          <w:rPr>
            <w:rStyle w:val="Hyperlink"/>
          </w:rPr>
          <w:t>4.1.2</w:t>
        </w:r>
        <w:r w:rsidR="0093102E">
          <w:rPr>
            <w:rFonts w:asciiTheme="minorHAnsi" w:hAnsiTheme="minorHAnsi" w:cstheme="minorBidi"/>
            <w:sz w:val="24"/>
            <w:szCs w:val="24"/>
          </w:rPr>
          <w:tab/>
        </w:r>
        <w:r w:rsidR="0093102E" w:rsidRPr="00F91354">
          <w:rPr>
            <w:rStyle w:val="Hyperlink"/>
          </w:rPr>
          <w:t>Cơ sở dữ liệu</w:t>
        </w:r>
        <w:r w:rsidR="0093102E">
          <w:rPr>
            <w:webHidden/>
          </w:rPr>
          <w:tab/>
        </w:r>
        <w:r w:rsidR="0093102E">
          <w:rPr>
            <w:webHidden/>
          </w:rPr>
          <w:fldChar w:fldCharType="begin"/>
        </w:r>
        <w:r w:rsidR="0093102E">
          <w:rPr>
            <w:webHidden/>
          </w:rPr>
          <w:instrText xml:space="preserve"> PAGEREF _Toc168511160 \h </w:instrText>
        </w:r>
        <w:r w:rsidR="0093102E">
          <w:rPr>
            <w:webHidden/>
          </w:rPr>
        </w:r>
        <w:r w:rsidR="0093102E">
          <w:rPr>
            <w:webHidden/>
          </w:rPr>
          <w:fldChar w:fldCharType="separate"/>
        </w:r>
        <w:r w:rsidR="0093102E">
          <w:rPr>
            <w:webHidden/>
          </w:rPr>
          <w:t>37</w:t>
        </w:r>
        <w:r w:rsidR="0093102E">
          <w:rPr>
            <w:webHidden/>
          </w:rPr>
          <w:fldChar w:fldCharType="end"/>
        </w:r>
      </w:hyperlink>
    </w:p>
    <w:p w14:paraId="15268EA6" w14:textId="0202ED8A" w:rsidR="0093102E" w:rsidRDefault="00217ED8">
      <w:pPr>
        <w:pStyle w:val="TOC3"/>
        <w:rPr>
          <w:rFonts w:asciiTheme="minorHAnsi" w:hAnsiTheme="minorHAnsi" w:cstheme="minorBidi"/>
          <w:sz w:val="24"/>
          <w:szCs w:val="24"/>
        </w:rPr>
      </w:pPr>
      <w:hyperlink w:anchor="_Toc168511161" w:history="1">
        <w:r w:rsidR="0093102E" w:rsidRPr="00F91354">
          <w:rPr>
            <w:rStyle w:val="Hyperlink"/>
          </w:rPr>
          <w:t>4.1.3</w:t>
        </w:r>
        <w:r w:rsidR="0093102E">
          <w:rPr>
            <w:rFonts w:asciiTheme="minorHAnsi" w:hAnsiTheme="minorHAnsi" w:cstheme="minorBidi"/>
            <w:sz w:val="24"/>
            <w:szCs w:val="24"/>
          </w:rPr>
          <w:tab/>
        </w:r>
        <w:r w:rsidR="0093102E" w:rsidRPr="00F91354">
          <w:rPr>
            <w:rStyle w:val="Hyperlink"/>
          </w:rPr>
          <w:t>Front-end Web</w:t>
        </w:r>
        <w:r w:rsidR="0093102E">
          <w:rPr>
            <w:webHidden/>
          </w:rPr>
          <w:tab/>
        </w:r>
        <w:r w:rsidR="0093102E">
          <w:rPr>
            <w:webHidden/>
          </w:rPr>
          <w:fldChar w:fldCharType="begin"/>
        </w:r>
        <w:r w:rsidR="0093102E">
          <w:rPr>
            <w:webHidden/>
          </w:rPr>
          <w:instrText xml:space="preserve"> PAGEREF _Toc168511161 \h </w:instrText>
        </w:r>
        <w:r w:rsidR="0093102E">
          <w:rPr>
            <w:webHidden/>
          </w:rPr>
        </w:r>
        <w:r w:rsidR="0093102E">
          <w:rPr>
            <w:webHidden/>
          </w:rPr>
          <w:fldChar w:fldCharType="separate"/>
        </w:r>
        <w:r w:rsidR="0093102E">
          <w:rPr>
            <w:webHidden/>
          </w:rPr>
          <w:t>37</w:t>
        </w:r>
        <w:r w:rsidR="0093102E">
          <w:rPr>
            <w:webHidden/>
          </w:rPr>
          <w:fldChar w:fldCharType="end"/>
        </w:r>
      </w:hyperlink>
    </w:p>
    <w:p w14:paraId="033B30FA" w14:textId="4464D7EA" w:rsidR="0093102E" w:rsidRDefault="00217ED8">
      <w:pPr>
        <w:pStyle w:val="TOC2"/>
        <w:rPr>
          <w:rFonts w:asciiTheme="minorHAnsi" w:hAnsiTheme="minorHAnsi" w:cstheme="minorBidi"/>
          <w:b w:val="0"/>
          <w:bCs w:val="0"/>
          <w:noProof/>
          <w:sz w:val="24"/>
          <w:szCs w:val="24"/>
        </w:rPr>
      </w:pPr>
      <w:hyperlink w:anchor="_Toc168511162" w:history="1">
        <w:r w:rsidR="0093102E" w:rsidRPr="00F91354">
          <w:rPr>
            <w:rStyle w:val="Hyperlink"/>
            <w:noProof/>
          </w:rPr>
          <w:t>4.2</w:t>
        </w:r>
        <w:r w:rsidR="0093102E">
          <w:rPr>
            <w:rFonts w:asciiTheme="minorHAnsi" w:hAnsiTheme="minorHAnsi" w:cstheme="minorBidi"/>
            <w:b w:val="0"/>
            <w:bCs w:val="0"/>
            <w:noProof/>
            <w:sz w:val="24"/>
            <w:szCs w:val="24"/>
          </w:rPr>
          <w:tab/>
        </w:r>
        <w:r w:rsidR="0093102E" w:rsidRPr="00F91354">
          <w:rPr>
            <w:rStyle w:val="Hyperlink"/>
            <w:noProof/>
          </w:rPr>
          <w:t>Quy trình triển khai (Deployment Process)</w:t>
        </w:r>
        <w:r w:rsidR="0093102E">
          <w:rPr>
            <w:noProof/>
            <w:webHidden/>
          </w:rPr>
          <w:tab/>
        </w:r>
        <w:r w:rsidR="0093102E">
          <w:rPr>
            <w:noProof/>
            <w:webHidden/>
          </w:rPr>
          <w:fldChar w:fldCharType="begin"/>
        </w:r>
        <w:r w:rsidR="0093102E">
          <w:rPr>
            <w:noProof/>
            <w:webHidden/>
          </w:rPr>
          <w:instrText xml:space="preserve"> PAGEREF _Toc168511162 \h </w:instrText>
        </w:r>
        <w:r w:rsidR="0093102E">
          <w:rPr>
            <w:noProof/>
            <w:webHidden/>
          </w:rPr>
        </w:r>
        <w:r w:rsidR="0093102E">
          <w:rPr>
            <w:noProof/>
            <w:webHidden/>
          </w:rPr>
          <w:fldChar w:fldCharType="separate"/>
        </w:r>
        <w:r w:rsidR="0093102E">
          <w:rPr>
            <w:noProof/>
            <w:webHidden/>
          </w:rPr>
          <w:t>37</w:t>
        </w:r>
        <w:r w:rsidR="0093102E">
          <w:rPr>
            <w:noProof/>
            <w:webHidden/>
          </w:rPr>
          <w:fldChar w:fldCharType="end"/>
        </w:r>
      </w:hyperlink>
    </w:p>
    <w:p w14:paraId="10D2A2EA" w14:textId="56AD5967" w:rsidR="0093102E" w:rsidRDefault="00217ED8">
      <w:pPr>
        <w:pStyle w:val="TOC3"/>
        <w:rPr>
          <w:rFonts w:asciiTheme="minorHAnsi" w:hAnsiTheme="minorHAnsi" w:cstheme="minorBidi"/>
          <w:sz w:val="24"/>
          <w:szCs w:val="24"/>
        </w:rPr>
      </w:pPr>
      <w:hyperlink w:anchor="_Toc168511163" w:history="1">
        <w:r w:rsidR="0093102E" w:rsidRPr="00F91354">
          <w:rPr>
            <w:rStyle w:val="Hyperlink"/>
          </w:rPr>
          <w:t>4.2.1</w:t>
        </w:r>
        <w:r w:rsidR="0093102E">
          <w:rPr>
            <w:rFonts w:asciiTheme="minorHAnsi" w:hAnsiTheme="minorHAnsi" w:cstheme="minorBidi"/>
            <w:sz w:val="24"/>
            <w:szCs w:val="24"/>
          </w:rPr>
          <w:tab/>
        </w:r>
        <w:r w:rsidR="0093102E" w:rsidRPr="00F91354">
          <w:rPr>
            <w:rStyle w:val="Hyperlink"/>
          </w:rPr>
          <w:t>Back-end API trên Azure Web App</w:t>
        </w:r>
        <w:r w:rsidR="0093102E">
          <w:rPr>
            <w:webHidden/>
          </w:rPr>
          <w:tab/>
        </w:r>
        <w:r w:rsidR="0093102E">
          <w:rPr>
            <w:webHidden/>
          </w:rPr>
          <w:fldChar w:fldCharType="begin"/>
        </w:r>
        <w:r w:rsidR="0093102E">
          <w:rPr>
            <w:webHidden/>
          </w:rPr>
          <w:instrText xml:space="preserve"> PAGEREF _Toc168511163 \h </w:instrText>
        </w:r>
        <w:r w:rsidR="0093102E">
          <w:rPr>
            <w:webHidden/>
          </w:rPr>
        </w:r>
        <w:r w:rsidR="0093102E">
          <w:rPr>
            <w:webHidden/>
          </w:rPr>
          <w:fldChar w:fldCharType="separate"/>
        </w:r>
        <w:r w:rsidR="0093102E">
          <w:rPr>
            <w:webHidden/>
          </w:rPr>
          <w:t>37</w:t>
        </w:r>
        <w:r w:rsidR="0093102E">
          <w:rPr>
            <w:webHidden/>
          </w:rPr>
          <w:fldChar w:fldCharType="end"/>
        </w:r>
      </w:hyperlink>
    </w:p>
    <w:p w14:paraId="7BC0B868" w14:textId="47CF5B4E" w:rsidR="0093102E" w:rsidRDefault="00217ED8">
      <w:pPr>
        <w:pStyle w:val="TOC3"/>
        <w:rPr>
          <w:rFonts w:asciiTheme="minorHAnsi" w:hAnsiTheme="minorHAnsi" w:cstheme="minorBidi"/>
          <w:sz w:val="24"/>
          <w:szCs w:val="24"/>
        </w:rPr>
      </w:pPr>
      <w:hyperlink w:anchor="_Toc168511164" w:history="1">
        <w:r w:rsidR="0093102E" w:rsidRPr="00F91354">
          <w:rPr>
            <w:rStyle w:val="Hyperlink"/>
          </w:rPr>
          <w:t>4.2.2</w:t>
        </w:r>
        <w:r w:rsidR="0093102E">
          <w:rPr>
            <w:rFonts w:asciiTheme="minorHAnsi" w:hAnsiTheme="minorHAnsi" w:cstheme="minorBidi"/>
            <w:sz w:val="24"/>
            <w:szCs w:val="24"/>
          </w:rPr>
          <w:tab/>
        </w:r>
        <w:r w:rsidR="0093102E" w:rsidRPr="00F91354">
          <w:rPr>
            <w:rStyle w:val="Hyperlink"/>
          </w:rPr>
          <w:t>Cơ sở dữ liệu trên Azure SQL Server</w:t>
        </w:r>
        <w:r w:rsidR="0093102E">
          <w:rPr>
            <w:webHidden/>
          </w:rPr>
          <w:tab/>
        </w:r>
        <w:r w:rsidR="0093102E">
          <w:rPr>
            <w:webHidden/>
          </w:rPr>
          <w:fldChar w:fldCharType="begin"/>
        </w:r>
        <w:r w:rsidR="0093102E">
          <w:rPr>
            <w:webHidden/>
          </w:rPr>
          <w:instrText xml:space="preserve"> PAGEREF _Toc168511164 \h </w:instrText>
        </w:r>
        <w:r w:rsidR="0093102E">
          <w:rPr>
            <w:webHidden/>
          </w:rPr>
        </w:r>
        <w:r w:rsidR="0093102E">
          <w:rPr>
            <w:webHidden/>
          </w:rPr>
          <w:fldChar w:fldCharType="separate"/>
        </w:r>
        <w:r w:rsidR="0093102E">
          <w:rPr>
            <w:webHidden/>
          </w:rPr>
          <w:t>38</w:t>
        </w:r>
        <w:r w:rsidR="0093102E">
          <w:rPr>
            <w:webHidden/>
          </w:rPr>
          <w:fldChar w:fldCharType="end"/>
        </w:r>
      </w:hyperlink>
    </w:p>
    <w:p w14:paraId="2B6F76FA" w14:textId="19D40A5C" w:rsidR="0093102E" w:rsidRDefault="00217ED8">
      <w:pPr>
        <w:pStyle w:val="TOC3"/>
        <w:rPr>
          <w:rFonts w:asciiTheme="minorHAnsi" w:hAnsiTheme="minorHAnsi" w:cstheme="minorBidi"/>
          <w:sz w:val="24"/>
          <w:szCs w:val="24"/>
        </w:rPr>
      </w:pPr>
      <w:hyperlink w:anchor="_Toc168511165" w:history="1">
        <w:r w:rsidR="0093102E" w:rsidRPr="00F91354">
          <w:rPr>
            <w:rStyle w:val="Hyperlink"/>
          </w:rPr>
          <w:t>4.2.3</w:t>
        </w:r>
        <w:r w:rsidR="0093102E">
          <w:rPr>
            <w:rFonts w:asciiTheme="minorHAnsi" w:hAnsiTheme="minorHAnsi" w:cstheme="minorBidi"/>
            <w:sz w:val="24"/>
            <w:szCs w:val="24"/>
          </w:rPr>
          <w:tab/>
        </w:r>
        <w:r w:rsidR="0093102E" w:rsidRPr="00F91354">
          <w:rPr>
            <w:rStyle w:val="Hyperlink"/>
          </w:rPr>
          <w:t>Front-end Web trên Vercel</w:t>
        </w:r>
        <w:r w:rsidR="0093102E">
          <w:rPr>
            <w:webHidden/>
          </w:rPr>
          <w:tab/>
        </w:r>
        <w:r w:rsidR="0093102E">
          <w:rPr>
            <w:webHidden/>
          </w:rPr>
          <w:fldChar w:fldCharType="begin"/>
        </w:r>
        <w:r w:rsidR="0093102E">
          <w:rPr>
            <w:webHidden/>
          </w:rPr>
          <w:instrText xml:space="preserve"> PAGEREF _Toc168511165 \h </w:instrText>
        </w:r>
        <w:r w:rsidR="0093102E">
          <w:rPr>
            <w:webHidden/>
          </w:rPr>
        </w:r>
        <w:r w:rsidR="0093102E">
          <w:rPr>
            <w:webHidden/>
          </w:rPr>
          <w:fldChar w:fldCharType="separate"/>
        </w:r>
        <w:r w:rsidR="0093102E">
          <w:rPr>
            <w:webHidden/>
          </w:rPr>
          <w:t>38</w:t>
        </w:r>
        <w:r w:rsidR="0093102E">
          <w:rPr>
            <w:webHidden/>
          </w:rPr>
          <w:fldChar w:fldCharType="end"/>
        </w:r>
      </w:hyperlink>
    </w:p>
    <w:p w14:paraId="6E341EC6" w14:textId="0931DA1D" w:rsidR="0093102E" w:rsidRDefault="00217ED8">
      <w:pPr>
        <w:pStyle w:val="TOC3"/>
        <w:rPr>
          <w:rFonts w:asciiTheme="minorHAnsi" w:hAnsiTheme="minorHAnsi" w:cstheme="minorBidi"/>
          <w:sz w:val="24"/>
          <w:szCs w:val="24"/>
        </w:rPr>
      </w:pPr>
      <w:hyperlink w:anchor="_Toc168511166" w:history="1">
        <w:r w:rsidR="0093102E" w:rsidRPr="00F91354">
          <w:rPr>
            <w:rStyle w:val="Hyperlink"/>
          </w:rPr>
          <w:t>4.2.4</w:t>
        </w:r>
        <w:r w:rsidR="0093102E">
          <w:rPr>
            <w:rFonts w:asciiTheme="minorHAnsi" w:hAnsiTheme="minorHAnsi" w:cstheme="minorBidi"/>
            <w:sz w:val="24"/>
            <w:szCs w:val="24"/>
          </w:rPr>
          <w:tab/>
        </w:r>
        <w:r w:rsidR="0093102E" w:rsidRPr="00F91354">
          <w:rPr>
            <w:rStyle w:val="Hyperlink"/>
          </w:rPr>
          <w:t>Kết nối Back-end API và Cơ sở dữ liệu:</w:t>
        </w:r>
        <w:r w:rsidR="0093102E">
          <w:rPr>
            <w:webHidden/>
          </w:rPr>
          <w:tab/>
        </w:r>
        <w:r w:rsidR="0093102E">
          <w:rPr>
            <w:webHidden/>
          </w:rPr>
          <w:fldChar w:fldCharType="begin"/>
        </w:r>
        <w:r w:rsidR="0093102E">
          <w:rPr>
            <w:webHidden/>
          </w:rPr>
          <w:instrText xml:space="preserve"> PAGEREF _Toc168511166 \h </w:instrText>
        </w:r>
        <w:r w:rsidR="0093102E">
          <w:rPr>
            <w:webHidden/>
          </w:rPr>
        </w:r>
        <w:r w:rsidR="0093102E">
          <w:rPr>
            <w:webHidden/>
          </w:rPr>
          <w:fldChar w:fldCharType="separate"/>
        </w:r>
        <w:r w:rsidR="0093102E">
          <w:rPr>
            <w:webHidden/>
          </w:rPr>
          <w:t>38</w:t>
        </w:r>
        <w:r w:rsidR="0093102E">
          <w:rPr>
            <w:webHidden/>
          </w:rPr>
          <w:fldChar w:fldCharType="end"/>
        </w:r>
      </w:hyperlink>
    </w:p>
    <w:p w14:paraId="608D767B" w14:textId="46247559" w:rsidR="0093102E" w:rsidRDefault="00217ED8">
      <w:pPr>
        <w:pStyle w:val="TOC3"/>
        <w:rPr>
          <w:rFonts w:asciiTheme="minorHAnsi" w:hAnsiTheme="minorHAnsi" w:cstheme="minorBidi"/>
          <w:sz w:val="24"/>
          <w:szCs w:val="24"/>
        </w:rPr>
      </w:pPr>
      <w:hyperlink w:anchor="_Toc168511167" w:history="1">
        <w:r w:rsidR="0093102E" w:rsidRPr="00F91354">
          <w:rPr>
            <w:rStyle w:val="Hyperlink"/>
          </w:rPr>
          <w:t>4.2.5</w:t>
        </w:r>
        <w:r w:rsidR="0093102E">
          <w:rPr>
            <w:rFonts w:asciiTheme="minorHAnsi" w:hAnsiTheme="minorHAnsi" w:cstheme="minorBidi"/>
            <w:sz w:val="24"/>
            <w:szCs w:val="24"/>
          </w:rPr>
          <w:tab/>
        </w:r>
        <w:r w:rsidR="0093102E" w:rsidRPr="00F91354">
          <w:rPr>
            <w:rStyle w:val="Hyperlink"/>
          </w:rPr>
          <w:t>Kết nối Front-end Web và Back-end API:</w:t>
        </w:r>
        <w:r w:rsidR="0093102E">
          <w:rPr>
            <w:webHidden/>
          </w:rPr>
          <w:tab/>
        </w:r>
        <w:r w:rsidR="0093102E">
          <w:rPr>
            <w:webHidden/>
          </w:rPr>
          <w:fldChar w:fldCharType="begin"/>
        </w:r>
        <w:r w:rsidR="0093102E">
          <w:rPr>
            <w:webHidden/>
          </w:rPr>
          <w:instrText xml:space="preserve"> PAGEREF _Toc168511167 \h </w:instrText>
        </w:r>
        <w:r w:rsidR="0093102E">
          <w:rPr>
            <w:webHidden/>
          </w:rPr>
        </w:r>
        <w:r w:rsidR="0093102E">
          <w:rPr>
            <w:webHidden/>
          </w:rPr>
          <w:fldChar w:fldCharType="separate"/>
        </w:r>
        <w:r w:rsidR="0093102E">
          <w:rPr>
            <w:webHidden/>
          </w:rPr>
          <w:t>38</w:t>
        </w:r>
        <w:r w:rsidR="0093102E">
          <w:rPr>
            <w:webHidden/>
          </w:rPr>
          <w:fldChar w:fldCharType="end"/>
        </w:r>
      </w:hyperlink>
    </w:p>
    <w:p w14:paraId="2E0743E5" w14:textId="0B4A7D11" w:rsidR="0093102E" w:rsidRDefault="00217ED8">
      <w:pPr>
        <w:pStyle w:val="TOC3"/>
        <w:rPr>
          <w:rStyle w:val="Hyperlink"/>
        </w:rPr>
      </w:pPr>
      <w:hyperlink w:anchor="_Toc168511168" w:history="1">
        <w:r w:rsidR="0093102E" w:rsidRPr="00F91354">
          <w:rPr>
            <w:rStyle w:val="Hyperlink"/>
          </w:rPr>
          <w:t>4.2.6</w:t>
        </w:r>
        <w:r w:rsidR="0093102E">
          <w:rPr>
            <w:rFonts w:asciiTheme="minorHAnsi" w:hAnsiTheme="minorHAnsi" w:cstheme="minorBidi"/>
            <w:sz w:val="24"/>
            <w:szCs w:val="24"/>
          </w:rPr>
          <w:tab/>
        </w:r>
        <w:r w:rsidR="0093102E" w:rsidRPr="00F91354">
          <w:rPr>
            <w:rStyle w:val="Hyperlink"/>
          </w:rPr>
          <w:t>Bảo mật</w:t>
        </w:r>
        <w:r w:rsidR="0093102E">
          <w:rPr>
            <w:webHidden/>
          </w:rPr>
          <w:tab/>
        </w:r>
        <w:r w:rsidR="0093102E">
          <w:rPr>
            <w:webHidden/>
          </w:rPr>
          <w:fldChar w:fldCharType="begin"/>
        </w:r>
        <w:r w:rsidR="0093102E">
          <w:rPr>
            <w:webHidden/>
          </w:rPr>
          <w:instrText xml:space="preserve"> PAGEREF _Toc168511168 \h </w:instrText>
        </w:r>
        <w:r w:rsidR="0093102E">
          <w:rPr>
            <w:webHidden/>
          </w:rPr>
        </w:r>
        <w:r w:rsidR="0093102E">
          <w:rPr>
            <w:webHidden/>
          </w:rPr>
          <w:fldChar w:fldCharType="separate"/>
        </w:r>
        <w:r w:rsidR="0093102E">
          <w:rPr>
            <w:webHidden/>
          </w:rPr>
          <w:t>39</w:t>
        </w:r>
        <w:r w:rsidR="0093102E">
          <w:rPr>
            <w:webHidden/>
          </w:rPr>
          <w:fldChar w:fldCharType="end"/>
        </w:r>
      </w:hyperlink>
    </w:p>
    <w:p w14:paraId="70202C9C" w14:textId="77777777" w:rsidR="00F11D50" w:rsidRPr="00F11D50" w:rsidRDefault="00F11D50" w:rsidP="00F11D50"/>
    <w:p w14:paraId="2ACB923D" w14:textId="67C481A7" w:rsidR="0080231F" w:rsidRPr="0080231F" w:rsidRDefault="000537EC" w:rsidP="007C61EE">
      <w:pPr>
        <w:pStyle w:val="TOCHeading"/>
        <w:ind w:left="284"/>
      </w:pPr>
      <w:r>
        <w:lastRenderedPageBreak/>
        <w:fldChar w:fldCharType="end"/>
      </w:r>
    </w:p>
    <w:p w14:paraId="5EB602FA" w14:textId="77777777" w:rsidR="00CD26D7" w:rsidRPr="00EF73B6" w:rsidRDefault="00CD26D7" w:rsidP="00EF73B6">
      <w:pPr>
        <w:spacing w:before="0" w:after="160"/>
        <w:ind w:firstLine="0"/>
        <w:jc w:val="left"/>
        <w:rPr>
          <w:rFonts w:asciiTheme="majorHAnsi" w:eastAsiaTheme="majorEastAsia" w:hAnsiTheme="majorHAnsi" w:cstheme="majorBidi"/>
          <w:color w:val="0F4761" w:themeColor="accent1" w:themeShade="BF"/>
          <w:kern w:val="0"/>
          <w:sz w:val="32"/>
          <w:lang w:eastAsia="en-US"/>
        </w:rPr>
      </w:pPr>
    </w:p>
    <w:p w14:paraId="079D2257" w14:textId="77777777" w:rsidR="00FF2A13" w:rsidRDefault="00FF2A13" w:rsidP="007C61EE">
      <w:pPr>
        <w:pStyle w:val="Heading1"/>
      </w:pPr>
      <w:bookmarkStart w:id="0" w:name="_Toc168223289"/>
      <w:bookmarkStart w:id="1" w:name="_Toc168223429"/>
      <w:bookmarkStart w:id="2" w:name="_Toc168223621"/>
      <w:bookmarkStart w:id="3" w:name="_Toc168511107"/>
      <w:r>
        <w:lastRenderedPageBreak/>
        <w:t>Giới thiệu</w:t>
      </w:r>
      <w:bookmarkEnd w:id="0"/>
      <w:bookmarkEnd w:id="1"/>
      <w:bookmarkEnd w:id="2"/>
      <w:bookmarkEnd w:id="3"/>
    </w:p>
    <w:p w14:paraId="323B1E33" w14:textId="77777777" w:rsidR="00396E33" w:rsidRPr="00396E33" w:rsidRDefault="009B410E" w:rsidP="0043419B">
      <w:pPr>
        <w:pStyle w:val="Heading2"/>
      </w:pPr>
      <w:bookmarkStart w:id="4" w:name="_Toc168223290"/>
      <w:bookmarkStart w:id="5" w:name="_Toc168223430"/>
      <w:bookmarkStart w:id="6" w:name="_Toc168223622"/>
      <w:bookmarkStart w:id="7" w:name="_Toc168511108"/>
      <w:r>
        <w:t>Danh sách thành viên và phân công</w:t>
      </w:r>
      <w:bookmarkEnd w:id="4"/>
      <w:bookmarkEnd w:id="5"/>
      <w:bookmarkEnd w:id="6"/>
      <w:r w:rsidR="000767AB">
        <w:t xml:space="preserve"> công việc</w:t>
      </w:r>
      <w:bookmarkEnd w:id="7"/>
    </w:p>
    <w:tbl>
      <w:tblPr>
        <w:tblW w:w="9371" w:type="dxa"/>
        <w:tblLayout w:type="fixed"/>
        <w:tblCellMar>
          <w:top w:w="15" w:type="dxa"/>
          <w:left w:w="15" w:type="dxa"/>
          <w:bottom w:w="15" w:type="dxa"/>
          <w:right w:w="15" w:type="dxa"/>
        </w:tblCellMar>
        <w:tblLook w:val="04A0" w:firstRow="1" w:lastRow="0" w:firstColumn="1" w:lastColumn="0" w:noHBand="0" w:noVBand="1"/>
      </w:tblPr>
      <w:tblGrid>
        <w:gridCol w:w="2425"/>
        <w:gridCol w:w="1407"/>
        <w:gridCol w:w="5539"/>
      </w:tblGrid>
      <w:tr w:rsidR="00AE4D64" w14:paraId="43AB85F9" w14:textId="77777777" w:rsidTr="4BB64F35">
        <w:trPr>
          <w:trHeight w:val="340"/>
        </w:trPr>
        <w:tc>
          <w:tcPr>
            <w:tcW w:w="24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tcPr>
          <w:p w14:paraId="21026604" w14:textId="77777777" w:rsidR="00AE4D64" w:rsidRPr="00396E33" w:rsidRDefault="00AE4D64" w:rsidP="00396E33">
            <w:pPr>
              <w:pStyle w:val="NoSpacing"/>
              <w:jc w:val="center"/>
              <w:rPr>
                <w:b/>
                <w:bCs/>
              </w:rPr>
            </w:pPr>
            <w:r w:rsidRPr="00396E33">
              <w:rPr>
                <w:b/>
                <w:bCs/>
              </w:rPr>
              <w:t>Họ và tên</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tcPr>
          <w:p w14:paraId="741078F9" w14:textId="77777777" w:rsidR="00AE4D64" w:rsidRPr="00396E33" w:rsidRDefault="00E34B83" w:rsidP="00396E33">
            <w:pPr>
              <w:pStyle w:val="NoSpacing"/>
              <w:jc w:val="center"/>
              <w:rPr>
                <w:b/>
                <w:bCs/>
              </w:rPr>
            </w:pPr>
            <w:r w:rsidRPr="00396E33">
              <w:rPr>
                <w:b/>
                <w:bCs/>
              </w:rPr>
              <w:t>MSSV</w:t>
            </w:r>
          </w:p>
        </w:tc>
        <w:tc>
          <w:tcPr>
            <w:tcW w:w="5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vAlign w:val="center"/>
          </w:tcPr>
          <w:p w14:paraId="36FDDA46" w14:textId="77777777" w:rsidR="00AE4D64" w:rsidRPr="00396E33" w:rsidRDefault="00E34B83" w:rsidP="00396E33">
            <w:pPr>
              <w:pStyle w:val="NoSpacing"/>
              <w:jc w:val="center"/>
              <w:rPr>
                <w:b/>
                <w:bCs/>
              </w:rPr>
            </w:pPr>
            <w:r w:rsidRPr="00396E33">
              <w:rPr>
                <w:b/>
                <w:bCs/>
              </w:rPr>
              <w:t>Công việc đảm nhận</w:t>
            </w:r>
          </w:p>
        </w:tc>
      </w:tr>
      <w:tr w:rsidR="00AE4D64" w14:paraId="4C66590F" w14:textId="77777777" w:rsidTr="4BB64F35">
        <w:trPr>
          <w:trHeight w:val="340"/>
        </w:trPr>
        <w:tc>
          <w:tcPr>
            <w:tcW w:w="24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hideMark/>
          </w:tcPr>
          <w:p w14:paraId="263F736E" w14:textId="77777777" w:rsidR="00AE4D64" w:rsidRPr="00C176E6" w:rsidRDefault="00AE4D64" w:rsidP="009D2C00">
            <w:pPr>
              <w:pStyle w:val="NoSpacing"/>
              <w:ind w:firstLine="0"/>
              <w:contextualSpacing/>
              <w:jc w:val="center"/>
              <w:rPr>
                <w:b/>
                <w:bCs/>
                <w:kern w:val="0"/>
                <w14:ligatures w14:val="none"/>
              </w:rPr>
            </w:pPr>
            <w:r w:rsidRPr="00C176E6">
              <w:rPr>
                <w:b/>
                <w:bCs/>
              </w:rPr>
              <w:t>Hoàng Nguyên Vũ</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hideMark/>
          </w:tcPr>
          <w:p w14:paraId="6B3C11DC" w14:textId="77777777" w:rsidR="00AE4D64" w:rsidRDefault="00AE4D64" w:rsidP="009D2C00">
            <w:pPr>
              <w:pStyle w:val="NoSpacing"/>
              <w:ind w:firstLine="0"/>
              <w:contextualSpacing/>
              <w:jc w:val="center"/>
            </w:pPr>
            <w:r>
              <w:t>20215171</w:t>
            </w:r>
          </w:p>
        </w:tc>
        <w:tc>
          <w:tcPr>
            <w:tcW w:w="5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tcPr>
          <w:p w14:paraId="53A218E3" w14:textId="13F75732" w:rsidR="000C7E45" w:rsidRDefault="005541C7" w:rsidP="005C49D3">
            <w:pPr>
              <w:pStyle w:val="NoSpacing"/>
              <w:ind w:left="144" w:firstLine="0"/>
            </w:pPr>
            <w:r w:rsidRPr="005541C7">
              <w:t xml:space="preserve">- Code phần </w:t>
            </w:r>
            <w:r w:rsidR="005C49D3">
              <w:t>back-end bao gồm thực thi CSDL và thiết kế phát triển API.</w:t>
            </w:r>
          </w:p>
          <w:p w14:paraId="5C4B3613" w14:textId="37AE1443" w:rsidR="00196383" w:rsidRPr="005541C7" w:rsidRDefault="00196383" w:rsidP="005C49D3">
            <w:pPr>
              <w:pStyle w:val="NoSpacing"/>
              <w:ind w:left="144" w:firstLine="0"/>
            </w:pPr>
            <w:r>
              <w:t>- Tổng hợp báo cáo.</w:t>
            </w:r>
          </w:p>
        </w:tc>
      </w:tr>
      <w:tr w:rsidR="00C53EC7" w14:paraId="31BD85CD" w14:textId="77777777" w:rsidTr="4BB64F35">
        <w:trPr>
          <w:trHeight w:val="340"/>
        </w:trPr>
        <w:tc>
          <w:tcPr>
            <w:tcW w:w="24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hideMark/>
          </w:tcPr>
          <w:p w14:paraId="0D738359" w14:textId="77777777" w:rsidR="00C53EC7" w:rsidRDefault="00C53EC7" w:rsidP="009D2C00">
            <w:pPr>
              <w:pStyle w:val="NoSpacing"/>
              <w:ind w:firstLine="0"/>
              <w:contextualSpacing/>
              <w:jc w:val="center"/>
            </w:pPr>
            <w:r>
              <w:t>Nguyễn Hữu Minh</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hideMark/>
          </w:tcPr>
          <w:p w14:paraId="23829A37" w14:textId="77777777" w:rsidR="00C53EC7" w:rsidRDefault="00C53EC7" w:rsidP="009D2C00">
            <w:pPr>
              <w:pStyle w:val="NoSpacing"/>
              <w:ind w:firstLine="0"/>
              <w:contextualSpacing/>
              <w:jc w:val="center"/>
            </w:pPr>
            <w:r>
              <w:t>20215091</w:t>
            </w:r>
          </w:p>
        </w:tc>
        <w:tc>
          <w:tcPr>
            <w:tcW w:w="5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tcPr>
          <w:p w14:paraId="7DFA4F9E" w14:textId="7BAE9E48" w:rsidR="000459D0" w:rsidRDefault="000459D0" w:rsidP="005C49D3">
            <w:pPr>
              <w:pStyle w:val="NoSpacing"/>
              <w:ind w:left="144" w:firstLine="0"/>
            </w:pPr>
            <w:r>
              <w:t>- Thiết kế cấu trúc CSDL.</w:t>
            </w:r>
          </w:p>
          <w:p w14:paraId="455A3C06" w14:textId="111F6F37" w:rsidR="000459D0" w:rsidRDefault="00B0391D" w:rsidP="005C49D3">
            <w:pPr>
              <w:pStyle w:val="NoSpacing"/>
              <w:ind w:left="144" w:firstLine="0"/>
            </w:pPr>
            <w:r>
              <w:t xml:space="preserve">- </w:t>
            </w:r>
            <w:r w:rsidR="005C49D3">
              <w:t xml:space="preserve">Code phần front-end bao gồm </w:t>
            </w:r>
            <w:r w:rsidR="000459D0">
              <w:t>thiết kế giao diện người dùng cho trang web.</w:t>
            </w:r>
          </w:p>
        </w:tc>
      </w:tr>
      <w:tr w:rsidR="00C53EC7" w14:paraId="5463CE27" w14:textId="77777777" w:rsidTr="4BB64F35">
        <w:trPr>
          <w:trHeight w:val="340"/>
        </w:trPr>
        <w:tc>
          <w:tcPr>
            <w:tcW w:w="24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hideMark/>
          </w:tcPr>
          <w:p w14:paraId="4EC2D839" w14:textId="77777777" w:rsidR="00C53EC7" w:rsidRDefault="00C53EC7" w:rsidP="009D2C00">
            <w:pPr>
              <w:pStyle w:val="NoSpacing"/>
              <w:ind w:firstLine="0"/>
              <w:contextualSpacing/>
              <w:jc w:val="center"/>
            </w:pPr>
            <w:r>
              <w:t>Lê Quốc Việt</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hideMark/>
          </w:tcPr>
          <w:p w14:paraId="23EDD8E0" w14:textId="77777777" w:rsidR="00C53EC7" w:rsidRDefault="00C53EC7" w:rsidP="009D2C00">
            <w:pPr>
              <w:pStyle w:val="NoSpacing"/>
              <w:ind w:firstLine="0"/>
              <w:contextualSpacing/>
              <w:jc w:val="center"/>
            </w:pPr>
            <w:r>
              <w:t>20215166</w:t>
            </w:r>
          </w:p>
        </w:tc>
        <w:tc>
          <w:tcPr>
            <w:tcW w:w="5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tcPr>
          <w:p w14:paraId="76A5DEDD" w14:textId="45943CDF" w:rsidR="00B66221" w:rsidRDefault="000459D0" w:rsidP="004613D7">
            <w:pPr>
              <w:pStyle w:val="NoSpacing"/>
              <w:ind w:left="144" w:firstLine="0"/>
            </w:pPr>
            <w:r>
              <w:t>- Code phần front-end bao gồm thiết kế giao diện người dùng cho trang web.</w:t>
            </w:r>
          </w:p>
        </w:tc>
      </w:tr>
      <w:tr w:rsidR="00C53EC7" w14:paraId="07028A5A" w14:textId="77777777" w:rsidTr="4BB64F35">
        <w:trPr>
          <w:trHeight w:val="340"/>
        </w:trPr>
        <w:tc>
          <w:tcPr>
            <w:tcW w:w="24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hideMark/>
          </w:tcPr>
          <w:p w14:paraId="13E89067" w14:textId="77777777" w:rsidR="00C53EC7" w:rsidRDefault="00C53EC7" w:rsidP="009D2C00">
            <w:pPr>
              <w:pStyle w:val="NoSpacing"/>
              <w:ind w:firstLine="0"/>
              <w:contextualSpacing/>
              <w:jc w:val="center"/>
            </w:pPr>
            <w:r>
              <w:t>Hoàng Quốc Trung</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noWrap/>
            <w:vAlign w:val="center"/>
            <w:hideMark/>
          </w:tcPr>
          <w:p w14:paraId="5BF877EA" w14:textId="77777777" w:rsidR="00C53EC7" w:rsidRDefault="00C53EC7" w:rsidP="009D2C00">
            <w:pPr>
              <w:pStyle w:val="NoSpacing"/>
              <w:ind w:firstLine="0"/>
              <w:contextualSpacing/>
              <w:jc w:val="center"/>
            </w:pPr>
            <w:r>
              <w:t>20215154</w:t>
            </w:r>
          </w:p>
        </w:tc>
        <w:tc>
          <w:tcPr>
            <w:tcW w:w="5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BF1DE"/>
          </w:tcPr>
          <w:p w14:paraId="661D2432" w14:textId="7050A55B" w:rsidR="00C53EC7" w:rsidRDefault="000459D0" w:rsidP="004613D7">
            <w:pPr>
              <w:pStyle w:val="NoSpacing"/>
              <w:ind w:left="144" w:firstLine="0"/>
            </w:pPr>
            <w:r>
              <w:t>- Code phần front-end bao gồm thiết kế giao diện người dùng cho trang web.</w:t>
            </w:r>
          </w:p>
        </w:tc>
      </w:tr>
    </w:tbl>
    <w:p w14:paraId="732962E5" w14:textId="593966BF" w:rsidR="00B60449" w:rsidRDefault="00865AF8" w:rsidP="0043419B">
      <w:pPr>
        <w:pStyle w:val="Heading2"/>
      </w:pPr>
      <w:bookmarkStart w:id="8" w:name="_Toc168511109"/>
      <w:r>
        <w:t>Tóm tắt dự án</w:t>
      </w:r>
      <w:bookmarkEnd w:id="8"/>
    </w:p>
    <w:p w14:paraId="369CBC1C" w14:textId="5C8F0106" w:rsidR="00865AF8" w:rsidRDefault="00AC5465" w:rsidP="00AC5465">
      <w:pPr>
        <w:pStyle w:val="Heading3"/>
      </w:pPr>
      <w:bookmarkStart w:id="9" w:name="_Toc168511110"/>
      <w:r w:rsidRPr="00AC5465">
        <w:t>Mục tiêu chính của dự án</w:t>
      </w:r>
      <w:bookmarkEnd w:id="9"/>
    </w:p>
    <w:p w14:paraId="77ED41DB" w14:textId="61F8B92F" w:rsidR="00AC5465" w:rsidRDefault="006A6EFA" w:rsidP="006A6EFA">
      <w:r>
        <w:t>Mục tiêu tổng quát: Phát triển một hệ thống quản lý trung tâm chăm sóc thú c</w:t>
      </w:r>
      <w:r>
        <w:rPr>
          <w:rFonts w:hint="cs"/>
        </w:rPr>
        <w:t>ư</w:t>
      </w:r>
      <w:r>
        <w:t>ng hiệu quả và tiện lợi.</w:t>
      </w:r>
    </w:p>
    <w:p w14:paraId="4079B54E" w14:textId="43D94B64" w:rsidR="005641B0" w:rsidRDefault="005641B0" w:rsidP="005641B0">
      <w:r>
        <w:t xml:space="preserve">Các mục tiêu cụ thể: </w:t>
      </w:r>
    </w:p>
    <w:p w14:paraId="1ED72F0C" w14:textId="77777777" w:rsidR="005641B0" w:rsidRDefault="005641B0" w:rsidP="005641B0">
      <w:pPr>
        <w:pStyle w:val="Bulletpoint"/>
      </w:pPr>
      <w:r>
        <w:t>Tạo ra một hệ thống quản lý thông tin thú c</w:t>
      </w:r>
      <w:r>
        <w:rPr>
          <w:rFonts w:hint="cs"/>
        </w:rPr>
        <w:t>ư</w:t>
      </w:r>
      <w:r>
        <w:t>ng, bao gồm thông tin cá nhân, lịch sử y tế và các dịch vụ đã sử dụng.</w:t>
      </w:r>
    </w:p>
    <w:p w14:paraId="1CE90C2D" w14:textId="15AB1E9B" w:rsidR="005641B0" w:rsidRDefault="005641B0" w:rsidP="005641B0">
      <w:pPr>
        <w:pStyle w:val="Bulletpoint"/>
      </w:pPr>
      <w:r>
        <w:t>Cung cấp công cụ quản lý lịch hẹn và chăm sóc thú c</w:t>
      </w:r>
      <w:r>
        <w:rPr>
          <w:rFonts w:hint="cs"/>
        </w:rPr>
        <w:t>ư</w:t>
      </w:r>
      <w:r>
        <w:t>ng.</w:t>
      </w:r>
    </w:p>
    <w:p w14:paraId="7DEE4053" w14:textId="7B9C46C8" w:rsidR="006A6EFA" w:rsidRDefault="005641B0" w:rsidP="005641B0">
      <w:pPr>
        <w:pStyle w:val="Bulletpoint"/>
      </w:pPr>
      <w:r>
        <w:t>Đảm bảo tính bảo mật và tính toàn vẹn của dữ liệu.</w:t>
      </w:r>
    </w:p>
    <w:p w14:paraId="2B47F77F" w14:textId="73A1544D" w:rsidR="00315BA6" w:rsidRDefault="00315BA6" w:rsidP="00315BA6">
      <w:pPr>
        <w:pStyle w:val="Heading3"/>
      </w:pPr>
      <w:bookmarkStart w:id="10" w:name="_Toc168511111"/>
      <w:r w:rsidRPr="00315BA6">
        <w:t>Các công nghệ sử dụng</w:t>
      </w:r>
      <w:bookmarkEnd w:id="10"/>
    </w:p>
    <w:p w14:paraId="77F738ED" w14:textId="37E7024A" w:rsidR="00B12C4E" w:rsidRDefault="00B12C4E" w:rsidP="00B12C4E">
      <w:r>
        <w:t>Công nghệ Back</w:t>
      </w:r>
      <w:r w:rsidR="00694F81">
        <w:t>-</w:t>
      </w:r>
      <w:r>
        <w:t xml:space="preserve">end: </w:t>
      </w:r>
    </w:p>
    <w:p w14:paraId="624FE058" w14:textId="7C0054E1" w:rsidR="00B12C4E" w:rsidRDefault="00B12C4E" w:rsidP="00F27E12">
      <w:pPr>
        <w:pStyle w:val="Bulletpoint"/>
      </w:pPr>
      <w:r>
        <w:t>.NET: Sử dụng .NET Framework để phát triển các dịch vụ web và API cho hệ thống.</w:t>
      </w:r>
    </w:p>
    <w:p w14:paraId="2D5E80BD" w14:textId="31C1710E" w:rsidR="00B12C4E" w:rsidRDefault="00B12C4E" w:rsidP="00B12C4E">
      <w:r>
        <w:t>C</w:t>
      </w:r>
      <w:r>
        <w:rPr>
          <w:rFonts w:hint="cs"/>
        </w:rPr>
        <w:t>ơ</w:t>
      </w:r>
      <w:r>
        <w:t xml:space="preserve"> sở dữ liệu:</w:t>
      </w:r>
    </w:p>
    <w:p w14:paraId="1D7D944D" w14:textId="15BC2D92" w:rsidR="00B12C4E" w:rsidRDefault="00B12C4E" w:rsidP="00F27E12">
      <w:pPr>
        <w:pStyle w:val="Bulletpoint"/>
      </w:pPr>
      <w:r>
        <w:t>SQL Server: Sử dụng Microsoft SQL Server để l</w:t>
      </w:r>
      <w:r>
        <w:rPr>
          <w:rFonts w:hint="cs"/>
        </w:rPr>
        <w:t>ư</w:t>
      </w:r>
      <w:r>
        <w:t>u trữ và quản lý dữ liệu của hệ thống.</w:t>
      </w:r>
    </w:p>
    <w:p w14:paraId="75AF05F1" w14:textId="344F9884" w:rsidR="00B12C4E" w:rsidRDefault="00B12C4E" w:rsidP="00B12C4E">
      <w:r>
        <w:t>Công nghệ Front</w:t>
      </w:r>
      <w:r w:rsidR="00694F81">
        <w:t>-</w:t>
      </w:r>
      <w:r>
        <w:t xml:space="preserve">end: </w:t>
      </w:r>
    </w:p>
    <w:p w14:paraId="5683E2B0" w14:textId="7D450112" w:rsidR="00B12C4E" w:rsidRDefault="00B12C4E" w:rsidP="00F27E12">
      <w:pPr>
        <w:pStyle w:val="Bulletpoint"/>
      </w:pPr>
      <w:r>
        <w:t>React: Sử dụng React để phát triển giao diện ng</w:t>
      </w:r>
      <w:r>
        <w:rPr>
          <w:rFonts w:hint="cs"/>
        </w:rPr>
        <w:t>ư</w:t>
      </w:r>
      <w:r>
        <w:t>ời dùng thân thiện và t</w:t>
      </w:r>
      <w:r>
        <w:rPr>
          <w:rFonts w:hint="cs"/>
        </w:rPr>
        <w:t>ươ</w:t>
      </w:r>
      <w:r>
        <w:t>ng tác.</w:t>
      </w:r>
    </w:p>
    <w:p w14:paraId="1C9C68C2" w14:textId="5B4713B6" w:rsidR="00B12C4E" w:rsidRDefault="00B12C4E" w:rsidP="00B12C4E">
      <w:r>
        <w:t>Công cụ và framework hỗ trợ khác:</w:t>
      </w:r>
    </w:p>
    <w:p w14:paraId="376BA6C1" w14:textId="76A37DA0" w:rsidR="00B12C4E" w:rsidRDefault="00FC77A5" w:rsidP="00F27E12">
      <w:pPr>
        <w:pStyle w:val="Bulletpoint"/>
      </w:pPr>
      <w:r>
        <w:t>Material Tailwind</w:t>
      </w:r>
      <w:r w:rsidR="00B12C4E">
        <w:t>: Sử dụng</w:t>
      </w:r>
      <w:r>
        <w:t xml:space="preserve"> bộ giao diện từ</w:t>
      </w:r>
      <w:r w:rsidR="00B12C4E">
        <w:t xml:space="preserve"> </w:t>
      </w:r>
      <w:r>
        <w:t xml:space="preserve">Material Tailwind </w:t>
      </w:r>
      <w:r w:rsidR="00B12C4E">
        <w:t xml:space="preserve">để </w:t>
      </w:r>
      <w:r w:rsidR="00F27E12">
        <w:t>thiết kế một giao diện người dùng đẹp mắt, dễ sử dụng.</w:t>
      </w:r>
    </w:p>
    <w:p w14:paraId="37E91082" w14:textId="4E766875" w:rsidR="00B12C4E" w:rsidRDefault="00B12C4E" w:rsidP="00F27E12">
      <w:pPr>
        <w:pStyle w:val="Bulletpoint"/>
      </w:pPr>
      <w:r>
        <w:lastRenderedPageBreak/>
        <w:t>Entity Framework: Sử dụng Entity Framework để t</w:t>
      </w:r>
      <w:r>
        <w:rPr>
          <w:rFonts w:hint="cs"/>
        </w:rPr>
        <w:t>ươ</w:t>
      </w:r>
      <w:r>
        <w:t>ng tác với c</w:t>
      </w:r>
      <w:r>
        <w:rPr>
          <w:rFonts w:hint="cs"/>
        </w:rPr>
        <w:t>ơ</w:t>
      </w:r>
      <w:r>
        <w:t xml:space="preserve"> sở dữ liệu SQL Server.</w:t>
      </w:r>
    </w:p>
    <w:p w14:paraId="27F2087A" w14:textId="5FD2DFF7" w:rsidR="00315BA6" w:rsidRDefault="00B12C4E" w:rsidP="00F27E12">
      <w:pPr>
        <w:pStyle w:val="Bulletpoint"/>
      </w:pPr>
      <w:r>
        <w:t>ASP.NET Core: Sử dụng ASP.NET Core để phát triển các dịch vụ back</w:t>
      </w:r>
      <w:r w:rsidR="00694F81">
        <w:t>-</w:t>
      </w:r>
      <w:r>
        <w:t>end.</w:t>
      </w:r>
    </w:p>
    <w:p w14:paraId="57DC696E" w14:textId="77777777" w:rsidR="00694F81" w:rsidRDefault="00694F81" w:rsidP="00694F81">
      <w:pPr>
        <w:pStyle w:val="Heading3"/>
      </w:pPr>
      <w:bookmarkStart w:id="11" w:name="_Toc168511112"/>
      <w:r>
        <w:t>Kết quả mong đợi</w:t>
      </w:r>
      <w:bookmarkEnd w:id="11"/>
    </w:p>
    <w:p w14:paraId="16B2A869" w14:textId="5E146716" w:rsidR="00694F81" w:rsidRDefault="00694F81" w:rsidP="00694F81">
      <w:r>
        <w:t>Hệ thống quản lý trung tâm chăm sóc thú c</w:t>
      </w:r>
      <w:r>
        <w:rPr>
          <w:rFonts w:hint="cs"/>
        </w:rPr>
        <w:t>ư</w:t>
      </w:r>
      <w:r>
        <w:t>ng sẽ hoạt động ổn định và hiệu quả, đáp ứng đầy đủ các yêu cầu chức năng đã đặt ra.</w:t>
      </w:r>
    </w:p>
    <w:p w14:paraId="5EF374FF" w14:textId="4FC3970D" w:rsidR="00694F81" w:rsidRDefault="00694F81" w:rsidP="00694F81">
      <w:r>
        <w:t xml:space="preserve">Các lợi ích cụ thể: </w:t>
      </w:r>
    </w:p>
    <w:p w14:paraId="3CDC44F6" w14:textId="510DDA09" w:rsidR="00694F81" w:rsidRDefault="00694F81" w:rsidP="00DD0D4F">
      <w:pPr>
        <w:pStyle w:val="Bulletpoint"/>
      </w:pPr>
      <w:r>
        <w:t>Cải thiện hiệu quả quản lý thông tin và dịch vụ.</w:t>
      </w:r>
    </w:p>
    <w:p w14:paraId="694E618A" w14:textId="11891339" w:rsidR="00694F81" w:rsidRDefault="00694F81" w:rsidP="00DD0D4F">
      <w:pPr>
        <w:pStyle w:val="Bulletpoint"/>
      </w:pPr>
      <w:r>
        <w:t>Giảm thiểu thời gian và chi phí quản lý.</w:t>
      </w:r>
    </w:p>
    <w:p w14:paraId="7F00D29B" w14:textId="3DFC89DE" w:rsidR="00694F81" w:rsidRDefault="00694F81" w:rsidP="00DD0D4F">
      <w:pPr>
        <w:pStyle w:val="Bulletpoint"/>
      </w:pPr>
      <w:r>
        <w:t>Nâng cao trải nghiệm của khách hàng và thú c</w:t>
      </w:r>
      <w:r>
        <w:rPr>
          <w:rFonts w:hint="cs"/>
        </w:rPr>
        <w:t>ư</w:t>
      </w:r>
      <w:r>
        <w:t>ng.</w:t>
      </w:r>
    </w:p>
    <w:p w14:paraId="099CA9B3" w14:textId="65C255A8" w:rsidR="00694F81" w:rsidRPr="00315BA6" w:rsidRDefault="00694F81" w:rsidP="00694F81">
      <w:r>
        <w:t xml:space="preserve">Triển khai mở rộng </w:t>
      </w:r>
      <w:r w:rsidR="00DD0D4F">
        <w:t>sản phẩm trong tương lai</w:t>
      </w:r>
    </w:p>
    <w:p w14:paraId="5862D2CB" w14:textId="280E6910" w:rsidR="00910AEA" w:rsidRDefault="007B1796" w:rsidP="0043419B">
      <w:pPr>
        <w:pStyle w:val="Heading2"/>
      </w:pPr>
      <w:bookmarkStart w:id="12" w:name="_Toc168511113"/>
      <w:r>
        <w:t>Giới thiệu</w:t>
      </w:r>
      <w:r w:rsidR="00B21C2D">
        <w:t xml:space="preserve"> dự án</w:t>
      </w:r>
      <w:bookmarkEnd w:id="12"/>
    </w:p>
    <w:p w14:paraId="07BE9822" w14:textId="77777777" w:rsidR="006F27D5" w:rsidRDefault="006F27D5" w:rsidP="006F27D5">
      <w:pPr>
        <w:pStyle w:val="Heading3"/>
      </w:pPr>
      <w:bookmarkStart w:id="13" w:name="_Toc168511114"/>
      <w:r>
        <w:t>Bối cảnh và lý do thực hiện dự án</w:t>
      </w:r>
      <w:bookmarkEnd w:id="13"/>
    </w:p>
    <w:p w14:paraId="45AE8431" w14:textId="4EF35217" w:rsidR="006F27D5" w:rsidRDefault="006F27D5" w:rsidP="006F27D5">
      <w:r>
        <w:t>Trong những năm gần đây, số l</w:t>
      </w:r>
      <w:r>
        <w:rPr>
          <w:rFonts w:hint="cs"/>
        </w:rPr>
        <w:t>ư</w:t>
      </w:r>
      <w:r>
        <w:t>ợng thú c</w:t>
      </w:r>
      <w:r>
        <w:rPr>
          <w:rFonts w:hint="cs"/>
        </w:rPr>
        <w:t>ư</w:t>
      </w:r>
      <w:r>
        <w:t>ng đ</w:t>
      </w:r>
      <w:r>
        <w:rPr>
          <w:rFonts w:hint="cs"/>
        </w:rPr>
        <w:t>ư</w:t>
      </w:r>
      <w:r>
        <w:t>ợc nuôi d</w:t>
      </w:r>
      <w:r>
        <w:rPr>
          <w:rFonts w:hint="cs"/>
        </w:rPr>
        <w:t>ư</w:t>
      </w:r>
      <w:r>
        <w:t>ỡng trong các gia đình ngày càng tăng, kéo theo nhu cầu về các dịch vụ chăm sóc thú c</w:t>
      </w:r>
      <w:r>
        <w:rPr>
          <w:rFonts w:hint="cs"/>
        </w:rPr>
        <w:t>ư</w:t>
      </w:r>
      <w:r>
        <w:t>ng cũng tăng theo. Các trung tâm chăm sóc thú c</w:t>
      </w:r>
      <w:r>
        <w:rPr>
          <w:rFonts w:hint="cs"/>
        </w:rPr>
        <w:t>ư</w:t>
      </w:r>
      <w:r>
        <w:t>ng đang trở thành điểm đến phổ biến cho những ng</w:t>
      </w:r>
      <w:r>
        <w:rPr>
          <w:rFonts w:hint="cs"/>
        </w:rPr>
        <w:t>ư</w:t>
      </w:r>
      <w:r>
        <w:t>ời nuôi thú c</w:t>
      </w:r>
      <w:r>
        <w:rPr>
          <w:rFonts w:hint="cs"/>
        </w:rPr>
        <w:t>ư</w:t>
      </w:r>
      <w:r>
        <w:t>ng để đảm bảo sức khỏe và phúc lợi cho thú c</w:t>
      </w:r>
      <w:r>
        <w:rPr>
          <w:rFonts w:hint="cs"/>
        </w:rPr>
        <w:t>ư</w:t>
      </w:r>
      <w:r>
        <w:t>ng của họ. Tuy nhiên, nhiều trung tâm vẫn gặp khó khăn trong việc quản lý thông tin và dịch vụ một cách hiệu quả.</w:t>
      </w:r>
    </w:p>
    <w:p w14:paraId="78636B75" w14:textId="5327BC8B" w:rsidR="006F27D5" w:rsidRDefault="006F27D5" w:rsidP="006F27D5">
      <w:r>
        <w:t>Hiện tại, nhiều trung tâm chăm sóc thú c</w:t>
      </w:r>
      <w:r>
        <w:rPr>
          <w:rFonts w:hint="cs"/>
        </w:rPr>
        <w:t>ư</w:t>
      </w:r>
      <w:r>
        <w:t>ng sử dụng các ph</w:t>
      </w:r>
      <w:r>
        <w:rPr>
          <w:rFonts w:hint="cs"/>
        </w:rPr>
        <w:t>ươ</w:t>
      </w:r>
      <w:r>
        <w:t>ng pháp quản lý thủ công hoặc sử dụng các phần mềm không chuyên dụng, dẫn đến việc quản lý thông tin không nhất quán, mất nhiều thời gian và dễ xảy ra sai sót. Điều này không chỉ ảnh h</w:t>
      </w:r>
      <w:r>
        <w:rPr>
          <w:rFonts w:hint="cs"/>
        </w:rPr>
        <w:t>ư</w:t>
      </w:r>
      <w:r>
        <w:t>ởng đến hiệu quả hoạt động của trung tâm mà còn gây ra sự không hài lòng cho khách hàng.</w:t>
      </w:r>
    </w:p>
    <w:p w14:paraId="093A0921" w14:textId="191E5893" w:rsidR="00637D24" w:rsidRDefault="006F27D5" w:rsidP="006F27D5">
      <w:r>
        <w:t>Vì lý do này, dự án phát triển hệ thống quản lý trung tâm chăm sóc thú c</w:t>
      </w:r>
      <w:r>
        <w:rPr>
          <w:rFonts w:hint="cs"/>
        </w:rPr>
        <w:t>ư</w:t>
      </w:r>
      <w:r>
        <w:t>ng đ</w:t>
      </w:r>
      <w:r>
        <w:rPr>
          <w:rFonts w:hint="cs"/>
        </w:rPr>
        <w:t>ư</w:t>
      </w:r>
      <w:r>
        <w:t>ợc thực hiện nhằm tạo ra một giải pháp quản lý toàn diện, giúp cải thiện hiệu quả hoạt động của các trung tâm chăm sóc thú c</w:t>
      </w:r>
      <w:r>
        <w:rPr>
          <w:rFonts w:hint="cs"/>
        </w:rPr>
        <w:t>ư</w:t>
      </w:r>
      <w:r>
        <w:t>ng và nâng cao chất l</w:t>
      </w:r>
      <w:r>
        <w:rPr>
          <w:rFonts w:hint="cs"/>
        </w:rPr>
        <w:t>ư</w:t>
      </w:r>
      <w:r>
        <w:t>ợng dịch vụ cung cấp cho khách hàng.</w:t>
      </w:r>
    </w:p>
    <w:p w14:paraId="5D29C5BA" w14:textId="77777777" w:rsidR="00072BD0" w:rsidRDefault="00072BD0" w:rsidP="00072BD0">
      <w:pPr>
        <w:pStyle w:val="Heading3"/>
      </w:pPr>
      <w:bookmarkStart w:id="14" w:name="_Toc168511115"/>
      <w:r>
        <w:t>Mục tiêu và phạm vi của dự án</w:t>
      </w:r>
      <w:bookmarkEnd w:id="14"/>
    </w:p>
    <w:p w14:paraId="7D9CF8AA" w14:textId="31CE89E8" w:rsidR="00072BD0" w:rsidRDefault="00072BD0" w:rsidP="00072BD0">
      <w:r>
        <w:t>Mục tiêu của dự án:</w:t>
      </w:r>
    </w:p>
    <w:p w14:paraId="09FC88BF" w14:textId="77777777" w:rsidR="00072BD0" w:rsidRDefault="00072BD0" w:rsidP="00072BD0">
      <w:pPr>
        <w:pStyle w:val="Bulletpoint"/>
      </w:pPr>
      <w:r>
        <w:t>Phát triển một hệ thống quản lý trung tâm chăm sóc thú c</w:t>
      </w:r>
      <w:r>
        <w:rPr>
          <w:rFonts w:hint="cs"/>
        </w:rPr>
        <w:t>ư</w:t>
      </w:r>
      <w:r>
        <w:t>ng hiện đại, tích hợp đầy đủ các chức năng quản lý thông tin, lịch hẹn, dịch vụ và thanh toán.</w:t>
      </w:r>
    </w:p>
    <w:p w14:paraId="3816CBF2" w14:textId="77777777" w:rsidR="00072BD0" w:rsidRDefault="00072BD0" w:rsidP="00072BD0">
      <w:pPr>
        <w:pStyle w:val="Bulletpoint"/>
      </w:pPr>
      <w:r>
        <w:t>Cung cấp một giao diện ng</w:t>
      </w:r>
      <w:r>
        <w:rPr>
          <w:rFonts w:hint="cs"/>
        </w:rPr>
        <w:t>ư</w:t>
      </w:r>
      <w:r>
        <w:t>ời dùng thân thiện và dễ sử dụng, giúp các nhân viên trung tâm dễ dàng quản lý và cập nhật thông tin.</w:t>
      </w:r>
    </w:p>
    <w:p w14:paraId="5D9AE478" w14:textId="77777777" w:rsidR="00072BD0" w:rsidRDefault="00072BD0" w:rsidP="00072BD0">
      <w:pPr>
        <w:pStyle w:val="Bulletpoint"/>
      </w:pPr>
      <w:r>
        <w:rPr>
          <w:rFonts w:hint="eastAsia"/>
        </w:rPr>
        <w:t>Đ</w:t>
      </w:r>
      <w:r>
        <w:t>ảm bảo tính bảo mật và tính toàn vẹn của dữ liệu, giúp bảo vệ thông tin cá nhân của khách hàng và hồ s</w:t>
      </w:r>
      <w:r>
        <w:rPr>
          <w:rFonts w:hint="cs"/>
        </w:rPr>
        <w:t>ơ</w:t>
      </w:r>
      <w:r>
        <w:t xml:space="preserve"> y tế của thú c</w:t>
      </w:r>
      <w:r>
        <w:rPr>
          <w:rFonts w:hint="cs"/>
        </w:rPr>
        <w:t>ư</w:t>
      </w:r>
      <w:r>
        <w:t>ng.</w:t>
      </w:r>
    </w:p>
    <w:p w14:paraId="1A3BBC78" w14:textId="77777777" w:rsidR="00072BD0" w:rsidRDefault="00072BD0" w:rsidP="00072BD0">
      <w:r>
        <w:t>Phạm vi của dự án:</w:t>
      </w:r>
    </w:p>
    <w:p w14:paraId="00B9F827" w14:textId="77777777" w:rsidR="00072BD0" w:rsidRDefault="00072BD0" w:rsidP="00072BD0"/>
    <w:p w14:paraId="79719840" w14:textId="77777777" w:rsidR="00072BD0" w:rsidRDefault="00072BD0" w:rsidP="00072BD0">
      <w:pPr>
        <w:pStyle w:val="Bulletpoint"/>
      </w:pPr>
      <w:r>
        <w:lastRenderedPageBreak/>
        <w:t>Quản lý thông tin thú c</w:t>
      </w:r>
      <w:r>
        <w:rPr>
          <w:rFonts w:hint="cs"/>
        </w:rPr>
        <w:t>ư</w:t>
      </w:r>
      <w:r>
        <w:t>ng: L</w:t>
      </w:r>
      <w:r>
        <w:rPr>
          <w:rFonts w:hint="cs"/>
        </w:rPr>
        <w:t>ư</w:t>
      </w:r>
      <w:r>
        <w:t>u trữ và quản lý thông tin cá nhân của thú c</w:t>
      </w:r>
      <w:r>
        <w:rPr>
          <w:rFonts w:hint="cs"/>
        </w:rPr>
        <w:t>ư</w:t>
      </w:r>
      <w:r>
        <w:t>ng, bao gồm tên, giống, tuổi, và các thông tin y tế liên quan.</w:t>
      </w:r>
    </w:p>
    <w:p w14:paraId="15EAD646" w14:textId="77777777" w:rsidR="00072BD0" w:rsidRDefault="00072BD0" w:rsidP="00072BD0">
      <w:pPr>
        <w:pStyle w:val="Bulletpoint"/>
      </w:pPr>
      <w:r>
        <w:t>Quản lý lịch hẹn và chăm sóc: Hỗ trợ lên lịch và quản lý các cuộc hẹn khám và chăm sóc thú c</w:t>
      </w:r>
      <w:r>
        <w:rPr>
          <w:rFonts w:hint="cs"/>
        </w:rPr>
        <w:t>ư</w:t>
      </w:r>
      <w:r>
        <w:t>ng, đảm bảo không có sự chồng chéo và nhầm lẫn trong lịch trình.</w:t>
      </w:r>
    </w:p>
    <w:p w14:paraId="26A86317" w14:textId="2522E953" w:rsidR="00072BD0" w:rsidRDefault="00072BD0" w:rsidP="00072BD0">
      <w:pPr>
        <w:pStyle w:val="Bulletpoint"/>
      </w:pPr>
      <w:r>
        <w:t>Quản lý hồ s</w:t>
      </w:r>
      <w:r>
        <w:rPr>
          <w:rFonts w:hint="cs"/>
        </w:rPr>
        <w:t>ơ</w:t>
      </w:r>
      <w:r>
        <w:t xml:space="preserve"> y tế: L</w:t>
      </w:r>
      <w:r>
        <w:rPr>
          <w:rFonts w:hint="cs"/>
        </w:rPr>
        <w:t>ư</w:t>
      </w:r>
      <w:r>
        <w:t>u trữ và truy xuất hồ s</w:t>
      </w:r>
      <w:r>
        <w:rPr>
          <w:rFonts w:hint="cs"/>
        </w:rPr>
        <w:t>ơ</w:t>
      </w:r>
      <w:r>
        <w:t xml:space="preserve"> y tế của thú c</w:t>
      </w:r>
      <w:r>
        <w:rPr>
          <w:rFonts w:hint="cs"/>
        </w:rPr>
        <w:t>ư</w:t>
      </w:r>
      <w:r>
        <w:t>ng, bao gồm các ghi chú y tế, lịch sử điều trị, và các kết quả xét nghiệm.</w:t>
      </w:r>
    </w:p>
    <w:p w14:paraId="7280F3BC" w14:textId="280EF50E" w:rsidR="00072BD0" w:rsidRPr="00637D24" w:rsidRDefault="00072BD0" w:rsidP="00072BD0">
      <w:pPr>
        <w:pStyle w:val="Bulletpoint"/>
      </w:pPr>
      <w:r>
        <w:t>Báo cáo và thống kê: Cung cấp các báo cáo và thống kê liên quan đến hoạt động của trung tâm, giúp quản lý theo dõi và đánh giá hiệu quả hoạt động.</w:t>
      </w:r>
    </w:p>
    <w:p w14:paraId="059A400F" w14:textId="663084BC" w:rsidR="00C2124E" w:rsidRDefault="00B21C2D" w:rsidP="007C61EE">
      <w:pPr>
        <w:pStyle w:val="Heading1"/>
      </w:pPr>
      <w:bookmarkStart w:id="15" w:name="_Toc168511116"/>
      <w:r w:rsidRPr="00B21C2D">
        <w:lastRenderedPageBreak/>
        <w:t>Phân tích yêu cầu</w:t>
      </w:r>
      <w:bookmarkEnd w:id="15"/>
    </w:p>
    <w:p w14:paraId="09982AD6" w14:textId="42D4A1BF" w:rsidR="003B757F" w:rsidRDefault="004A20C4" w:rsidP="0043419B">
      <w:pPr>
        <w:pStyle w:val="Heading2"/>
      </w:pPr>
      <w:bookmarkStart w:id="16" w:name="_Toc168511117"/>
      <w:r w:rsidRPr="004A20C4">
        <w:t>Yêu cầu chức năng (Functional Requirements)</w:t>
      </w:r>
      <w:bookmarkEnd w:id="16"/>
    </w:p>
    <w:p w14:paraId="2DB00DBD" w14:textId="46644B23" w:rsidR="00953AF0" w:rsidRDefault="004A20C4" w:rsidP="0043419B">
      <w:pPr>
        <w:pStyle w:val="Heading3"/>
      </w:pPr>
      <w:bookmarkStart w:id="17" w:name="_Toc168511118"/>
      <w:r w:rsidRPr="004A20C4">
        <w:t>Quản lý thông tin thú c</w:t>
      </w:r>
      <w:r w:rsidRPr="004A20C4">
        <w:rPr>
          <w:rFonts w:hint="cs"/>
        </w:rPr>
        <w:t>ư</w:t>
      </w:r>
      <w:r w:rsidRPr="004A20C4">
        <w:t>ng</w:t>
      </w:r>
      <w:bookmarkEnd w:id="17"/>
    </w:p>
    <w:p w14:paraId="38EAEDA5" w14:textId="77777777" w:rsidR="008736D2" w:rsidRDefault="008736D2" w:rsidP="008736D2">
      <w:r>
        <w:t>Mô tả: Hệ thống sẽ l</w:t>
      </w:r>
      <w:r>
        <w:rPr>
          <w:rFonts w:hint="cs"/>
        </w:rPr>
        <w:t>ư</w:t>
      </w:r>
      <w:r>
        <w:t>u trữ và quản lý thông tin cá nhân của thú c</w:t>
      </w:r>
      <w:r>
        <w:rPr>
          <w:rFonts w:hint="cs"/>
        </w:rPr>
        <w:t>ư</w:t>
      </w:r>
      <w:r>
        <w:t>ng, bao gồm tên, giống, tuổi, màu sắc, và các thông tin liên quan khác.</w:t>
      </w:r>
    </w:p>
    <w:p w14:paraId="27ABB553" w14:textId="77777777" w:rsidR="008736D2" w:rsidRDefault="008736D2" w:rsidP="008736D2">
      <w:r>
        <w:t>Chức năng cụ thể:</w:t>
      </w:r>
    </w:p>
    <w:p w14:paraId="0157F797" w14:textId="77777777" w:rsidR="008736D2" w:rsidRDefault="008736D2" w:rsidP="008736D2">
      <w:pPr>
        <w:pStyle w:val="Bulletpoint"/>
      </w:pPr>
      <w:r>
        <w:t>Thêm, sửa, xóa và tìm kiếm thông tin thú c</w:t>
      </w:r>
      <w:r>
        <w:rPr>
          <w:rFonts w:hint="cs"/>
        </w:rPr>
        <w:t>ư</w:t>
      </w:r>
      <w:r>
        <w:t>ng.</w:t>
      </w:r>
    </w:p>
    <w:p w14:paraId="26C20571" w14:textId="77777777" w:rsidR="008736D2" w:rsidRDefault="008736D2" w:rsidP="008736D2">
      <w:pPr>
        <w:pStyle w:val="Bulletpoint"/>
      </w:pPr>
      <w:r>
        <w:t>Liên kết thông tin thú c</w:t>
      </w:r>
      <w:r>
        <w:rPr>
          <w:rFonts w:hint="cs"/>
        </w:rPr>
        <w:t>ư</w:t>
      </w:r>
      <w:r>
        <w:t>ng với thông tin chủ sở hữu.</w:t>
      </w:r>
    </w:p>
    <w:p w14:paraId="48794776" w14:textId="7C57929F" w:rsidR="00953AF0" w:rsidRDefault="008736D2" w:rsidP="008736D2">
      <w:pPr>
        <w:pStyle w:val="Bulletpoint"/>
      </w:pPr>
      <w:r>
        <w:t>Cập nhật thông tin y tế c</w:t>
      </w:r>
      <w:r>
        <w:rPr>
          <w:rFonts w:hint="cs"/>
        </w:rPr>
        <w:t>ơ</w:t>
      </w:r>
      <w:r>
        <w:t xml:space="preserve"> bản của thú c</w:t>
      </w:r>
      <w:r>
        <w:rPr>
          <w:rFonts w:hint="cs"/>
        </w:rPr>
        <w:t>ư</w:t>
      </w:r>
      <w:r>
        <w:t>ng.</w:t>
      </w:r>
    </w:p>
    <w:p w14:paraId="670A24DD" w14:textId="21F5F38C" w:rsidR="000256FC" w:rsidRDefault="000256FC" w:rsidP="000256FC">
      <w:pPr>
        <w:pStyle w:val="Heading3"/>
      </w:pPr>
      <w:bookmarkStart w:id="18" w:name="_Toc168511119"/>
      <w:r>
        <w:t xml:space="preserve">Quản lý </w:t>
      </w:r>
      <w:r w:rsidR="001106C2">
        <w:t>hồ sơ bệnh án của thú cưng</w:t>
      </w:r>
      <w:bookmarkEnd w:id="18"/>
    </w:p>
    <w:p w14:paraId="0B351F4F" w14:textId="6D53F1F3" w:rsidR="000256FC" w:rsidRDefault="000256FC" w:rsidP="000256FC">
      <w:r>
        <w:t xml:space="preserve">Mô tả: Hệ thống sẽ </w:t>
      </w:r>
      <w:r w:rsidR="001106C2">
        <w:t xml:space="preserve">lưu trữ và quản lý thông tin về bệnh án của từng thú cưng, bao gồm ngày giờ khám, chẩn đoán, tên bác sĩ, kê đơn thuốc, chế độ ăn, </w:t>
      </w:r>
      <w:r w:rsidR="00EE55CA">
        <w:t>và ngày tái khám dự kiến.</w:t>
      </w:r>
    </w:p>
    <w:p w14:paraId="0FFED831" w14:textId="77777777" w:rsidR="000256FC" w:rsidRDefault="000256FC" w:rsidP="000256FC">
      <w:r>
        <w:t>Chức năng cụ thể:</w:t>
      </w:r>
    </w:p>
    <w:p w14:paraId="3EB89602" w14:textId="7ED11F26" w:rsidR="000256FC" w:rsidRDefault="000256FC" w:rsidP="000256FC">
      <w:pPr>
        <w:pStyle w:val="Bulletpoint"/>
      </w:pPr>
      <w:r>
        <w:t xml:space="preserve">Tạo và quản lý các </w:t>
      </w:r>
      <w:r w:rsidR="00EE55CA">
        <w:t>hồ sơ bệnh án cho từng thú cưng.</w:t>
      </w:r>
    </w:p>
    <w:p w14:paraId="4A5FAC22" w14:textId="59D2BB84" w:rsidR="000256FC" w:rsidRDefault="000256FC" w:rsidP="000256FC">
      <w:pPr>
        <w:pStyle w:val="Bulletpoint"/>
      </w:pPr>
      <w:r>
        <w:t>Gửi thông báo nhắc nhở cho chủ sở hữu</w:t>
      </w:r>
      <w:r w:rsidR="00EE55CA">
        <w:t xml:space="preserve"> trước khi ngày tái khám diễn ra.</w:t>
      </w:r>
    </w:p>
    <w:p w14:paraId="3F579E08" w14:textId="64F17939" w:rsidR="008736D2" w:rsidRDefault="000256FC" w:rsidP="000256FC">
      <w:pPr>
        <w:pStyle w:val="Bulletpoint"/>
      </w:pPr>
      <w:r>
        <w:t>Theo dõi và quản lý</w:t>
      </w:r>
      <w:r w:rsidR="00726AB9">
        <w:t xml:space="preserve"> bệnh tình của thú cưng.</w:t>
      </w:r>
    </w:p>
    <w:p w14:paraId="45EF9C97" w14:textId="5BDB693D" w:rsidR="00726AB9" w:rsidRDefault="00726AB9" w:rsidP="00726AB9">
      <w:pPr>
        <w:pStyle w:val="Heading3"/>
      </w:pPr>
      <w:bookmarkStart w:id="19" w:name="_Toc168511120"/>
      <w:r>
        <w:t>Quản lý dịch vụ và đặt chỗ</w:t>
      </w:r>
      <w:bookmarkEnd w:id="19"/>
    </w:p>
    <w:p w14:paraId="14572679" w14:textId="77777777" w:rsidR="00726AB9" w:rsidRDefault="00726AB9" w:rsidP="00726AB9">
      <w:r>
        <w:t>Mô tả: Hệ thống sẽ quản lý danh sách các dịch vụ cung cấp tại trung tâm, theo dõi quá trình sử dụng dịch vụ và hỗ trợ quá trình thanh toán nhanh chóng và thuận tiện.</w:t>
      </w:r>
    </w:p>
    <w:p w14:paraId="6E6BACB9" w14:textId="77777777" w:rsidR="00726AB9" w:rsidRDefault="00726AB9" w:rsidP="00726AB9">
      <w:r>
        <w:t>Chức năng cụ thể:</w:t>
      </w:r>
    </w:p>
    <w:p w14:paraId="33CE1AF6" w14:textId="77777777" w:rsidR="00726AB9" w:rsidRDefault="00726AB9" w:rsidP="00726AB9">
      <w:pPr>
        <w:pStyle w:val="Bulletpoint"/>
      </w:pPr>
      <w:r>
        <w:t>Quản lý danh sách các dịch vụ chăm sóc thú c</w:t>
      </w:r>
      <w:r>
        <w:rPr>
          <w:rFonts w:hint="cs"/>
        </w:rPr>
        <w:t>ư</w:t>
      </w:r>
      <w:r>
        <w:t>ng.</w:t>
      </w:r>
    </w:p>
    <w:p w14:paraId="04ED1C9F" w14:textId="5E0FA1AE" w:rsidR="00726AB9" w:rsidRDefault="00726AB9" w:rsidP="00726AB9">
      <w:pPr>
        <w:pStyle w:val="Bulletpoint"/>
      </w:pPr>
      <w:r>
        <w:t>Hỗ trợ đặt chỗ cho các dịch vụ.</w:t>
      </w:r>
    </w:p>
    <w:p w14:paraId="6DFF7DC7" w14:textId="176FBDA8" w:rsidR="00726AB9" w:rsidRPr="00953AF0" w:rsidRDefault="00726AB9" w:rsidP="00726AB9">
      <w:pPr>
        <w:pStyle w:val="Bulletpoint"/>
      </w:pPr>
      <w:r>
        <w:t>Theo dõi và quản lý trạng thái sử dụng dịch vụ của từng thú c</w:t>
      </w:r>
      <w:r>
        <w:rPr>
          <w:rFonts w:hint="cs"/>
        </w:rPr>
        <w:t>ư</w:t>
      </w:r>
      <w:r>
        <w:t>ng.</w:t>
      </w:r>
    </w:p>
    <w:p w14:paraId="116038DE" w14:textId="77777777" w:rsidR="00226974" w:rsidRDefault="00226974" w:rsidP="00226974">
      <w:pPr>
        <w:pStyle w:val="Heading2"/>
      </w:pPr>
      <w:bookmarkStart w:id="20" w:name="_Toc168511121"/>
      <w:r w:rsidRPr="00226974">
        <w:t>Yêu cầu phi chức năng (Non-functional Requirements)</w:t>
      </w:r>
      <w:bookmarkEnd w:id="20"/>
      <w:r w:rsidRPr="00226974">
        <w:t xml:space="preserve"> </w:t>
      </w:r>
    </w:p>
    <w:p w14:paraId="7333589D" w14:textId="635A0B05" w:rsidR="00FF0517" w:rsidRDefault="00FF0517" w:rsidP="00FF0517">
      <w:pPr>
        <w:pStyle w:val="Heading3"/>
      </w:pPr>
      <w:bookmarkStart w:id="21" w:name="_Toc168511122"/>
      <w:r>
        <w:t>Hiệu suất</w:t>
      </w:r>
      <w:bookmarkEnd w:id="21"/>
    </w:p>
    <w:p w14:paraId="13DB7ABF" w14:textId="77777777" w:rsidR="00FF0517" w:rsidRDefault="00FF0517" w:rsidP="00FF0517">
      <w:r>
        <w:t>Mô tả: Hệ thống cần đảm bảo hiệu suất hoạt động cao, đáp ứng nhanh chóng các yêu cầu của ng</w:t>
      </w:r>
      <w:r>
        <w:rPr>
          <w:rFonts w:hint="cs"/>
        </w:rPr>
        <w:t>ư</w:t>
      </w:r>
      <w:r>
        <w:t>ời dùng và xử lý dữ liệu một cách hiệu quả.</w:t>
      </w:r>
    </w:p>
    <w:p w14:paraId="6600A0AA" w14:textId="77777777" w:rsidR="00FF0517" w:rsidRDefault="00FF0517" w:rsidP="00FF0517">
      <w:r>
        <w:t>Yêu cầu cụ thể:</w:t>
      </w:r>
    </w:p>
    <w:p w14:paraId="41208B33" w14:textId="77777777" w:rsidR="00FF0517" w:rsidRDefault="00FF0517" w:rsidP="00FF0517">
      <w:pPr>
        <w:pStyle w:val="Bulletpoint"/>
      </w:pPr>
      <w:r>
        <w:t>Thời gian phản hồi của hệ thống không quá 2 giây cho các thao tác chính.</w:t>
      </w:r>
    </w:p>
    <w:p w14:paraId="178B260D" w14:textId="1888FD85" w:rsidR="00226974" w:rsidRDefault="00FF0517" w:rsidP="00FF0517">
      <w:pPr>
        <w:pStyle w:val="Bulletpoint"/>
      </w:pPr>
      <w:r>
        <w:t>Hệ thống có khả năng xử lý đồng thời ít nhất 1000 yêu cầu từ ng</w:t>
      </w:r>
      <w:r>
        <w:rPr>
          <w:rFonts w:hint="cs"/>
        </w:rPr>
        <w:t>ư</w:t>
      </w:r>
      <w:r>
        <w:t>ời dùng.</w:t>
      </w:r>
    </w:p>
    <w:p w14:paraId="48CD76C3" w14:textId="156BB891" w:rsidR="00FF0517" w:rsidRDefault="00FF0517" w:rsidP="00FF0517">
      <w:pPr>
        <w:pStyle w:val="Heading3"/>
      </w:pPr>
      <w:bookmarkStart w:id="22" w:name="_Toc168511123"/>
      <w:r>
        <w:t>Bảo mật</w:t>
      </w:r>
      <w:bookmarkEnd w:id="22"/>
    </w:p>
    <w:p w14:paraId="0D51E2E5" w14:textId="77777777" w:rsidR="00FF0517" w:rsidRDefault="00FF0517" w:rsidP="00FF0517">
      <w:r>
        <w:t>Mô tả: Hệ thống cần đảm bảo tính bảo mật cao, bảo vệ thông tin cá nhân của khách hàng và hồ s</w:t>
      </w:r>
      <w:r>
        <w:rPr>
          <w:rFonts w:hint="cs"/>
        </w:rPr>
        <w:t>ơ</w:t>
      </w:r>
      <w:r>
        <w:t xml:space="preserve"> y tế của thú c</w:t>
      </w:r>
      <w:r>
        <w:rPr>
          <w:rFonts w:hint="cs"/>
        </w:rPr>
        <w:t>ư</w:t>
      </w:r>
      <w:r>
        <w:t>ng.</w:t>
      </w:r>
    </w:p>
    <w:p w14:paraId="197A2CAE" w14:textId="77777777" w:rsidR="00FF0517" w:rsidRDefault="00FF0517" w:rsidP="00FF0517">
      <w:r>
        <w:lastRenderedPageBreak/>
        <w:t>Yêu cầu cụ thể:</w:t>
      </w:r>
    </w:p>
    <w:p w14:paraId="7F10DF9B" w14:textId="77777777" w:rsidR="00FF0517" w:rsidRDefault="00FF0517" w:rsidP="00FF0517">
      <w:pPr>
        <w:pStyle w:val="Bulletpoint"/>
      </w:pPr>
      <w:r>
        <w:t>Sử dụng các ph</w:t>
      </w:r>
      <w:r>
        <w:rPr>
          <w:rFonts w:hint="cs"/>
        </w:rPr>
        <w:t>ươ</w:t>
      </w:r>
      <w:r>
        <w:t>ng thức mã hóa dữ liệu để bảo vệ thông tin nhạy cảm.</w:t>
      </w:r>
    </w:p>
    <w:p w14:paraId="455F39B1" w14:textId="77777777" w:rsidR="00FF0517" w:rsidRDefault="00FF0517" w:rsidP="00FF0517">
      <w:pPr>
        <w:pStyle w:val="Bulletpoint"/>
      </w:pPr>
      <w:r>
        <w:rPr>
          <w:rFonts w:hint="eastAsia"/>
        </w:rPr>
        <w:t>Á</w:t>
      </w:r>
      <w:r>
        <w:t>p dụng các c</w:t>
      </w:r>
      <w:r>
        <w:rPr>
          <w:rFonts w:hint="cs"/>
        </w:rPr>
        <w:t>ơ</w:t>
      </w:r>
      <w:r>
        <w:t xml:space="preserve"> chế xác thực và phân quyền ng</w:t>
      </w:r>
      <w:r>
        <w:rPr>
          <w:rFonts w:hint="cs"/>
        </w:rPr>
        <w:t>ư</w:t>
      </w:r>
      <w:r>
        <w:t>ời dùng chặt chẽ.</w:t>
      </w:r>
    </w:p>
    <w:p w14:paraId="597BE520" w14:textId="713502DB" w:rsidR="00FF0517" w:rsidRDefault="00FF0517" w:rsidP="00FF0517">
      <w:pPr>
        <w:pStyle w:val="Bulletpoint"/>
      </w:pPr>
      <w:r>
        <w:rPr>
          <w:rFonts w:hint="eastAsia"/>
        </w:rPr>
        <w:t>Đ</w:t>
      </w:r>
      <w:r>
        <w:t>ảm bảo hệ thống tuân thủ các quy định về bảo vệ dữ liệu cá nhân.</w:t>
      </w:r>
    </w:p>
    <w:p w14:paraId="7D13F10E" w14:textId="1F47634F" w:rsidR="00923E34" w:rsidRDefault="00923E34" w:rsidP="00923E34">
      <w:pPr>
        <w:pStyle w:val="Heading3"/>
      </w:pPr>
      <w:bookmarkStart w:id="23" w:name="_Toc168511124"/>
      <w:r>
        <w:t>Khả năng mở rộng</w:t>
      </w:r>
      <w:bookmarkEnd w:id="23"/>
    </w:p>
    <w:p w14:paraId="0113907D" w14:textId="77777777" w:rsidR="00923E34" w:rsidRDefault="00923E34" w:rsidP="00923E34">
      <w:r>
        <w:t>Mô tả: Hệ thống cần có khả năng mở rộng để đáp ứng nhu cầu tăng tr</w:t>
      </w:r>
      <w:r>
        <w:rPr>
          <w:rFonts w:hint="cs"/>
        </w:rPr>
        <w:t>ư</w:t>
      </w:r>
      <w:r>
        <w:t>ởng của trung tâm chăm sóc thú c</w:t>
      </w:r>
      <w:r>
        <w:rPr>
          <w:rFonts w:hint="cs"/>
        </w:rPr>
        <w:t>ư</w:t>
      </w:r>
      <w:r>
        <w:t>ng trong t</w:t>
      </w:r>
      <w:r>
        <w:rPr>
          <w:rFonts w:hint="cs"/>
        </w:rPr>
        <w:t>ươ</w:t>
      </w:r>
      <w:r>
        <w:t>ng lai.</w:t>
      </w:r>
    </w:p>
    <w:p w14:paraId="669ACA93" w14:textId="77777777" w:rsidR="00923E34" w:rsidRDefault="00923E34" w:rsidP="00923E34">
      <w:r>
        <w:t>Yêu cầu cụ thể:</w:t>
      </w:r>
    </w:p>
    <w:p w14:paraId="5B5A47F6" w14:textId="77777777" w:rsidR="00923E34" w:rsidRDefault="00923E34" w:rsidP="00923E34">
      <w:pPr>
        <w:pStyle w:val="Bulletpoint"/>
      </w:pPr>
      <w:r>
        <w:t>Hệ thống đ</w:t>
      </w:r>
      <w:r>
        <w:rPr>
          <w:rFonts w:hint="cs"/>
        </w:rPr>
        <w:t>ư</w:t>
      </w:r>
      <w:r>
        <w:t>ợc thiết kế theo kiến trúc module để dễ dàng mở rộng và nâng cấp.</w:t>
      </w:r>
    </w:p>
    <w:p w14:paraId="31879683" w14:textId="77777777" w:rsidR="00923E34" w:rsidRDefault="00923E34" w:rsidP="00923E34">
      <w:pPr>
        <w:pStyle w:val="Bulletpoint"/>
      </w:pPr>
      <w:r>
        <w:t>Hỗ trợ tích hợp với các hệ thống khác khi cần thiết.</w:t>
      </w:r>
    </w:p>
    <w:p w14:paraId="7A878381" w14:textId="39A5F9E1" w:rsidR="00FF0517" w:rsidRPr="00226974" w:rsidRDefault="00923E34" w:rsidP="00923E34">
      <w:pPr>
        <w:pStyle w:val="Bulletpoint"/>
      </w:pPr>
      <w:r>
        <w:t>Khả năng mở rộng về số l</w:t>
      </w:r>
      <w:r>
        <w:rPr>
          <w:rFonts w:hint="cs"/>
        </w:rPr>
        <w:t>ư</w:t>
      </w:r>
      <w:r>
        <w:t>ợng ng</w:t>
      </w:r>
      <w:r>
        <w:rPr>
          <w:rFonts w:hint="cs"/>
        </w:rPr>
        <w:t>ư</w:t>
      </w:r>
      <w:r>
        <w:t>ời dùng và dữ liệu mà không ảnh h</w:t>
      </w:r>
      <w:r>
        <w:rPr>
          <w:rFonts w:hint="cs"/>
        </w:rPr>
        <w:t>ư</w:t>
      </w:r>
      <w:r>
        <w:t>ởng đến hiệu suất hệ thống.</w:t>
      </w:r>
    </w:p>
    <w:p w14:paraId="43FF157A" w14:textId="6DCD1BE4" w:rsidR="00CD5D7C" w:rsidRDefault="00582187" w:rsidP="00582187">
      <w:pPr>
        <w:pStyle w:val="Heading1"/>
      </w:pPr>
      <w:bookmarkStart w:id="24" w:name="_Toc168511125"/>
      <w:r>
        <w:lastRenderedPageBreak/>
        <w:t>Thiết kế hệ thống</w:t>
      </w:r>
      <w:bookmarkEnd w:id="24"/>
    </w:p>
    <w:p w14:paraId="1B30854A" w14:textId="77777777" w:rsidR="00DF5BF9" w:rsidRDefault="00DF5BF9" w:rsidP="00DF5BF9">
      <w:pPr>
        <w:pStyle w:val="Heading2"/>
      </w:pPr>
      <w:bookmarkStart w:id="25" w:name="_Toc168511126"/>
      <w:r>
        <w:t>Kiến trúc ứng dụng</w:t>
      </w:r>
      <w:bookmarkEnd w:id="25"/>
    </w:p>
    <w:p w14:paraId="6548B8F3" w14:textId="6C23BE57" w:rsidR="00DF5BF9" w:rsidRDefault="00DF5BF9" w:rsidP="00DF5BF9">
      <w:r>
        <w:t>Kiến trúc ứng dụng của hệ thống bao gồm các thành phần chính sau:</w:t>
      </w:r>
    </w:p>
    <w:p w14:paraId="4AF6B173" w14:textId="322891BE" w:rsidR="00DF5BF9" w:rsidRDefault="00DF5BF9" w:rsidP="00DF5BF9">
      <w:pPr>
        <w:pStyle w:val="Heading3"/>
      </w:pPr>
      <w:bookmarkStart w:id="26" w:name="_Toc168511127"/>
      <w:r>
        <w:t>Front</w:t>
      </w:r>
      <w:r w:rsidR="00D977D6">
        <w:t>-</w:t>
      </w:r>
      <w:r>
        <w:t>end (React)</w:t>
      </w:r>
      <w:bookmarkEnd w:id="26"/>
    </w:p>
    <w:p w14:paraId="75025906" w14:textId="77777777" w:rsidR="00DF5BF9" w:rsidRDefault="00DF5BF9" w:rsidP="00DF5BF9">
      <w:pPr>
        <w:pStyle w:val="Bulletpoint"/>
      </w:pPr>
      <w:r>
        <w:t>Components: Tạo các thành phần giao diện ng</w:t>
      </w:r>
      <w:r>
        <w:rPr>
          <w:rFonts w:hint="cs"/>
        </w:rPr>
        <w:t>ư</w:t>
      </w:r>
      <w:r>
        <w:t>ời dùng.</w:t>
      </w:r>
    </w:p>
    <w:p w14:paraId="761E299F" w14:textId="77777777" w:rsidR="00DF5BF9" w:rsidRDefault="00DF5BF9" w:rsidP="00DF5BF9">
      <w:pPr>
        <w:pStyle w:val="Bulletpoint"/>
      </w:pPr>
      <w:r>
        <w:t>Redux: Quản lý trạng thái ứng dụng.</w:t>
      </w:r>
    </w:p>
    <w:p w14:paraId="7E2FAF12" w14:textId="77777777" w:rsidR="00DF5BF9" w:rsidRDefault="00DF5BF9" w:rsidP="00DF5BF9">
      <w:pPr>
        <w:pStyle w:val="Bulletpoint"/>
      </w:pPr>
      <w:r>
        <w:t>Router: Quản lý điều h</w:t>
      </w:r>
      <w:r>
        <w:rPr>
          <w:rFonts w:hint="cs"/>
        </w:rPr>
        <w:t>ư</w:t>
      </w:r>
      <w:r>
        <w:t>ớng giữa các trang.</w:t>
      </w:r>
    </w:p>
    <w:p w14:paraId="1BD86830" w14:textId="743BC14F" w:rsidR="00DF5BF9" w:rsidRDefault="00DF5BF9" w:rsidP="00DF5BF9">
      <w:pPr>
        <w:pStyle w:val="Heading3"/>
      </w:pPr>
      <w:bookmarkStart w:id="27" w:name="_Toc168511128"/>
      <w:r>
        <w:t>Back</w:t>
      </w:r>
      <w:r w:rsidR="00D977D6">
        <w:t>-</w:t>
      </w:r>
      <w:r>
        <w:t>end (.NET)</w:t>
      </w:r>
      <w:bookmarkEnd w:id="27"/>
    </w:p>
    <w:p w14:paraId="5821BF6B" w14:textId="77777777" w:rsidR="00DF5BF9" w:rsidRDefault="00DF5BF9" w:rsidP="00DF5BF9">
      <w:pPr>
        <w:pStyle w:val="Bulletpoint"/>
      </w:pPr>
      <w:r>
        <w:t>Controllers: Xử lý các yêu cầu từ frontend và gọi các dịch vụ cần thiết.</w:t>
      </w:r>
    </w:p>
    <w:p w14:paraId="21B95EBD" w14:textId="77777777" w:rsidR="00DF5BF9" w:rsidRDefault="00DF5BF9" w:rsidP="00DF5BF9">
      <w:pPr>
        <w:pStyle w:val="Bulletpoint"/>
      </w:pPr>
      <w:r>
        <w:t>Services: Chứa logic nghiệp vụ của hệ thống.</w:t>
      </w:r>
    </w:p>
    <w:p w14:paraId="5F743D98" w14:textId="77777777" w:rsidR="00DF5BF9" w:rsidRDefault="00DF5BF9" w:rsidP="00DF5BF9">
      <w:pPr>
        <w:pStyle w:val="Bulletpoint"/>
      </w:pPr>
      <w:r>
        <w:t>Repositories: Giao tiếp với c</w:t>
      </w:r>
      <w:r>
        <w:rPr>
          <w:rFonts w:hint="cs"/>
        </w:rPr>
        <w:t>ơ</w:t>
      </w:r>
      <w:r>
        <w:t xml:space="preserve"> sở dữ liệu để thực hiện các thao tác CRUD.</w:t>
      </w:r>
    </w:p>
    <w:p w14:paraId="096BCE42" w14:textId="77777777" w:rsidR="00DF5BF9" w:rsidRDefault="00DF5BF9" w:rsidP="00DF5BF9">
      <w:pPr>
        <w:pStyle w:val="Bulletpoint"/>
      </w:pPr>
      <w:r>
        <w:t>DTOs (Data Transfer Objects): Chuyển đổi dữ liệu giữa các lớp.</w:t>
      </w:r>
    </w:p>
    <w:p w14:paraId="7B3B6F86" w14:textId="518847EA" w:rsidR="00DF5BF9" w:rsidRDefault="00DF5BF9" w:rsidP="00F91D9E">
      <w:pPr>
        <w:pStyle w:val="Heading3"/>
      </w:pPr>
      <w:bookmarkStart w:id="28" w:name="_Toc168511129"/>
      <w:r>
        <w:t>Database (SQL Server)</w:t>
      </w:r>
      <w:bookmarkEnd w:id="28"/>
    </w:p>
    <w:p w14:paraId="32327140" w14:textId="77777777" w:rsidR="00DF5BF9" w:rsidRDefault="00DF5BF9" w:rsidP="00F91D9E">
      <w:pPr>
        <w:pStyle w:val="Bulletpoint"/>
      </w:pPr>
      <w:r>
        <w:t>Tables: L</w:t>
      </w:r>
      <w:r>
        <w:rPr>
          <w:rFonts w:hint="cs"/>
        </w:rPr>
        <w:t>ư</w:t>
      </w:r>
      <w:r>
        <w:t>u trữ dữ liệu về thú c</w:t>
      </w:r>
      <w:r>
        <w:rPr>
          <w:rFonts w:hint="cs"/>
        </w:rPr>
        <w:t>ư</w:t>
      </w:r>
      <w:r>
        <w:t>ng, lịch hẹn, hồ s</w:t>
      </w:r>
      <w:r>
        <w:rPr>
          <w:rFonts w:hint="cs"/>
        </w:rPr>
        <w:t>ơ</w:t>
      </w:r>
      <w:r>
        <w:t xml:space="preserve"> y tế, dịch vụ, và ng</w:t>
      </w:r>
      <w:r>
        <w:rPr>
          <w:rFonts w:hint="cs"/>
        </w:rPr>
        <w:t>ư</w:t>
      </w:r>
      <w:r>
        <w:t>ời dùng.</w:t>
      </w:r>
    </w:p>
    <w:p w14:paraId="11BE6C6A" w14:textId="56B37C78" w:rsidR="00D977D6" w:rsidRPr="00D977D6" w:rsidRDefault="00DF5BF9" w:rsidP="00D977D6">
      <w:pPr>
        <w:pStyle w:val="Bulletpoint"/>
      </w:pPr>
      <w:r>
        <w:t>Stored Procedures: Thực hiện các thao tác phức tạp với c</w:t>
      </w:r>
      <w:r>
        <w:rPr>
          <w:rFonts w:hint="cs"/>
        </w:rPr>
        <w:t>ơ</w:t>
      </w:r>
      <w:r>
        <w:t xml:space="preserve"> sở dữ liệu.</w:t>
      </w:r>
    </w:p>
    <w:p w14:paraId="1EB1DDF6" w14:textId="0C1BDD4C" w:rsidR="00717B4A" w:rsidRDefault="00FB3201" w:rsidP="00FB3201">
      <w:pPr>
        <w:pStyle w:val="Heading2"/>
      </w:pPr>
      <w:bookmarkStart w:id="29" w:name="_Toc168511130"/>
      <w:r w:rsidRPr="00FB3201">
        <w:t>Kiến trúc c</w:t>
      </w:r>
      <w:r w:rsidRPr="00FB3201">
        <w:rPr>
          <w:rFonts w:hint="cs"/>
        </w:rPr>
        <w:t>ơ</w:t>
      </w:r>
      <w:r w:rsidRPr="00FB3201">
        <w:t xml:space="preserve"> sở dữ liệu</w:t>
      </w:r>
      <w:bookmarkEnd w:id="29"/>
    </w:p>
    <w:p w14:paraId="517A9692" w14:textId="78F4479E" w:rsidR="00FB3201" w:rsidRDefault="00FB3201" w:rsidP="00FB3201">
      <w:pPr>
        <w:pStyle w:val="Heading3"/>
      </w:pPr>
      <w:bookmarkStart w:id="30" w:name="_Toc168511131"/>
      <w:r>
        <w:t>Sơ đồ thực thể liên kết</w:t>
      </w:r>
      <w:bookmarkEnd w:id="30"/>
    </w:p>
    <w:p w14:paraId="308F9263" w14:textId="0632A703" w:rsidR="00125101" w:rsidRDefault="00125101">
      <w:pPr>
        <w:spacing w:before="0" w:after="160"/>
        <w:ind w:firstLine="0"/>
        <w:jc w:val="left"/>
      </w:pPr>
      <w:r>
        <w:br w:type="page"/>
      </w:r>
    </w:p>
    <w:p w14:paraId="603DC81F" w14:textId="55DFE8B1" w:rsidR="00FB3201" w:rsidRDefault="00BC4954" w:rsidP="00B83067">
      <w:pPr>
        <w:pStyle w:val="Image"/>
        <w:ind w:right="996"/>
        <w:jc w:val="left"/>
      </w:pPr>
      <w:r>
        <w:lastRenderedPageBreak/>
        <w:drawing>
          <wp:inline distT="0" distB="0" distL="0" distR="0" wp14:anchorId="09EEAAEA" wp14:editId="02AA560D">
            <wp:extent cx="5929745" cy="8228953"/>
            <wp:effectExtent l="0" t="0" r="0" b="0"/>
            <wp:docPr id="1761426874" name="Picture 3" descr="A black and white image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6874" name="Picture 3" descr="A black and white image of a network&#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6534" cy="8252252"/>
                    </a:xfrm>
                    <a:prstGeom prst="rect">
                      <a:avLst/>
                    </a:prstGeom>
                  </pic:spPr>
                </pic:pic>
              </a:graphicData>
            </a:graphic>
          </wp:inline>
        </w:drawing>
      </w:r>
    </w:p>
    <w:p w14:paraId="6792F0F4" w14:textId="65D8EE3B" w:rsidR="00BC4954" w:rsidRDefault="00BC4954" w:rsidP="00BC4954">
      <w:pPr>
        <w:pStyle w:val="Heading3"/>
      </w:pPr>
      <w:bookmarkStart w:id="31" w:name="_Toc168511132"/>
      <w:r>
        <w:lastRenderedPageBreak/>
        <w:t xml:space="preserve">Sơ đồ </w:t>
      </w:r>
      <w:r w:rsidR="004A5DC3">
        <w:t>CSDL</w:t>
      </w:r>
      <w:bookmarkEnd w:id="31"/>
    </w:p>
    <w:p w14:paraId="5DD11CDF" w14:textId="4C057DCB" w:rsidR="004A5DC3" w:rsidRDefault="004A5DC3" w:rsidP="004A5DC3">
      <w:pPr>
        <w:pStyle w:val="Image"/>
      </w:pPr>
      <w:r>
        <w:drawing>
          <wp:inline distT="0" distB="0" distL="0" distR="0" wp14:anchorId="09B7AA3E" wp14:editId="43265670">
            <wp:extent cx="5943600" cy="6344920"/>
            <wp:effectExtent l="0" t="0" r="0" b="0"/>
            <wp:docPr id="14039604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0427"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344920"/>
                    </a:xfrm>
                    <a:prstGeom prst="rect">
                      <a:avLst/>
                    </a:prstGeom>
                  </pic:spPr>
                </pic:pic>
              </a:graphicData>
            </a:graphic>
          </wp:inline>
        </w:drawing>
      </w:r>
    </w:p>
    <w:p w14:paraId="7329397E" w14:textId="7E1E187A" w:rsidR="004A5DC3" w:rsidRPr="004A5DC3" w:rsidRDefault="004A5DC3" w:rsidP="004A5DC3">
      <w:pPr>
        <w:pStyle w:val="Heading3"/>
      </w:pPr>
      <w:bookmarkStart w:id="32" w:name="_Toc168511133"/>
      <w:r>
        <w:t>Chi tiết từng bảng</w:t>
      </w:r>
      <w:bookmarkEnd w:id="32"/>
    </w:p>
    <w:p w14:paraId="0829FA28" w14:textId="2437B5C2" w:rsidR="00717B4A" w:rsidRDefault="00717B4A" w:rsidP="00BE5BAC">
      <w:pPr>
        <w:pStyle w:val="Heading4"/>
      </w:pPr>
      <w:r>
        <w:t>AspNetUsers</w:t>
      </w:r>
    </w:p>
    <w:p w14:paraId="4D6E7565" w14:textId="77777777" w:rsidR="00717B4A" w:rsidRDefault="00717B4A" w:rsidP="00717B4A">
      <w:r>
        <w:t>Mô tả: L</w:t>
      </w:r>
      <w:r>
        <w:rPr>
          <w:rFonts w:hint="cs"/>
        </w:rPr>
        <w:t>ư</w:t>
      </w:r>
      <w:r>
        <w:t>u trữ thông tin ng</w:t>
      </w:r>
      <w:r>
        <w:rPr>
          <w:rFonts w:hint="cs"/>
        </w:rPr>
        <w:t>ư</w:t>
      </w:r>
      <w:r>
        <w:t>ời dùng hệ thống.</w:t>
      </w:r>
    </w:p>
    <w:p w14:paraId="219A8B9E" w14:textId="77777777" w:rsidR="00717B4A" w:rsidRDefault="00717B4A" w:rsidP="00717B4A">
      <w:r>
        <w:t>Thuộc tính:</w:t>
      </w:r>
    </w:p>
    <w:tbl>
      <w:tblPr>
        <w:tblStyle w:val="TableGrid"/>
        <w:tblW w:w="0" w:type="auto"/>
        <w:tblLook w:val="04A0" w:firstRow="1" w:lastRow="0" w:firstColumn="1" w:lastColumn="0" w:noHBand="0" w:noVBand="1"/>
      </w:tblPr>
      <w:tblGrid>
        <w:gridCol w:w="3192"/>
        <w:gridCol w:w="3192"/>
        <w:gridCol w:w="3192"/>
      </w:tblGrid>
      <w:tr w:rsidR="00603521" w14:paraId="7D195456" w14:textId="77777777" w:rsidTr="00603521">
        <w:tc>
          <w:tcPr>
            <w:tcW w:w="3192" w:type="dxa"/>
          </w:tcPr>
          <w:p w14:paraId="7EF31A8C" w14:textId="1F8BACD3" w:rsidR="00603521" w:rsidRPr="00814B35" w:rsidRDefault="00603521" w:rsidP="00717B4A">
            <w:pPr>
              <w:ind w:firstLine="0"/>
              <w:rPr>
                <w:b/>
                <w:bCs/>
              </w:rPr>
            </w:pPr>
            <w:r w:rsidRPr="00814B35">
              <w:rPr>
                <w:b/>
                <w:bCs/>
              </w:rPr>
              <w:t>Tên</w:t>
            </w:r>
          </w:p>
        </w:tc>
        <w:tc>
          <w:tcPr>
            <w:tcW w:w="3192" w:type="dxa"/>
          </w:tcPr>
          <w:p w14:paraId="4F4E5C80" w14:textId="6D80E10B" w:rsidR="00603521" w:rsidRPr="00814B35" w:rsidRDefault="00603521" w:rsidP="00717B4A">
            <w:pPr>
              <w:ind w:firstLine="0"/>
              <w:rPr>
                <w:b/>
                <w:bCs/>
              </w:rPr>
            </w:pPr>
            <w:r w:rsidRPr="00814B35">
              <w:rPr>
                <w:b/>
                <w:bCs/>
              </w:rPr>
              <w:t>Kiểu dữ liệu</w:t>
            </w:r>
          </w:p>
        </w:tc>
        <w:tc>
          <w:tcPr>
            <w:tcW w:w="3192" w:type="dxa"/>
          </w:tcPr>
          <w:p w14:paraId="0C3F8D38" w14:textId="168080AB" w:rsidR="00603521" w:rsidRPr="00814B35" w:rsidRDefault="00603521" w:rsidP="00717B4A">
            <w:pPr>
              <w:ind w:firstLine="0"/>
              <w:rPr>
                <w:b/>
                <w:bCs/>
              </w:rPr>
            </w:pPr>
            <w:r w:rsidRPr="00814B35">
              <w:rPr>
                <w:b/>
                <w:bCs/>
              </w:rPr>
              <w:t>Mô tả</w:t>
            </w:r>
          </w:p>
        </w:tc>
      </w:tr>
      <w:tr w:rsidR="00603521" w14:paraId="4A91BC60" w14:textId="77777777" w:rsidTr="00603521">
        <w:tc>
          <w:tcPr>
            <w:tcW w:w="3192" w:type="dxa"/>
          </w:tcPr>
          <w:p w14:paraId="4FC573E2" w14:textId="5E984BF1" w:rsidR="00603521" w:rsidRDefault="00603521" w:rsidP="00717B4A">
            <w:pPr>
              <w:ind w:firstLine="0"/>
            </w:pPr>
            <w:r>
              <w:t>Id</w:t>
            </w:r>
          </w:p>
        </w:tc>
        <w:tc>
          <w:tcPr>
            <w:tcW w:w="3192" w:type="dxa"/>
          </w:tcPr>
          <w:p w14:paraId="64FB7CB1" w14:textId="4A21675C" w:rsidR="00603521" w:rsidRDefault="00E22623" w:rsidP="00717B4A">
            <w:pPr>
              <w:ind w:firstLine="0"/>
            </w:pPr>
            <w:r w:rsidRPr="00E22623">
              <w:t>nvarchar(450)</w:t>
            </w:r>
          </w:p>
        </w:tc>
        <w:tc>
          <w:tcPr>
            <w:tcW w:w="3192" w:type="dxa"/>
          </w:tcPr>
          <w:p w14:paraId="1EEB791B" w14:textId="14CC8EC5" w:rsidR="00603521" w:rsidRDefault="00603521" w:rsidP="00717B4A">
            <w:pPr>
              <w:ind w:firstLine="0"/>
            </w:pPr>
            <w:r>
              <w:t>Khóa chính</w:t>
            </w:r>
          </w:p>
        </w:tc>
      </w:tr>
      <w:tr w:rsidR="00603521" w14:paraId="724CB925" w14:textId="77777777" w:rsidTr="00603521">
        <w:tc>
          <w:tcPr>
            <w:tcW w:w="3192" w:type="dxa"/>
          </w:tcPr>
          <w:p w14:paraId="53F49839" w14:textId="39AA00C5" w:rsidR="00603521" w:rsidRDefault="00603521" w:rsidP="00717B4A">
            <w:pPr>
              <w:ind w:firstLine="0"/>
            </w:pPr>
            <w:r>
              <w:lastRenderedPageBreak/>
              <w:t>FirstName</w:t>
            </w:r>
          </w:p>
        </w:tc>
        <w:tc>
          <w:tcPr>
            <w:tcW w:w="3192" w:type="dxa"/>
          </w:tcPr>
          <w:p w14:paraId="6980AB61" w14:textId="770C12C8" w:rsidR="00603521" w:rsidRDefault="00E22623" w:rsidP="00717B4A">
            <w:pPr>
              <w:ind w:firstLine="0"/>
            </w:pPr>
            <w:r w:rsidRPr="00E22623">
              <w:t>nvarchar(</w:t>
            </w:r>
            <w:r>
              <w:t>50</w:t>
            </w:r>
            <w:r w:rsidRPr="00E22623">
              <w:t>)</w:t>
            </w:r>
          </w:p>
        </w:tc>
        <w:tc>
          <w:tcPr>
            <w:tcW w:w="3192" w:type="dxa"/>
          </w:tcPr>
          <w:p w14:paraId="083B9EEE" w14:textId="09FA665D" w:rsidR="00603521" w:rsidRDefault="00603521" w:rsidP="00717B4A">
            <w:pPr>
              <w:ind w:firstLine="0"/>
            </w:pPr>
            <w:r>
              <w:t>Tên</w:t>
            </w:r>
          </w:p>
        </w:tc>
      </w:tr>
      <w:tr w:rsidR="00603521" w14:paraId="6BE98447" w14:textId="77777777" w:rsidTr="00603521">
        <w:tc>
          <w:tcPr>
            <w:tcW w:w="3192" w:type="dxa"/>
          </w:tcPr>
          <w:p w14:paraId="0467B27C" w14:textId="0E8EA3CB" w:rsidR="00603521" w:rsidRDefault="00603521" w:rsidP="00717B4A">
            <w:pPr>
              <w:ind w:firstLine="0"/>
            </w:pPr>
            <w:r>
              <w:t>LastName</w:t>
            </w:r>
          </w:p>
        </w:tc>
        <w:tc>
          <w:tcPr>
            <w:tcW w:w="3192" w:type="dxa"/>
          </w:tcPr>
          <w:p w14:paraId="19370435" w14:textId="456933C0" w:rsidR="00603521" w:rsidRDefault="00E22623" w:rsidP="00717B4A">
            <w:pPr>
              <w:ind w:firstLine="0"/>
            </w:pPr>
            <w:r w:rsidRPr="00E22623">
              <w:t>nvarchar(</w:t>
            </w:r>
            <w:r>
              <w:t>50</w:t>
            </w:r>
            <w:r w:rsidRPr="00E22623">
              <w:t>)</w:t>
            </w:r>
          </w:p>
        </w:tc>
        <w:tc>
          <w:tcPr>
            <w:tcW w:w="3192" w:type="dxa"/>
          </w:tcPr>
          <w:p w14:paraId="6EA931D4" w14:textId="148BF334" w:rsidR="00603521" w:rsidRDefault="00603521" w:rsidP="00717B4A">
            <w:pPr>
              <w:ind w:firstLine="0"/>
            </w:pPr>
            <w:r>
              <w:t>Họ</w:t>
            </w:r>
          </w:p>
        </w:tc>
      </w:tr>
      <w:tr w:rsidR="00603521" w14:paraId="059AE5BB" w14:textId="77777777" w:rsidTr="00603521">
        <w:tc>
          <w:tcPr>
            <w:tcW w:w="3192" w:type="dxa"/>
          </w:tcPr>
          <w:p w14:paraId="54369410" w14:textId="71AE8D79" w:rsidR="00603521" w:rsidRDefault="00603521" w:rsidP="00717B4A">
            <w:pPr>
              <w:ind w:firstLine="0"/>
            </w:pPr>
            <w:r>
              <w:t>ProfilePictureUrl</w:t>
            </w:r>
          </w:p>
        </w:tc>
        <w:tc>
          <w:tcPr>
            <w:tcW w:w="3192" w:type="dxa"/>
          </w:tcPr>
          <w:p w14:paraId="4CDAFCFC" w14:textId="16F42984" w:rsidR="00603521" w:rsidRDefault="00E22623" w:rsidP="00717B4A">
            <w:pPr>
              <w:ind w:firstLine="0"/>
            </w:pPr>
            <w:r w:rsidRPr="00E22623">
              <w:t>nvarchar(MAX)</w:t>
            </w:r>
          </w:p>
        </w:tc>
        <w:tc>
          <w:tcPr>
            <w:tcW w:w="3192" w:type="dxa"/>
          </w:tcPr>
          <w:p w14:paraId="08281ADB" w14:textId="5BB58C5A" w:rsidR="00603521" w:rsidRDefault="00603521" w:rsidP="00717B4A">
            <w:pPr>
              <w:ind w:firstLine="0"/>
            </w:pPr>
            <w:r>
              <w:t>Link ảnh đại diện</w:t>
            </w:r>
          </w:p>
        </w:tc>
      </w:tr>
      <w:tr w:rsidR="00603521" w14:paraId="5C3D2EE8" w14:textId="77777777" w:rsidTr="00603521">
        <w:tc>
          <w:tcPr>
            <w:tcW w:w="3192" w:type="dxa"/>
          </w:tcPr>
          <w:p w14:paraId="4FBA45CF" w14:textId="432555A7" w:rsidR="00603521" w:rsidRDefault="00603521" w:rsidP="00717B4A">
            <w:pPr>
              <w:ind w:firstLine="0"/>
            </w:pPr>
            <w:r>
              <w:t>UserName</w:t>
            </w:r>
          </w:p>
        </w:tc>
        <w:tc>
          <w:tcPr>
            <w:tcW w:w="3192" w:type="dxa"/>
          </w:tcPr>
          <w:p w14:paraId="3814E4F3" w14:textId="069D406A" w:rsidR="00603521" w:rsidRDefault="00814B35" w:rsidP="00717B4A">
            <w:pPr>
              <w:ind w:firstLine="0"/>
            </w:pPr>
            <w:r w:rsidRPr="00814B35">
              <w:t>nvarchar(256)</w:t>
            </w:r>
          </w:p>
        </w:tc>
        <w:tc>
          <w:tcPr>
            <w:tcW w:w="3192" w:type="dxa"/>
          </w:tcPr>
          <w:p w14:paraId="14A01473" w14:textId="4132605A" w:rsidR="00603521" w:rsidRDefault="00603521" w:rsidP="00717B4A">
            <w:pPr>
              <w:ind w:firstLine="0"/>
            </w:pPr>
            <w:r>
              <w:t xml:space="preserve">Tên </w:t>
            </w:r>
            <w:r w:rsidR="007B1583">
              <w:t>người dùng</w:t>
            </w:r>
          </w:p>
        </w:tc>
      </w:tr>
      <w:tr w:rsidR="00603521" w14:paraId="4A984D7E" w14:textId="77777777" w:rsidTr="00603521">
        <w:tc>
          <w:tcPr>
            <w:tcW w:w="3192" w:type="dxa"/>
          </w:tcPr>
          <w:p w14:paraId="2E198284" w14:textId="433446B7" w:rsidR="00603521" w:rsidRDefault="00603521" w:rsidP="00717B4A">
            <w:pPr>
              <w:ind w:firstLine="0"/>
            </w:pPr>
            <w:r>
              <w:t>Email</w:t>
            </w:r>
          </w:p>
        </w:tc>
        <w:tc>
          <w:tcPr>
            <w:tcW w:w="3192" w:type="dxa"/>
          </w:tcPr>
          <w:p w14:paraId="23B0BB6D" w14:textId="0EA09CDA" w:rsidR="00603521" w:rsidRDefault="00814B35" w:rsidP="00717B4A">
            <w:pPr>
              <w:ind w:firstLine="0"/>
            </w:pPr>
            <w:r w:rsidRPr="00814B35">
              <w:t>nvarchar(256)</w:t>
            </w:r>
          </w:p>
        </w:tc>
        <w:tc>
          <w:tcPr>
            <w:tcW w:w="3192" w:type="dxa"/>
          </w:tcPr>
          <w:p w14:paraId="4E130449" w14:textId="4FE347E2" w:rsidR="00603521" w:rsidRDefault="007B1583" w:rsidP="00717B4A">
            <w:pPr>
              <w:ind w:firstLine="0"/>
            </w:pPr>
            <w:r>
              <w:t>Email</w:t>
            </w:r>
          </w:p>
        </w:tc>
      </w:tr>
      <w:tr w:rsidR="00603521" w14:paraId="180A216C" w14:textId="77777777" w:rsidTr="00603521">
        <w:tc>
          <w:tcPr>
            <w:tcW w:w="3192" w:type="dxa"/>
          </w:tcPr>
          <w:p w14:paraId="1C202C59" w14:textId="5CFAD97E" w:rsidR="00603521" w:rsidRDefault="00603521" w:rsidP="00717B4A">
            <w:pPr>
              <w:ind w:firstLine="0"/>
            </w:pPr>
            <w:r>
              <w:t>PasswordHash</w:t>
            </w:r>
          </w:p>
        </w:tc>
        <w:tc>
          <w:tcPr>
            <w:tcW w:w="3192" w:type="dxa"/>
          </w:tcPr>
          <w:p w14:paraId="19520B48" w14:textId="0FE70A6F" w:rsidR="00603521" w:rsidRDefault="00814B35" w:rsidP="00717B4A">
            <w:pPr>
              <w:ind w:firstLine="0"/>
            </w:pPr>
            <w:r w:rsidRPr="00814B35">
              <w:t>nvarchar(256)</w:t>
            </w:r>
          </w:p>
        </w:tc>
        <w:tc>
          <w:tcPr>
            <w:tcW w:w="3192" w:type="dxa"/>
          </w:tcPr>
          <w:p w14:paraId="7B877E6D" w14:textId="06003D86" w:rsidR="00603521" w:rsidRDefault="007B1583" w:rsidP="00717B4A">
            <w:pPr>
              <w:ind w:firstLine="0"/>
            </w:pPr>
            <w:r>
              <w:t>Mật khẩu đã ma hoá</w:t>
            </w:r>
          </w:p>
        </w:tc>
      </w:tr>
      <w:tr w:rsidR="00603521" w14:paraId="2099E1C4" w14:textId="77777777" w:rsidTr="00603521">
        <w:tc>
          <w:tcPr>
            <w:tcW w:w="3192" w:type="dxa"/>
          </w:tcPr>
          <w:p w14:paraId="619C3524" w14:textId="42E87189" w:rsidR="00603521" w:rsidRDefault="00603521" w:rsidP="00717B4A">
            <w:pPr>
              <w:ind w:firstLine="0"/>
            </w:pPr>
            <w:r>
              <w:t>PhoneNumber</w:t>
            </w:r>
          </w:p>
        </w:tc>
        <w:tc>
          <w:tcPr>
            <w:tcW w:w="3192" w:type="dxa"/>
          </w:tcPr>
          <w:p w14:paraId="40AF8683" w14:textId="547832C9" w:rsidR="00603521" w:rsidRDefault="00814B35" w:rsidP="00717B4A">
            <w:pPr>
              <w:ind w:firstLine="0"/>
            </w:pPr>
            <w:r w:rsidRPr="00814B35">
              <w:t>nvarchar(</w:t>
            </w:r>
            <w:r>
              <w:t>50</w:t>
            </w:r>
            <w:r w:rsidRPr="00814B35">
              <w:t>)</w:t>
            </w:r>
          </w:p>
        </w:tc>
        <w:tc>
          <w:tcPr>
            <w:tcW w:w="3192" w:type="dxa"/>
          </w:tcPr>
          <w:p w14:paraId="28C820AA" w14:textId="12EF18B3" w:rsidR="00603521" w:rsidRDefault="007B1583" w:rsidP="00717B4A">
            <w:pPr>
              <w:ind w:firstLine="0"/>
            </w:pPr>
            <w:r>
              <w:t>Số điện thoại</w:t>
            </w:r>
          </w:p>
        </w:tc>
      </w:tr>
      <w:tr w:rsidR="00603521" w14:paraId="0DAA9C43" w14:textId="77777777" w:rsidTr="00603521">
        <w:tc>
          <w:tcPr>
            <w:tcW w:w="3192" w:type="dxa"/>
          </w:tcPr>
          <w:p w14:paraId="1D1E83CA" w14:textId="0BD56FDE" w:rsidR="00603521" w:rsidRDefault="00603521" w:rsidP="00717B4A">
            <w:pPr>
              <w:ind w:firstLine="0"/>
            </w:pPr>
            <w:r>
              <w:t>District</w:t>
            </w:r>
          </w:p>
        </w:tc>
        <w:tc>
          <w:tcPr>
            <w:tcW w:w="3192" w:type="dxa"/>
          </w:tcPr>
          <w:p w14:paraId="36B2A1EB" w14:textId="28CF205F" w:rsidR="00603521" w:rsidRDefault="00814B35" w:rsidP="00717B4A">
            <w:pPr>
              <w:ind w:firstLine="0"/>
            </w:pPr>
            <w:r w:rsidRPr="00814B35">
              <w:t>nvarchar(</w:t>
            </w:r>
            <w:r>
              <w:t>50</w:t>
            </w:r>
            <w:r w:rsidRPr="00814B35">
              <w:t>)</w:t>
            </w:r>
          </w:p>
        </w:tc>
        <w:tc>
          <w:tcPr>
            <w:tcW w:w="3192" w:type="dxa"/>
          </w:tcPr>
          <w:p w14:paraId="7DFA7D6C" w14:textId="43F56738" w:rsidR="00603521" w:rsidRDefault="007B1583" w:rsidP="00717B4A">
            <w:pPr>
              <w:ind w:firstLine="0"/>
            </w:pPr>
            <w:r>
              <w:t>Quận/Huyện</w:t>
            </w:r>
          </w:p>
        </w:tc>
      </w:tr>
    </w:tbl>
    <w:p w14:paraId="3D7D8A91" w14:textId="5F5392E8" w:rsidR="00717B4A" w:rsidRDefault="00717B4A" w:rsidP="00CC1363">
      <w:pPr>
        <w:pStyle w:val="Heading4"/>
      </w:pPr>
      <w:r>
        <w:t>AspNetRoles</w:t>
      </w:r>
    </w:p>
    <w:p w14:paraId="1439AB6E" w14:textId="77777777" w:rsidR="00717B4A" w:rsidRDefault="00717B4A" w:rsidP="00717B4A">
      <w:r>
        <w:t>Mô tả: L</w:t>
      </w:r>
      <w:r>
        <w:rPr>
          <w:rFonts w:hint="cs"/>
        </w:rPr>
        <w:t>ư</w:t>
      </w:r>
      <w:r>
        <w:t>u trữ thông tin về các vai trò ng</w:t>
      </w:r>
      <w:r>
        <w:rPr>
          <w:rFonts w:hint="cs"/>
        </w:rPr>
        <w:t>ư</w:t>
      </w:r>
      <w:r>
        <w:t>ời dùng.</w:t>
      </w:r>
    </w:p>
    <w:p w14:paraId="03724AC5" w14:textId="77777777" w:rsidR="00717B4A" w:rsidRDefault="00717B4A" w:rsidP="00717B4A">
      <w:r>
        <w:t>Thuộc tính:</w:t>
      </w:r>
    </w:p>
    <w:tbl>
      <w:tblPr>
        <w:tblStyle w:val="TableGrid"/>
        <w:tblW w:w="0" w:type="auto"/>
        <w:tblLook w:val="04A0" w:firstRow="1" w:lastRow="0" w:firstColumn="1" w:lastColumn="0" w:noHBand="0" w:noVBand="1"/>
      </w:tblPr>
      <w:tblGrid>
        <w:gridCol w:w="3192"/>
        <w:gridCol w:w="3192"/>
        <w:gridCol w:w="3192"/>
      </w:tblGrid>
      <w:tr w:rsidR="00814B35" w14:paraId="507EAFA2" w14:textId="77777777" w:rsidTr="00A478FF">
        <w:tc>
          <w:tcPr>
            <w:tcW w:w="3192" w:type="dxa"/>
          </w:tcPr>
          <w:p w14:paraId="308B0E17" w14:textId="77777777" w:rsidR="00814B35" w:rsidRPr="00814B35" w:rsidRDefault="00814B35" w:rsidP="00A478FF">
            <w:pPr>
              <w:ind w:firstLine="0"/>
              <w:rPr>
                <w:b/>
                <w:bCs/>
              </w:rPr>
            </w:pPr>
            <w:r w:rsidRPr="00814B35">
              <w:rPr>
                <w:b/>
                <w:bCs/>
              </w:rPr>
              <w:t>Tên</w:t>
            </w:r>
          </w:p>
        </w:tc>
        <w:tc>
          <w:tcPr>
            <w:tcW w:w="3192" w:type="dxa"/>
          </w:tcPr>
          <w:p w14:paraId="61A8487E" w14:textId="77777777" w:rsidR="00814B35" w:rsidRPr="00814B35" w:rsidRDefault="00814B35" w:rsidP="00A478FF">
            <w:pPr>
              <w:ind w:firstLine="0"/>
              <w:rPr>
                <w:b/>
                <w:bCs/>
              </w:rPr>
            </w:pPr>
            <w:r w:rsidRPr="00814B35">
              <w:rPr>
                <w:b/>
                <w:bCs/>
              </w:rPr>
              <w:t>Kiểu dữ liệu</w:t>
            </w:r>
          </w:p>
        </w:tc>
        <w:tc>
          <w:tcPr>
            <w:tcW w:w="3192" w:type="dxa"/>
          </w:tcPr>
          <w:p w14:paraId="0FF1F633" w14:textId="77777777" w:rsidR="00814B35" w:rsidRPr="00814B35" w:rsidRDefault="00814B35" w:rsidP="00A478FF">
            <w:pPr>
              <w:ind w:firstLine="0"/>
              <w:rPr>
                <w:b/>
                <w:bCs/>
              </w:rPr>
            </w:pPr>
            <w:r w:rsidRPr="00814B35">
              <w:rPr>
                <w:b/>
                <w:bCs/>
              </w:rPr>
              <w:t>Mô tả</w:t>
            </w:r>
          </w:p>
        </w:tc>
      </w:tr>
      <w:tr w:rsidR="00814B35" w14:paraId="7839CA26" w14:textId="77777777" w:rsidTr="00A478FF">
        <w:tc>
          <w:tcPr>
            <w:tcW w:w="3192" w:type="dxa"/>
          </w:tcPr>
          <w:p w14:paraId="2724C108" w14:textId="77777777" w:rsidR="00814B35" w:rsidRDefault="00814B35" w:rsidP="00A478FF">
            <w:pPr>
              <w:ind w:firstLine="0"/>
            </w:pPr>
            <w:r>
              <w:t>Id</w:t>
            </w:r>
          </w:p>
        </w:tc>
        <w:tc>
          <w:tcPr>
            <w:tcW w:w="3192" w:type="dxa"/>
          </w:tcPr>
          <w:p w14:paraId="480E07F4" w14:textId="77777777" w:rsidR="00814B35" w:rsidRDefault="00814B35" w:rsidP="00A478FF">
            <w:pPr>
              <w:ind w:firstLine="0"/>
            </w:pPr>
            <w:r w:rsidRPr="00E22623">
              <w:t>nvarchar(450)</w:t>
            </w:r>
          </w:p>
        </w:tc>
        <w:tc>
          <w:tcPr>
            <w:tcW w:w="3192" w:type="dxa"/>
          </w:tcPr>
          <w:p w14:paraId="5D53F062" w14:textId="77777777" w:rsidR="00814B35" w:rsidRDefault="00814B35" w:rsidP="00A478FF">
            <w:pPr>
              <w:ind w:firstLine="0"/>
            </w:pPr>
            <w:r>
              <w:t>Khóa chính</w:t>
            </w:r>
          </w:p>
        </w:tc>
      </w:tr>
      <w:tr w:rsidR="00814B35" w14:paraId="18FBE327" w14:textId="77777777" w:rsidTr="00A478FF">
        <w:tc>
          <w:tcPr>
            <w:tcW w:w="3192" w:type="dxa"/>
          </w:tcPr>
          <w:p w14:paraId="3332EBE5" w14:textId="444CDA31" w:rsidR="00814B35" w:rsidRDefault="00814B35" w:rsidP="00A478FF">
            <w:pPr>
              <w:ind w:firstLine="0"/>
            </w:pPr>
            <w:r>
              <w:t>Name</w:t>
            </w:r>
          </w:p>
        </w:tc>
        <w:tc>
          <w:tcPr>
            <w:tcW w:w="3192" w:type="dxa"/>
          </w:tcPr>
          <w:p w14:paraId="43908071" w14:textId="77777777" w:rsidR="00814B35" w:rsidRDefault="00814B35" w:rsidP="00A478FF">
            <w:pPr>
              <w:ind w:firstLine="0"/>
            </w:pPr>
            <w:r w:rsidRPr="00814B35">
              <w:t>nvarchar(256)</w:t>
            </w:r>
          </w:p>
        </w:tc>
        <w:tc>
          <w:tcPr>
            <w:tcW w:w="3192" w:type="dxa"/>
          </w:tcPr>
          <w:p w14:paraId="199C3722" w14:textId="2946501E" w:rsidR="00814B35" w:rsidRDefault="00814B35" w:rsidP="00A478FF">
            <w:pPr>
              <w:ind w:firstLine="0"/>
            </w:pPr>
            <w:r>
              <w:t xml:space="preserve">Tên </w:t>
            </w:r>
            <w:r w:rsidR="005B09A6">
              <w:t>role</w:t>
            </w:r>
          </w:p>
        </w:tc>
      </w:tr>
      <w:tr w:rsidR="00814B35" w14:paraId="40DEEF42" w14:textId="77777777" w:rsidTr="00A478FF">
        <w:tc>
          <w:tcPr>
            <w:tcW w:w="3192" w:type="dxa"/>
          </w:tcPr>
          <w:p w14:paraId="124613CE" w14:textId="713BBC94" w:rsidR="00814B35" w:rsidRDefault="00784CEC" w:rsidP="00A478FF">
            <w:pPr>
              <w:ind w:firstLine="0"/>
            </w:pPr>
            <w:r>
              <w:t>NormalizedName</w:t>
            </w:r>
          </w:p>
        </w:tc>
        <w:tc>
          <w:tcPr>
            <w:tcW w:w="3192" w:type="dxa"/>
          </w:tcPr>
          <w:p w14:paraId="25728800" w14:textId="77777777" w:rsidR="00814B35" w:rsidRDefault="00814B35" w:rsidP="00A478FF">
            <w:pPr>
              <w:ind w:firstLine="0"/>
            </w:pPr>
            <w:r w:rsidRPr="00814B35">
              <w:t>nvarchar(256)</w:t>
            </w:r>
          </w:p>
        </w:tc>
        <w:tc>
          <w:tcPr>
            <w:tcW w:w="3192" w:type="dxa"/>
          </w:tcPr>
          <w:p w14:paraId="35D82A63" w14:textId="097C4766" w:rsidR="00814B35" w:rsidRDefault="00814B35" w:rsidP="00A478FF">
            <w:pPr>
              <w:ind w:firstLine="0"/>
            </w:pPr>
          </w:p>
        </w:tc>
      </w:tr>
    </w:tbl>
    <w:p w14:paraId="52F4A95B" w14:textId="0910A9ED" w:rsidR="00717B4A" w:rsidRDefault="00717B4A" w:rsidP="00CC1363">
      <w:pPr>
        <w:pStyle w:val="Heading4"/>
      </w:pPr>
      <w:r>
        <w:t>AspNetUserRoles</w:t>
      </w:r>
    </w:p>
    <w:p w14:paraId="0F11E725" w14:textId="77777777" w:rsidR="00717B4A" w:rsidRDefault="00717B4A" w:rsidP="00717B4A">
      <w:r>
        <w:t>Mô tả: Liên kết giữa ng</w:t>
      </w:r>
      <w:r>
        <w:rPr>
          <w:rFonts w:hint="cs"/>
        </w:rPr>
        <w:t>ư</w:t>
      </w:r>
      <w:r>
        <w:t>ời dùng và vai trò.</w:t>
      </w:r>
    </w:p>
    <w:p w14:paraId="3CDD3D2D" w14:textId="77777777" w:rsidR="00717B4A" w:rsidRDefault="00717B4A" w:rsidP="00717B4A">
      <w:r>
        <w:t>Thuộc tính:</w:t>
      </w:r>
    </w:p>
    <w:tbl>
      <w:tblPr>
        <w:tblStyle w:val="TableGrid"/>
        <w:tblW w:w="0" w:type="auto"/>
        <w:tblLook w:val="04A0" w:firstRow="1" w:lastRow="0" w:firstColumn="1" w:lastColumn="0" w:noHBand="0" w:noVBand="1"/>
      </w:tblPr>
      <w:tblGrid>
        <w:gridCol w:w="3192"/>
        <w:gridCol w:w="2161"/>
        <w:gridCol w:w="4223"/>
      </w:tblGrid>
      <w:tr w:rsidR="005B09A6" w14:paraId="37C8BC54" w14:textId="77777777" w:rsidTr="005B09A6">
        <w:tc>
          <w:tcPr>
            <w:tcW w:w="3192" w:type="dxa"/>
          </w:tcPr>
          <w:p w14:paraId="04B20360" w14:textId="77777777" w:rsidR="005B09A6" w:rsidRPr="00814B35" w:rsidRDefault="005B09A6" w:rsidP="00A478FF">
            <w:pPr>
              <w:ind w:firstLine="0"/>
              <w:rPr>
                <w:b/>
                <w:bCs/>
              </w:rPr>
            </w:pPr>
            <w:r w:rsidRPr="00814B35">
              <w:rPr>
                <w:b/>
                <w:bCs/>
              </w:rPr>
              <w:t>Tên</w:t>
            </w:r>
          </w:p>
        </w:tc>
        <w:tc>
          <w:tcPr>
            <w:tcW w:w="2161" w:type="dxa"/>
          </w:tcPr>
          <w:p w14:paraId="3C381FCA" w14:textId="77777777" w:rsidR="005B09A6" w:rsidRPr="00814B35" w:rsidRDefault="005B09A6" w:rsidP="00A478FF">
            <w:pPr>
              <w:ind w:firstLine="0"/>
              <w:rPr>
                <w:b/>
                <w:bCs/>
              </w:rPr>
            </w:pPr>
            <w:r w:rsidRPr="00814B35">
              <w:rPr>
                <w:b/>
                <w:bCs/>
              </w:rPr>
              <w:t>Kiểu dữ liệu</w:t>
            </w:r>
          </w:p>
        </w:tc>
        <w:tc>
          <w:tcPr>
            <w:tcW w:w="4223" w:type="dxa"/>
          </w:tcPr>
          <w:p w14:paraId="50285EC6" w14:textId="77777777" w:rsidR="005B09A6" w:rsidRPr="00814B35" w:rsidRDefault="005B09A6" w:rsidP="00A478FF">
            <w:pPr>
              <w:ind w:firstLine="0"/>
              <w:rPr>
                <w:b/>
                <w:bCs/>
              </w:rPr>
            </w:pPr>
            <w:r w:rsidRPr="00814B35">
              <w:rPr>
                <w:b/>
                <w:bCs/>
              </w:rPr>
              <w:t>Mô tả</w:t>
            </w:r>
          </w:p>
        </w:tc>
      </w:tr>
      <w:tr w:rsidR="005B09A6" w14:paraId="743EBA26" w14:textId="77777777" w:rsidTr="005B09A6">
        <w:tc>
          <w:tcPr>
            <w:tcW w:w="3192" w:type="dxa"/>
          </w:tcPr>
          <w:p w14:paraId="2AEDB9A9" w14:textId="72B3D8A0" w:rsidR="005B09A6" w:rsidRDefault="005B09A6" w:rsidP="00A478FF">
            <w:pPr>
              <w:ind w:firstLine="0"/>
            </w:pPr>
            <w:r>
              <w:t>UserId</w:t>
            </w:r>
          </w:p>
        </w:tc>
        <w:tc>
          <w:tcPr>
            <w:tcW w:w="2161" w:type="dxa"/>
          </w:tcPr>
          <w:p w14:paraId="7CF84562" w14:textId="77777777" w:rsidR="005B09A6" w:rsidRDefault="005B09A6" w:rsidP="00A478FF">
            <w:pPr>
              <w:ind w:firstLine="0"/>
            </w:pPr>
            <w:r w:rsidRPr="00E22623">
              <w:t>nvarchar(450)</w:t>
            </w:r>
          </w:p>
        </w:tc>
        <w:tc>
          <w:tcPr>
            <w:tcW w:w="4223" w:type="dxa"/>
          </w:tcPr>
          <w:p w14:paraId="5B8ABB42" w14:textId="469B254F" w:rsidR="005B09A6" w:rsidRDefault="005B09A6" w:rsidP="00A478FF">
            <w:pPr>
              <w:ind w:firstLine="0"/>
            </w:pPr>
            <w:r>
              <w:t xml:space="preserve">Khóa </w:t>
            </w:r>
            <w:r w:rsidRPr="005B09A6">
              <w:t>tham chiếu đến AspNetUsers</w:t>
            </w:r>
          </w:p>
        </w:tc>
      </w:tr>
      <w:tr w:rsidR="005B09A6" w14:paraId="757D3C01" w14:textId="77777777" w:rsidTr="005B09A6">
        <w:tc>
          <w:tcPr>
            <w:tcW w:w="3192" w:type="dxa"/>
          </w:tcPr>
          <w:p w14:paraId="25784894" w14:textId="5F671999" w:rsidR="005B09A6" w:rsidRDefault="005B09A6" w:rsidP="00A478FF">
            <w:pPr>
              <w:ind w:firstLine="0"/>
            </w:pPr>
            <w:r>
              <w:t>RoleId</w:t>
            </w:r>
          </w:p>
        </w:tc>
        <w:tc>
          <w:tcPr>
            <w:tcW w:w="2161" w:type="dxa"/>
          </w:tcPr>
          <w:p w14:paraId="12852A83" w14:textId="7CBB61E5" w:rsidR="005B09A6" w:rsidRDefault="00607905" w:rsidP="00A478FF">
            <w:pPr>
              <w:ind w:firstLine="0"/>
            </w:pPr>
            <w:r w:rsidRPr="00E22623">
              <w:t>nvarchar(450)</w:t>
            </w:r>
          </w:p>
        </w:tc>
        <w:tc>
          <w:tcPr>
            <w:tcW w:w="4223" w:type="dxa"/>
          </w:tcPr>
          <w:p w14:paraId="19BCA7C7" w14:textId="6817BA49" w:rsidR="005B09A6" w:rsidRDefault="005B09A6" w:rsidP="00A478FF">
            <w:pPr>
              <w:ind w:firstLine="0"/>
            </w:pPr>
            <w:r>
              <w:t>Khoá tham chiếu đến AspNetRoles</w:t>
            </w:r>
          </w:p>
        </w:tc>
      </w:tr>
    </w:tbl>
    <w:p w14:paraId="2F194A76" w14:textId="0676726E" w:rsidR="00717B4A" w:rsidRDefault="00717B4A" w:rsidP="00CC1363">
      <w:pPr>
        <w:pStyle w:val="Heading4"/>
      </w:pPr>
      <w:r>
        <w:t>RefreshTokens</w:t>
      </w:r>
    </w:p>
    <w:p w14:paraId="784A6263" w14:textId="77777777" w:rsidR="00717B4A" w:rsidRDefault="00717B4A" w:rsidP="00717B4A">
      <w:r>
        <w:t>Mô tả: L</w:t>
      </w:r>
      <w:r>
        <w:rPr>
          <w:rFonts w:hint="cs"/>
        </w:rPr>
        <w:t>ư</w:t>
      </w:r>
      <w:r>
        <w:t>u trữ thông tin về các mã làm mới (refresh token) để duy trì phiên đăng nhập.</w:t>
      </w:r>
    </w:p>
    <w:p w14:paraId="58AD61C8" w14:textId="77777777" w:rsidR="00717B4A" w:rsidRDefault="00717B4A" w:rsidP="00717B4A">
      <w:r>
        <w:t>Thuộc tính:</w:t>
      </w:r>
    </w:p>
    <w:tbl>
      <w:tblPr>
        <w:tblStyle w:val="TableGrid"/>
        <w:tblW w:w="0" w:type="auto"/>
        <w:tblLook w:val="04A0" w:firstRow="1" w:lastRow="0" w:firstColumn="1" w:lastColumn="0" w:noHBand="0" w:noVBand="1"/>
      </w:tblPr>
      <w:tblGrid>
        <w:gridCol w:w="3192"/>
        <w:gridCol w:w="3192"/>
        <w:gridCol w:w="3192"/>
      </w:tblGrid>
      <w:tr w:rsidR="00607905" w14:paraId="21C2C863" w14:textId="77777777" w:rsidTr="00A478FF">
        <w:tc>
          <w:tcPr>
            <w:tcW w:w="3192" w:type="dxa"/>
          </w:tcPr>
          <w:p w14:paraId="3A1F3B6B" w14:textId="77777777" w:rsidR="00607905" w:rsidRPr="00814B35" w:rsidRDefault="00607905" w:rsidP="00A478FF">
            <w:pPr>
              <w:ind w:firstLine="0"/>
              <w:rPr>
                <w:b/>
                <w:bCs/>
              </w:rPr>
            </w:pPr>
            <w:r w:rsidRPr="00814B35">
              <w:rPr>
                <w:b/>
                <w:bCs/>
              </w:rPr>
              <w:t>Tên</w:t>
            </w:r>
          </w:p>
        </w:tc>
        <w:tc>
          <w:tcPr>
            <w:tcW w:w="3192" w:type="dxa"/>
          </w:tcPr>
          <w:p w14:paraId="5B3737EF" w14:textId="77777777" w:rsidR="00607905" w:rsidRPr="00814B35" w:rsidRDefault="00607905" w:rsidP="00A478FF">
            <w:pPr>
              <w:ind w:firstLine="0"/>
              <w:rPr>
                <w:b/>
                <w:bCs/>
              </w:rPr>
            </w:pPr>
            <w:r w:rsidRPr="00814B35">
              <w:rPr>
                <w:b/>
                <w:bCs/>
              </w:rPr>
              <w:t>Kiểu dữ liệu</w:t>
            </w:r>
          </w:p>
        </w:tc>
        <w:tc>
          <w:tcPr>
            <w:tcW w:w="3192" w:type="dxa"/>
          </w:tcPr>
          <w:p w14:paraId="7069B146" w14:textId="77777777" w:rsidR="00607905" w:rsidRPr="00814B35" w:rsidRDefault="00607905" w:rsidP="00A478FF">
            <w:pPr>
              <w:ind w:firstLine="0"/>
              <w:rPr>
                <w:b/>
                <w:bCs/>
              </w:rPr>
            </w:pPr>
            <w:r w:rsidRPr="00814B35">
              <w:rPr>
                <w:b/>
                <w:bCs/>
              </w:rPr>
              <w:t>Mô tả</w:t>
            </w:r>
          </w:p>
        </w:tc>
      </w:tr>
      <w:tr w:rsidR="00607905" w14:paraId="2195FE17" w14:textId="77777777" w:rsidTr="00A478FF">
        <w:tc>
          <w:tcPr>
            <w:tcW w:w="3192" w:type="dxa"/>
          </w:tcPr>
          <w:p w14:paraId="488E3E7A" w14:textId="77777777" w:rsidR="00607905" w:rsidRDefault="00607905" w:rsidP="00A478FF">
            <w:pPr>
              <w:ind w:firstLine="0"/>
            </w:pPr>
            <w:r>
              <w:t>Id</w:t>
            </w:r>
          </w:p>
        </w:tc>
        <w:tc>
          <w:tcPr>
            <w:tcW w:w="3192" w:type="dxa"/>
          </w:tcPr>
          <w:p w14:paraId="13FFB739" w14:textId="6093C6FF" w:rsidR="00607905" w:rsidRDefault="00607905" w:rsidP="00A478FF">
            <w:pPr>
              <w:ind w:firstLine="0"/>
            </w:pPr>
            <w:r>
              <w:t>int</w:t>
            </w:r>
          </w:p>
        </w:tc>
        <w:tc>
          <w:tcPr>
            <w:tcW w:w="3192" w:type="dxa"/>
          </w:tcPr>
          <w:p w14:paraId="5424C492" w14:textId="77777777" w:rsidR="00607905" w:rsidRDefault="00607905" w:rsidP="00A478FF">
            <w:pPr>
              <w:ind w:firstLine="0"/>
            </w:pPr>
            <w:r>
              <w:t>Khóa chính</w:t>
            </w:r>
          </w:p>
        </w:tc>
      </w:tr>
      <w:tr w:rsidR="00607905" w14:paraId="0503A360" w14:textId="77777777" w:rsidTr="00A478FF">
        <w:tc>
          <w:tcPr>
            <w:tcW w:w="3192" w:type="dxa"/>
          </w:tcPr>
          <w:p w14:paraId="12418529" w14:textId="02D27D9E" w:rsidR="00607905" w:rsidRDefault="00C37B2F" w:rsidP="00A478FF">
            <w:pPr>
              <w:ind w:firstLine="0"/>
            </w:pPr>
            <w:r>
              <w:t>UserId</w:t>
            </w:r>
          </w:p>
        </w:tc>
        <w:tc>
          <w:tcPr>
            <w:tcW w:w="3192" w:type="dxa"/>
          </w:tcPr>
          <w:p w14:paraId="769E3056" w14:textId="153D6B77" w:rsidR="00607905" w:rsidRDefault="00607905" w:rsidP="00A478FF">
            <w:pPr>
              <w:ind w:firstLine="0"/>
            </w:pPr>
            <w:r w:rsidRPr="00814B35">
              <w:t>nvarchar(</w:t>
            </w:r>
            <w:r w:rsidR="00C37B2F">
              <w:t>450</w:t>
            </w:r>
            <w:r w:rsidRPr="00814B35">
              <w:t>)</w:t>
            </w:r>
          </w:p>
        </w:tc>
        <w:tc>
          <w:tcPr>
            <w:tcW w:w="3192" w:type="dxa"/>
          </w:tcPr>
          <w:p w14:paraId="2DB14728" w14:textId="77777777" w:rsidR="00607905" w:rsidRDefault="00607905" w:rsidP="00A478FF">
            <w:pPr>
              <w:ind w:firstLine="0"/>
            </w:pPr>
            <w:r>
              <w:t>Tên role</w:t>
            </w:r>
          </w:p>
        </w:tc>
      </w:tr>
      <w:tr w:rsidR="00607905" w14:paraId="326AC821" w14:textId="77777777" w:rsidTr="00A478FF">
        <w:tc>
          <w:tcPr>
            <w:tcW w:w="3192" w:type="dxa"/>
          </w:tcPr>
          <w:p w14:paraId="779F452E" w14:textId="0D90CBBC" w:rsidR="00607905" w:rsidRDefault="00C37B2F" w:rsidP="00A478FF">
            <w:pPr>
              <w:ind w:firstLine="0"/>
            </w:pPr>
            <w:r>
              <w:t>Token</w:t>
            </w:r>
          </w:p>
        </w:tc>
        <w:tc>
          <w:tcPr>
            <w:tcW w:w="3192" w:type="dxa"/>
          </w:tcPr>
          <w:p w14:paraId="342DF577" w14:textId="77777777" w:rsidR="00607905" w:rsidRDefault="00607905" w:rsidP="00A478FF">
            <w:pPr>
              <w:ind w:firstLine="0"/>
            </w:pPr>
            <w:r w:rsidRPr="00814B35">
              <w:t>nvarchar(256)</w:t>
            </w:r>
          </w:p>
        </w:tc>
        <w:tc>
          <w:tcPr>
            <w:tcW w:w="3192" w:type="dxa"/>
          </w:tcPr>
          <w:p w14:paraId="622EA487" w14:textId="4EB1C676" w:rsidR="00607905" w:rsidRDefault="00C37B2F" w:rsidP="00A478FF">
            <w:pPr>
              <w:ind w:firstLine="0"/>
            </w:pPr>
            <w:r>
              <w:t>R</w:t>
            </w:r>
            <w:r w:rsidR="00730CFC">
              <w:t>efresh token</w:t>
            </w:r>
          </w:p>
        </w:tc>
      </w:tr>
      <w:tr w:rsidR="00730CFC" w14:paraId="6DFB95F8" w14:textId="77777777" w:rsidTr="00A478FF">
        <w:tc>
          <w:tcPr>
            <w:tcW w:w="3192" w:type="dxa"/>
          </w:tcPr>
          <w:p w14:paraId="3D7A5312" w14:textId="3BDDE0DD" w:rsidR="00730CFC" w:rsidRDefault="00730CFC" w:rsidP="00A478FF">
            <w:pPr>
              <w:ind w:firstLine="0"/>
            </w:pPr>
            <w:r>
              <w:t>ExpiryDate</w:t>
            </w:r>
          </w:p>
        </w:tc>
        <w:tc>
          <w:tcPr>
            <w:tcW w:w="3192" w:type="dxa"/>
          </w:tcPr>
          <w:p w14:paraId="18D1B57B" w14:textId="205C45B6" w:rsidR="00730CFC" w:rsidRPr="00814B35" w:rsidRDefault="00730CFC" w:rsidP="00A478FF">
            <w:pPr>
              <w:ind w:firstLine="0"/>
            </w:pPr>
            <w:r w:rsidRPr="00730CFC">
              <w:t>datetime2(7)</w:t>
            </w:r>
          </w:p>
        </w:tc>
        <w:tc>
          <w:tcPr>
            <w:tcW w:w="3192" w:type="dxa"/>
          </w:tcPr>
          <w:p w14:paraId="402BDE4A" w14:textId="6C849CD0" w:rsidR="00730CFC" w:rsidRDefault="00730CFC" w:rsidP="00A478FF">
            <w:pPr>
              <w:ind w:firstLine="0"/>
            </w:pPr>
            <w:r>
              <w:t>Ngày hết hạn</w:t>
            </w:r>
          </w:p>
        </w:tc>
      </w:tr>
      <w:tr w:rsidR="00730CFC" w14:paraId="11F9E05B" w14:textId="77777777" w:rsidTr="00A478FF">
        <w:tc>
          <w:tcPr>
            <w:tcW w:w="3192" w:type="dxa"/>
          </w:tcPr>
          <w:p w14:paraId="6DB6610A" w14:textId="6810A686" w:rsidR="00730CFC" w:rsidRDefault="00730CFC" w:rsidP="00A478FF">
            <w:pPr>
              <w:ind w:firstLine="0"/>
            </w:pPr>
            <w:r>
              <w:lastRenderedPageBreak/>
              <w:t>IsRevoked</w:t>
            </w:r>
          </w:p>
        </w:tc>
        <w:tc>
          <w:tcPr>
            <w:tcW w:w="3192" w:type="dxa"/>
          </w:tcPr>
          <w:p w14:paraId="08B5BD37" w14:textId="3A23DCA1" w:rsidR="00730CFC" w:rsidRPr="00814B35" w:rsidRDefault="00730CFC" w:rsidP="00A478FF">
            <w:pPr>
              <w:ind w:firstLine="0"/>
            </w:pPr>
            <w:r>
              <w:t>Bit</w:t>
            </w:r>
          </w:p>
        </w:tc>
        <w:tc>
          <w:tcPr>
            <w:tcW w:w="3192" w:type="dxa"/>
          </w:tcPr>
          <w:p w14:paraId="3F288EC5" w14:textId="611F760C" w:rsidR="00730CFC" w:rsidRDefault="00730CFC" w:rsidP="00A478FF">
            <w:pPr>
              <w:ind w:firstLine="0"/>
            </w:pPr>
            <w:r>
              <w:t>Trạng thái huỷ</w:t>
            </w:r>
          </w:p>
        </w:tc>
      </w:tr>
    </w:tbl>
    <w:p w14:paraId="4D9D94B9" w14:textId="638528AD" w:rsidR="00717B4A" w:rsidRDefault="00717B4A" w:rsidP="00CC1363">
      <w:pPr>
        <w:pStyle w:val="Heading4"/>
      </w:pPr>
      <w:r>
        <w:t>Pets</w:t>
      </w:r>
    </w:p>
    <w:p w14:paraId="315F5519" w14:textId="77777777" w:rsidR="00717B4A" w:rsidRDefault="00717B4A" w:rsidP="00717B4A">
      <w:r>
        <w:t>Mô tả: L</w:t>
      </w:r>
      <w:r>
        <w:rPr>
          <w:rFonts w:hint="cs"/>
        </w:rPr>
        <w:t>ư</w:t>
      </w:r>
      <w:r>
        <w:t>u trữ thông tin về thú c</w:t>
      </w:r>
      <w:r>
        <w:rPr>
          <w:rFonts w:hint="cs"/>
        </w:rPr>
        <w:t>ư</w:t>
      </w:r>
      <w:r>
        <w:t>ng.</w:t>
      </w:r>
    </w:p>
    <w:p w14:paraId="31507C65" w14:textId="77777777" w:rsidR="00717B4A" w:rsidRDefault="00717B4A" w:rsidP="00717B4A">
      <w:r>
        <w:t>Thuộc tính:</w:t>
      </w:r>
    </w:p>
    <w:tbl>
      <w:tblPr>
        <w:tblStyle w:val="TableGrid"/>
        <w:tblW w:w="0" w:type="auto"/>
        <w:tblLook w:val="04A0" w:firstRow="1" w:lastRow="0" w:firstColumn="1" w:lastColumn="0" w:noHBand="0" w:noVBand="1"/>
      </w:tblPr>
      <w:tblGrid>
        <w:gridCol w:w="3192"/>
        <w:gridCol w:w="2161"/>
        <w:gridCol w:w="4223"/>
      </w:tblGrid>
      <w:tr w:rsidR="00730CFC" w14:paraId="6987F827" w14:textId="77777777" w:rsidTr="00407873">
        <w:tc>
          <w:tcPr>
            <w:tcW w:w="3192" w:type="dxa"/>
          </w:tcPr>
          <w:p w14:paraId="4FD8C5F4" w14:textId="77777777" w:rsidR="00730CFC" w:rsidRPr="00814B35" w:rsidRDefault="00730CFC" w:rsidP="00A478FF">
            <w:pPr>
              <w:ind w:firstLine="0"/>
              <w:rPr>
                <w:b/>
                <w:bCs/>
              </w:rPr>
            </w:pPr>
            <w:r w:rsidRPr="00814B35">
              <w:rPr>
                <w:b/>
                <w:bCs/>
              </w:rPr>
              <w:t>Tên</w:t>
            </w:r>
          </w:p>
        </w:tc>
        <w:tc>
          <w:tcPr>
            <w:tcW w:w="2161" w:type="dxa"/>
          </w:tcPr>
          <w:p w14:paraId="4A2F01D9" w14:textId="77777777" w:rsidR="00730CFC" w:rsidRPr="00814B35" w:rsidRDefault="00730CFC" w:rsidP="00A478FF">
            <w:pPr>
              <w:ind w:firstLine="0"/>
              <w:rPr>
                <w:b/>
                <w:bCs/>
              </w:rPr>
            </w:pPr>
            <w:r w:rsidRPr="00814B35">
              <w:rPr>
                <w:b/>
                <w:bCs/>
              </w:rPr>
              <w:t>Kiểu dữ liệu</w:t>
            </w:r>
          </w:p>
        </w:tc>
        <w:tc>
          <w:tcPr>
            <w:tcW w:w="4223" w:type="dxa"/>
          </w:tcPr>
          <w:p w14:paraId="0866C45E" w14:textId="77777777" w:rsidR="00730CFC" w:rsidRPr="00814B35" w:rsidRDefault="00730CFC" w:rsidP="00A478FF">
            <w:pPr>
              <w:ind w:firstLine="0"/>
              <w:rPr>
                <w:b/>
                <w:bCs/>
              </w:rPr>
            </w:pPr>
            <w:r w:rsidRPr="00814B35">
              <w:rPr>
                <w:b/>
                <w:bCs/>
              </w:rPr>
              <w:t>Mô tả</w:t>
            </w:r>
          </w:p>
        </w:tc>
      </w:tr>
      <w:tr w:rsidR="00730CFC" w14:paraId="1F885464" w14:textId="77777777" w:rsidTr="00407873">
        <w:tc>
          <w:tcPr>
            <w:tcW w:w="3192" w:type="dxa"/>
          </w:tcPr>
          <w:p w14:paraId="2047DE3D" w14:textId="77777777" w:rsidR="00730CFC" w:rsidRDefault="00730CFC" w:rsidP="00A478FF">
            <w:pPr>
              <w:ind w:firstLine="0"/>
            </w:pPr>
            <w:r>
              <w:t>Id</w:t>
            </w:r>
          </w:p>
        </w:tc>
        <w:tc>
          <w:tcPr>
            <w:tcW w:w="2161" w:type="dxa"/>
          </w:tcPr>
          <w:p w14:paraId="00259D7C" w14:textId="77777777" w:rsidR="00730CFC" w:rsidRDefault="00730CFC" w:rsidP="00A478FF">
            <w:pPr>
              <w:ind w:firstLine="0"/>
            </w:pPr>
            <w:r>
              <w:t>int</w:t>
            </w:r>
          </w:p>
        </w:tc>
        <w:tc>
          <w:tcPr>
            <w:tcW w:w="4223" w:type="dxa"/>
          </w:tcPr>
          <w:p w14:paraId="3E1750EC" w14:textId="77777777" w:rsidR="00730CFC" w:rsidRDefault="00730CFC" w:rsidP="00A478FF">
            <w:pPr>
              <w:ind w:firstLine="0"/>
            </w:pPr>
            <w:r>
              <w:t>Khóa chính</w:t>
            </w:r>
          </w:p>
        </w:tc>
      </w:tr>
      <w:tr w:rsidR="00730CFC" w14:paraId="1DEEE5BE" w14:textId="77777777" w:rsidTr="00407873">
        <w:tc>
          <w:tcPr>
            <w:tcW w:w="3192" w:type="dxa"/>
          </w:tcPr>
          <w:p w14:paraId="4C1A3C58" w14:textId="04BD68BC" w:rsidR="00730CFC" w:rsidRDefault="00730CFC" w:rsidP="00A478FF">
            <w:pPr>
              <w:ind w:firstLine="0"/>
            </w:pPr>
            <w:r>
              <w:t>Name</w:t>
            </w:r>
          </w:p>
        </w:tc>
        <w:tc>
          <w:tcPr>
            <w:tcW w:w="2161" w:type="dxa"/>
          </w:tcPr>
          <w:p w14:paraId="2589E8C4" w14:textId="36BC1BCA" w:rsidR="00730CFC" w:rsidRDefault="00730CFC" w:rsidP="00A478FF">
            <w:pPr>
              <w:ind w:firstLine="0"/>
            </w:pPr>
            <w:r w:rsidRPr="00814B35">
              <w:t>nvarchar(</w:t>
            </w:r>
            <w:r>
              <w:t>50</w:t>
            </w:r>
            <w:r w:rsidRPr="00814B35">
              <w:t>)</w:t>
            </w:r>
          </w:p>
        </w:tc>
        <w:tc>
          <w:tcPr>
            <w:tcW w:w="4223" w:type="dxa"/>
          </w:tcPr>
          <w:p w14:paraId="36B37727" w14:textId="4D1D02AC" w:rsidR="00730CFC" w:rsidRDefault="00730CFC" w:rsidP="00A478FF">
            <w:pPr>
              <w:ind w:firstLine="0"/>
            </w:pPr>
            <w:r>
              <w:t xml:space="preserve">Tên </w:t>
            </w:r>
            <w:r w:rsidR="00AD4C20">
              <w:t>thú cưng</w:t>
            </w:r>
          </w:p>
        </w:tc>
      </w:tr>
      <w:tr w:rsidR="00730CFC" w14:paraId="000E008B" w14:textId="77777777" w:rsidTr="00407873">
        <w:tc>
          <w:tcPr>
            <w:tcW w:w="3192" w:type="dxa"/>
          </w:tcPr>
          <w:p w14:paraId="70F063F1" w14:textId="72E9D6FF" w:rsidR="00730CFC" w:rsidRDefault="00AD4C20" w:rsidP="00A478FF">
            <w:pPr>
              <w:ind w:firstLine="0"/>
            </w:pPr>
            <w:r>
              <w:t>Age</w:t>
            </w:r>
          </w:p>
        </w:tc>
        <w:tc>
          <w:tcPr>
            <w:tcW w:w="2161" w:type="dxa"/>
          </w:tcPr>
          <w:p w14:paraId="5136FE0D" w14:textId="0138F7D0" w:rsidR="00730CFC" w:rsidRDefault="00AD4C20" w:rsidP="00A478FF">
            <w:pPr>
              <w:ind w:firstLine="0"/>
            </w:pPr>
            <w:r>
              <w:t>int</w:t>
            </w:r>
          </w:p>
        </w:tc>
        <w:tc>
          <w:tcPr>
            <w:tcW w:w="4223" w:type="dxa"/>
          </w:tcPr>
          <w:p w14:paraId="45BD08F9" w14:textId="3EA20E83" w:rsidR="00730CFC" w:rsidRDefault="00AD4C20" w:rsidP="00A478FF">
            <w:pPr>
              <w:ind w:firstLine="0"/>
            </w:pPr>
            <w:r>
              <w:t>Tuổi thú cưng</w:t>
            </w:r>
          </w:p>
        </w:tc>
      </w:tr>
      <w:tr w:rsidR="00730CFC" w14:paraId="43D198C1" w14:textId="77777777" w:rsidTr="00407873">
        <w:tc>
          <w:tcPr>
            <w:tcW w:w="3192" w:type="dxa"/>
          </w:tcPr>
          <w:p w14:paraId="34377DEF" w14:textId="2AFBAC3A" w:rsidR="00730CFC" w:rsidRDefault="00AD4C20" w:rsidP="00A478FF">
            <w:pPr>
              <w:ind w:firstLine="0"/>
            </w:pPr>
            <w:r>
              <w:t>Species</w:t>
            </w:r>
          </w:p>
        </w:tc>
        <w:tc>
          <w:tcPr>
            <w:tcW w:w="2161" w:type="dxa"/>
          </w:tcPr>
          <w:p w14:paraId="4FE6FE76" w14:textId="441B8032" w:rsidR="00730CFC" w:rsidRPr="00814B35" w:rsidRDefault="00AD4C20" w:rsidP="00A478FF">
            <w:pPr>
              <w:ind w:firstLine="0"/>
            </w:pPr>
            <w:r w:rsidRPr="00814B35">
              <w:t>nvarchar(</w:t>
            </w:r>
            <w:r>
              <w:t>50</w:t>
            </w:r>
            <w:r w:rsidRPr="00814B35">
              <w:t>)</w:t>
            </w:r>
          </w:p>
        </w:tc>
        <w:tc>
          <w:tcPr>
            <w:tcW w:w="4223" w:type="dxa"/>
          </w:tcPr>
          <w:p w14:paraId="6BBCC4AA" w14:textId="018DF3B3" w:rsidR="00730CFC" w:rsidRDefault="00AD4C20" w:rsidP="00A478FF">
            <w:pPr>
              <w:ind w:firstLine="0"/>
            </w:pPr>
            <w:r>
              <w:t>Loài</w:t>
            </w:r>
          </w:p>
        </w:tc>
      </w:tr>
      <w:tr w:rsidR="00730CFC" w14:paraId="5173391B" w14:textId="77777777" w:rsidTr="00407873">
        <w:tc>
          <w:tcPr>
            <w:tcW w:w="3192" w:type="dxa"/>
          </w:tcPr>
          <w:p w14:paraId="5ADE0CA3" w14:textId="23CB2164" w:rsidR="00730CFC" w:rsidRDefault="00407873" w:rsidP="00A478FF">
            <w:pPr>
              <w:ind w:firstLine="0"/>
            </w:pPr>
            <w:r>
              <w:t>Breed</w:t>
            </w:r>
          </w:p>
        </w:tc>
        <w:tc>
          <w:tcPr>
            <w:tcW w:w="2161" w:type="dxa"/>
          </w:tcPr>
          <w:p w14:paraId="1397B1F8" w14:textId="508DE547" w:rsidR="00730CFC" w:rsidRPr="00814B35" w:rsidRDefault="00407873" w:rsidP="00A478FF">
            <w:pPr>
              <w:ind w:firstLine="0"/>
            </w:pPr>
            <w:r w:rsidRPr="00814B35">
              <w:t>nvarchar(</w:t>
            </w:r>
            <w:r>
              <w:t>50</w:t>
            </w:r>
            <w:r w:rsidRPr="00814B35">
              <w:t>)</w:t>
            </w:r>
          </w:p>
        </w:tc>
        <w:tc>
          <w:tcPr>
            <w:tcW w:w="4223" w:type="dxa"/>
          </w:tcPr>
          <w:p w14:paraId="3D932806" w14:textId="35F517B7" w:rsidR="00730CFC" w:rsidRDefault="00407873" w:rsidP="00A478FF">
            <w:pPr>
              <w:ind w:firstLine="0"/>
            </w:pPr>
            <w:r>
              <w:t>Giống</w:t>
            </w:r>
          </w:p>
        </w:tc>
      </w:tr>
      <w:tr w:rsidR="00407873" w14:paraId="2B7D3381" w14:textId="77777777" w:rsidTr="00407873">
        <w:tc>
          <w:tcPr>
            <w:tcW w:w="3192" w:type="dxa"/>
          </w:tcPr>
          <w:p w14:paraId="30186BA4" w14:textId="42756753" w:rsidR="00407873" w:rsidRDefault="00407873" w:rsidP="00A478FF">
            <w:pPr>
              <w:ind w:firstLine="0"/>
            </w:pPr>
            <w:r>
              <w:t>ImageUrl</w:t>
            </w:r>
          </w:p>
        </w:tc>
        <w:tc>
          <w:tcPr>
            <w:tcW w:w="2161" w:type="dxa"/>
          </w:tcPr>
          <w:p w14:paraId="33E63C3C" w14:textId="7610302B" w:rsidR="00407873" w:rsidRPr="00814B35" w:rsidRDefault="00407873" w:rsidP="00A478FF">
            <w:pPr>
              <w:ind w:firstLine="0"/>
            </w:pPr>
            <w:r w:rsidRPr="00814B35">
              <w:t>nvarchar(</w:t>
            </w:r>
            <w:r>
              <w:t>MAX</w:t>
            </w:r>
            <w:r w:rsidRPr="00814B35">
              <w:t>)</w:t>
            </w:r>
          </w:p>
        </w:tc>
        <w:tc>
          <w:tcPr>
            <w:tcW w:w="4223" w:type="dxa"/>
          </w:tcPr>
          <w:p w14:paraId="22A1927B" w14:textId="27370A9E" w:rsidR="00407873" w:rsidRDefault="00407873" w:rsidP="00A478FF">
            <w:pPr>
              <w:ind w:firstLine="0"/>
            </w:pPr>
            <w:r>
              <w:t>Link ảnh</w:t>
            </w:r>
          </w:p>
        </w:tc>
      </w:tr>
      <w:tr w:rsidR="00407873" w14:paraId="2D625040" w14:textId="77777777" w:rsidTr="00407873">
        <w:tc>
          <w:tcPr>
            <w:tcW w:w="3192" w:type="dxa"/>
          </w:tcPr>
          <w:p w14:paraId="7271622B" w14:textId="2FAD837D" w:rsidR="00407873" w:rsidRDefault="00407873" w:rsidP="00A478FF">
            <w:pPr>
              <w:ind w:firstLine="0"/>
            </w:pPr>
            <w:r>
              <w:t>Gender</w:t>
            </w:r>
          </w:p>
        </w:tc>
        <w:tc>
          <w:tcPr>
            <w:tcW w:w="2161" w:type="dxa"/>
          </w:tcPr>
          <w:p w14:paraId="02CFFB7E" w14:textId="78B3A5B4" w:rsidR="00407873" w:rsidRPr="00814B35" w:rsidRDefault="009E5AC0" w:rsidP="00A478FF">
            <w:pPr>
              <w:ind w:firstLine="0"/>
            </w:pPr>
            <w:r>
              <w:t>Nvarchar(50)</w:t>
            </w:r>
          </w:p>
        </w:tc>
        <w:tc>
          <w:tcPr>
            <w:tcW w:w="4223" w:type="dxa"/>
          </w:tcPr>
          <w:p w14:paraId="7FEFCB97" w14:textId="77E8C1AB" w:rsidR="00407873" w:rsidRDefault="009E5AC0" w:rsidP="00A478FF">
            <w:pPr>
              <w:ind w:firstLine="0"/>
            </w:pPr>
            <w:r>
              <w:t>Giới tính</w:t>
            </w:r>
          </w:p>
        </w:tc>
      </w:tr>
      <w:tr w:rsidR="00407873" w14:paraId="73F95D78" w14:textId="77777777" w:rsidTr="00407873">
        <w:tc>
          <w:tcPr>
            <w:tcW w:w="3192" w:type="dxa"/>
          </w:tcPr>
          <w:p w14:paraId="797F2D33" w14:textId="2C42B9E6" w:rsidR="00407873" w:rsidRDefault="00407873" w:rsidP="00A478FF">
            <w:pPr>
              <w:ind w:firstLine="0"/>
            </w:pPr>
            <w:r>
              <w:t>OwnerId</w:t>
            </w:r>
          </w:p>
        </w:tc>
        <w:tc>
          <w:tcPr>
            <w:tcW w:w="2161" w:type="dxa"/>
          </w:tcPr>
          <w:p w14:paraId="1EF5F9B0" w14:textId="5D289385" w:rsidR="00407873" w:rsidRPr="00814B35" w:rsidRDefault="00407873" w:rsidP="00A478FF">
            <w:pPr>
              <w:ind w:firstLine="0"/>
            </w:pPr>
            <w:r w:rsidRPr="00814B35">
              <w:t>nvarchar(</w:t>
            </w:r>
            <w:r>
              <w:t>450</w:t>
            </w:r>
            <w:r w:rsidRPr="00814B35">
              <w:t>)</w:t>
            </w:r>
          </w:p>
        </w:tc>
        <w:tc>
          <w:tcPr>
            <w:tcW w:w="4223" w:type="dxa"/>
          </w:tcPr>
          <w:p w14:paraId="5D7887AA" w14:textId="5C239F1A" w:rsidR="00407873" w:rsidRDefault="00407873" w:rsidP="00A478FF">
            <w:pPr>
              <w:ind w:firstLine="0"/>
            </w:pPr>
            <w:r>
              <w:t>Tham chiếu đến AspNetUsers</w:t>
            </w:r>
          </w:p>
        </w:tc>
      </w:tr>
    </w:tbl>
    <w:p w14:paraId="3CD5E43C" w14:textId="1EFBF215" w:rsidR="00717B4A" w:rsidRDefault="00717B4A" w:rsidP="00CC1363">
      <w:pPr>
        <w:pStyle w:val="Heading4"/>
      </w:pPr>
      <w:r>
        <w:t>MedicalRecords</w:t>
      </w:r>
    </w:p>
    <w:p w14:paraId="74A1B154" w14:textId="77777777" w:rsidR="00717B4A" w:rsidRDefault="00717B4A" w:rsidP="00717B4A">
      <w:r>
        <w:t>Mô tả: L</w:t>
      </w:r>
      <w:r>
        <w:rPr>
          <w:rFonts w:hint="cs"/>
        </w:rPr>
        <w:t>ư</w:t>
      </w:r>
      <w:r>
        <w:t>u trữ hồ s</w:t>
      </w:r>
      <w:r>
        <w:rPr>
          <w:rFonts w:hint="cs"/>
        </w:rPr>
        <w:t>ơ</w:t>
      </w:r>
      <w:r>
        <w:t xml:space="preserve"> y tế của thú c</w:t>
      </w:r>
      <w:r>
        <w:rPr>
          <w:rFonts w:hint="cs"/>
        </w:rPr>
        <w:t>ư</w:t>
      </w:r>
      <w:r>
        <w:t>ng.</w:t>
      </w:r>
    </w:p>
    <w:p w14:paraId="7A1CD40E" w14:textId="77777777" w:rsidR="00717B4A" w:rsidRDefault="00717B4A" w:rsidP="00717B4A">
      <w:r>
        <w:t>Thuộc tính:</w:t>
      </w:r>
    </w:p>
    <w:tbl>
      <w:tblPr>
        <w:tblStyle w:val="TableGrid"/>
        <w:tblW w:w="0" w:type="auto"/>
        <w:tblLook w:val="04A0" w:firstRow="1" w:lastRow="0" w:firstColumn="1" w:lastColumn="0" w:noHBand="0" w:noVBand="1"/>
      </w:tblPr>
      <w:tblGrid>
        <w:gridCol w:w="3192"/>
        <w:gridCol w:w="2161"/>
        <w:gridCol w:w="4223"/>
      </w:tblGrid>
      <w:tr w:rsidR="009E5AC0" w14:paraId="28F12109" w14:textId="77777777" w:rsidTr="00A478FF">
        <w:tc>
          <w:tcPr>
            <w:tcW w:w="3192" w:type="dxa"/>
          </w:tcPr>
          <w:p w14:paraId="10066098" w14:textId="77777777" w:rsidR="009E5AC0" w:rsidRPr="00814B35" w:rsidRDefault="009E5AC0" w:rsidP="00A478FF">
            <w:pPr>
              <w:ind w:firstLine="0"/>
              <w:rPr>
                <w:b/>
                <w:bCs/>
              </w:rPr>
            </w:pPr>
            <w:r w:rsidRPr="00814B35">
              <w:rPr>
                <w:b/>
                <w:bCs/>
              </w:rPr>
              <w:t>Tên</w:t>
            </w:r>
          </w:p>
        </w:tc>
        <w:tc>
          <w:tcPr>
            <w:tcW w:w="2161" w:type="dxa"/>
          </w:tcPr>
          <w:p w14:paraId="5FB44F74" w14:textId="77777777" w:rsidR="009E5AC0" w:rsidRPr="00814B35" w:rsidRDefault="009E5AC0" w:rsidP="00A478FF">
            <w:pPr>
              <w:ind w:firstLine="0"/>
              <w:rPr>
                <w:b/>
                <w:bCs/>
              </w:rPr>
            </w:pPr>
            <w:r w:rsidRPr="00814B35">
              <w:rPr>
                <w:b/>
                <w:bCs/>
              </w:rPr>
              <w:t>Kiểu dữ liệu</w:t>
            </w:r>
          </w:p>
        </w:tc>
        <w:tc>
          <w:tcPr>
            <w:tcW w:w="4223" w:type="dxa"/>
          </w:tcPr>
          <w:p w14:paraId="235903BD" w14:textId="77777777" w:rsidR="009E5AC0" w:rsidRPr="00814B35" w:rsidRDefault="009E5AC0" w:rsidP="00A478FF">
            <w:pPr>
              <w:ind w:firstLine="0"/>
              <w:rPr>
                <w:b/>
                <w:bCs/>
              </w:rPr>
            </w:pPr>
            <w:r w:rsidRPr="00814B35">
              <w:rPr>
                <w:b/>
                <w:bCs/>
              </w:rPr>
              <w:t>Mô tả</w:t>
            </w:r>
          </w:p>
        </w:tc>
      </w:tr>
      <w:tr w:rsidR="009E5AC0" w14:paraId="6671EC75" w14:textId="77777777" w:rsidTr="00A478FF">
        <w:tc>
          <w:tcPr>
            <w:tcW w:w="3192" w:type="dxa"/>
          </w:tcPr>
          <w:p w14:paraId="458D12A9" w14:textId="77777777" w:rsidR="009E5AC0" w:rsidRDefault="009E5AC0" w:rsidP="00A478FF">
            <w:pPr>
              <w:ind w:firstLine="0"/>
            </w:pPr>
            <w:r>
              <w:t>Id</w:t>
            </w:r>
          </w:p>
        </w:tc>
        <w:tc>
          <w:tcPr>
            <w:tcW w:w="2161" w:type="dxa"/>
          </w:tcPr>
          <w:p w14:paraId="5011C6AB" w14:textId="77777777" w:rsidR="009E5AC0" w:rsidRDefault="009E5AC0" w:rsidP="00A478FF">
            <w:pPr>
              <w:ind w:firstLine="0"/>
            </w:pPr>
            <w:r>
              <w:t>int</w:t>
            </w:r>
          </w:p>
        </w:tc>
        <w:tc>
          <w:tcPr>
            <w:tcW w:w="4223" w:type="dxa"/>
          </w:tcPr>
          <w:p w14:paraId="54FF6FD4" w14:textId="77777777" w:rsidR="009E5AC0" w:rsidRDefault="009E5AC0" w:rsidP="00A478FF">
            <w:pPr>
              <w:ind w:firstLine="0"/>
            </w:pPr>
            <w:r>
              <w:t>Khóa chính</w:t>
            </w:r>
          </w:p>
        </w:tc>
      </w:tr>
      <w:tr w:rsidR="009E5AC0" w14:paraId="6F4D4CEC" w14:textId="77777777" w:rsidTr="00A478FF">
        <w:tc>
          <w:tcPr>
            <w:tcW w:w="3192" w:type="dxa"/>
          </w:tcPr>
          <w:p w14:paraId="3B89398B" w14:textId="2AC3DFA1" w:rsidR="009E5AC0" w:rsidRDefault="009E5AC0" w:rsidP="00A478FF">
            <w:pPr>
              <w:ind w:firstLine="0"/>
            </w:pPr>
            <w:r>
              <w:t>Date</w:t>
            </w:r>
          </w:p>
        </w:tc>
        <w:tc>
          <w:tcPr>
            <w:tcW w:w="2161" w:type="dxa"/>
          </w:tcPr>
          <w:p w14:paraId="1A7158B3" w14:textId="50A5D7B4" w:rsidR="009E5AC0" w:rsidRDefault="009E5AC0" w:rsidP="00A478FF">
            <w:pPr>
              <w:ind w:firstLine="0"/>
            </w:pPr>
            <w:r w:rsidRPr="00730CFC">
              <w:t>datetime2(7)</w:t>
            </w:r>
          </w:p>
        </w:tc>
        <w:tc>
          <w:tcPr>
            <w:tcW w:w="4223" w:type="dxa"/>
          </w:tcPr>
          <w:p w14:paraId="09647E48" w14:textId="286CA7F5" w:rsidR="009E5AC0" w:rsidRDefault="009E5AC0" w:rsidP="00A478FF">
            <w:pPr>
              <w:ind w:firstLine="0"/>
            </w:pPr>
            <w:r>
              <w:t>Ngày ghi nhận hồ sơ</w:t>
            </w:r>
          </w:p>
        </w:tc>
      </w:tr>
      <w:tr w:rsidR="009E5AC0" w14:paraId="1C53D97F" w14:textId="77777777" w:rsidTr="00A478FF">
        <w:tc>
          <w:tcPr>
            <w:tcW w:w="3192" w:type="dxa"/>
          </w:tcPr>
          <w:p w14:paraId="038CDF7E" w14:textId="2EAB94E1" w:rsidR="009E5AC0" w:rsidRDefault="009E5AC0" w:rsidP="00A478FF">
            <w:pPr>
              <w:ind w:firstLine="0"/>
            </w:pPr>
            <w:r>
              <w:t>Diagnosis</w:t>
            </w:r>
          </w:p>
        </w:tc>
        <w:tc>
          <w:tcPr>
            <w:tcW w:w="2161" w:type="dxa"/>
          </w:tcPr>
          <w:p w14:paraId="4E668BA9" w14:textId="299924A8" w:rsidR="009E5AC0" w:rsidRDefault="009E5AC0" w:rsidP="00A478FF">
            <w:pPr>
              <w:ind w:firstLine="0"/>
            </w:pPr>
            <w:r>
              <w:t>nvarchar(MAX)</w:t>
            </w:r>
          </w:p>
        </w:tc>
        <w:tc>
          <w:tcPr>
            <w:tcW w:w="4223" w:type="dxa"/>
          </w:tcPr>
          <w:p w14:paraId="4F08B6A6" w14:textId="04E68210" w:rsidR="009E5AC0" w:rsidRDefault="009E5AC0" w:rsidP="00A478FF">
            <w:pPr>
              <w:ind w:firstLine="0"/>
            </w:pPr>
            <w:r>
              <w:t>Chẩn đoán</w:t>
            </w:r>
          </w:p>
        </w:tc>
      </w:tr>
      <w:tr w:rsidR="009E5AC0" w14:paraId="032DCC8D" w14:textId="77777777" w:rsidTr="00A478FF">
        <w:tc>
          <w:tcPr>
            <w:tcW w:w="3192" w:type="dxa"/>
          </w:tcPr>
          <w:p w14:paraId="57CB92C9" w14:textId="5A031C16" w:rsidR="009E5AC0" w:rsidRDefault="009E5AC0" w:rsidP="00A478FF">
            <w:pPr>
              <w:ind w:firstLine="0"/>
            </w:pPr>
            <w:r>
              <w:t>Doctor</w:t>
            </w:r>
          </w:p>
        </w:tc>
        <w:tc>
          <w:tcPr>
            <w:tcW w:w="2161" w:type="dxa"/>
          </w:tcPr>
          <w:p w14:paraId="37CB04F5" w14:textId="662420E7" w:rsidR="009E5AC0" w:rsidRPr="00814B35" w:rsidRDefault="009E5AC0" w:rsidP="00A478FF">
            <w:pPr>
              <w:ind w:firstLine="0"/>
            </w:pPr>
            <w:r w:rsidRPr="00814B35">
              <w:t>nvarchar(</w:t>
            </w:r>
            <w:r>
              <w:t>256</w:t>
            </w:r>
            <w:r w:rsidRPr="00814B35">
              <w:t>)</w:t>
            </w:r>
          </w:p>
        </w:tc>
        <w:tc>
          <w:tcPr>
            <w:tcW w:w="4223" w:type="dxa"/>
          </w:tcPr>
          <w:p w14:paraId="0289FFFA" w14:textId="56CD787D" w:rsidR="009E5AC0" w:rsidRDefault="009E5AC0" w:rsidP="00A478FF">
            <w:pPr>
              <w:ind w:firstLine="0"/>
            </w:pPr>
            <w:r>
              <w:t>Tên bác sĩ</w:t>
            </w:r>
          </w:p>
        </w:tc>
      </w:tr>
      <w:tr w:rsidR="009E5AC0" w14:paraId="0B16D7FF" w14:textId="77777777" w:rsidTr="00A478FF">
        <w:tc>
          <w:tcPr>
            <w:tcW w:w="3192" w:type="dxa"/>
          </w:tcPr>
          <w:p w14:paraId="0F0CEF95" w14:textId="6CABF85D" w:rsidR="009E5AC0" w:rsidRDefault="009E5AC0" w:rsidP="00A478FF">
            <w:pPr>
              <w:ind w:firstLine="0"/>
            </w:pPr>
            <w:r>
              <w:t>Diet</w:t>
            </w:r>
          </w:p>
        </w:tc>
        <w:tc>
          <w:tcPr>
            <w:tcW w:w="2161" w:type="dxa"/>
          </w:tcPr>
          <w:p w14:paraId="7E4FCDA2" w14:textId="556EC7A8" w:rsidR="009E5AC0" w:rsidRPr="00814B35" w:rsidRDefault="009E5AC0" w:rsidP="00A478FF">
            <w:pPr>
              <w:ind w:firstLine="0"/>
            </w:pPr>
            <w:r w:rsidRPr="00814B35">
              <w:t>nvarchar(</w:t>
            </w:r>
            <w:r>
              <w:t>MAX</w:t>
            </w:r>
            <w:r w:rsidRPr="00814B35">
              <w:t>)</w:t>
            </w:r>
          </w:p>
        </w:tc>
        <w:tc>
          <w:tcPr>
            <w:tcW w:w="4223" w:type="dxa"/>
          </w:tcPr>
          <w:p w14:paraId="5690C65E" w14:textId="5D7A14BC" w:rsidR="009E5AC0" w:rsidRDefault="009E5AC0" w:rsidP="00A478FF">
            <w:pPr>
              <w:ind w:firstLine="0"/>
            </w:pPr>
            <w:r>
              <w:t>Chế độ ăn</w:t>
            </w:r>
          </w:p>
        </w:tc>
      </w:tr>
      <w:tr w:rsidR="009E5AC0" w14:paraId="452D07BB" w14:textId="77777777" w:rsidTr="00A478FF">
        <w:tc>
          <w:tcPr>
            <w:tcW w:w="3192" w:type="dxa"/>
          </w:tcPr>
          <w:p w14:paraId="06690EEF" w14:textId="6D337618" w:rsidR="009E5AC0" w:rsidRDefault="009E5AC0" w:rsidP="00A478FF">
            <w:pPr>
              <w:ind w:firstLine="0"/>
            </w:pPr>
            <w:r>
              <w:t>Medication</w:t>
            </w:r>
          </w:p>
        </w:tc>
        <w:tc>
          <w:tcPr>
            <w:tcW w:w="2161" w:type="dxa"/>
          </w:tcPr>
          <w:p w14:paraId="076E8A45" w14:textId="77777777" w:rsidR="009E5AC0" w:rsidRPr="00814B35" w:rsidRDefault="009E5AC0" w:rsidP="00A478FF">
            <w:pPr>
              <w:ind w:firstLine="0"/>
            </w:pPr>
            <w:r w:rsidRPr="00814B35">
              <w:t>nvarchar(</w:t>
            </w:r>
            <w:r>
              <w:t>MAX</w:t>
            </w:r>
            <w:r w:rsidRPr="00814B35">
              <w:t>)</w:t>
            </w:r>
          </w:p>
        </w:tc>
        <w:tc>
          <w:tcPr>
            <w:tcW w:w="4223" w:type="dxa"/>
          </w:tcPr>
          <w:p w14:paraId="36BB2952" w14:textId="044C9A6D" w:rsidR="009E5AC0" w:rsidRDefault="009E5AC0" w:rsidP="00A478FF">
            <w:pPr>
              <w:ind w:firstLine="0"/>
            </w:pPr>
            <w:r>
              <w:t>Đơn thuốc</w:t>
            </w:r>
          </w:p>
        </w:tc>
      </w:tr>
      <w:tr w:rsidR="009E5AC0" w14:paraId="65A9E894" w14:textId="77777777" w:rsidTr="00A478FF">
        <w:tc>
          <w:tcPr>
            <w:tcW w:w="3192" w:type="dxa"/>
          </w:tcPr>
          <w:p w14:paraId="6B8E5BB6" w14:textId="46E03A6B" w:rsidR="009E5AC0" w:rsidRDefault="009E5AC0" w:rsidP="00A478FF">
            <w:pPr>
              <w:ind w:firstLine="0"/>
            </w:pPr>
            <w:r>
              <w:t>Notes</w:t>
            </w:r>
          </w:p>
        </w:tc>
        <w:tc>
          <w:tcPr>
            <w:tcW w:w="2161" w:type="dxa"/>
          </w:tcPr>
          <w:p w14:paraId="4F613998" w14:textId="559D6EEE" w:rsidR="009E5AC0" w:rsidRPr="00814B35" w:rsidRDefault="009E5AC0" w:rsidP="00A478FF">
            <w:pPr>
              <w:ind w:firstLine="0"/>
            </w:pPr>
            <w:r>
              <w:t>nvarchar(MAX)</w:t>
            </w:r>
          </w:p>
        </w:tc>
        <w:tc>
          <w:tcPr>
            <w:tcW w:w="4223" w:type="dxa"/>
          </w:tcPr>
          <w:p w14:paraId="5FEB6C63" w14:textId="65BBED74" w:rsidR="009E5AC0" w:rsidRDefault="009E5AC0" w:rsidP="00A478FF">
            <w:pPr>
              <w:ind w:firstLine="0"/>
            </w:pPr>
            <w:r>
              <w:t>Ghi chú</w:t>
            </w:r>
          </w:p>
        </w:tc>
      </w:tr>
    </w:tbl>
    <w:p w14:paraId="6DA6BF12" w14:textId="4D6149F1" w:rsidR="00717B4A" w:rsidRDefault="00717B4A" w:rsidP="00CC1363">
      <w:pPr>
        <w:pStyle w:val="Heading4"/>
      </w:pPr>
      <w:r>
        <w:t>GroomingServices</w:t>
      </w:r>
    </w:p>
    <w:p w14:paraId="30FD1511" w14:textId="285E8B7D" w:rsidR="00717B4A" w:rsidRDefault="00717B4A" w:rsidP="00717B4A">
      <w:r>
        <w:t>Mô tả: L</w:t>
      </w:r>
      <w:r>
        <w:rPr>
          <w:rFonts w:hint="cs"/>
        </w:rPr>
        <w:t>ư</w:t>
      </w:r>
      <w:r>
        <w:t>u trữ thông tin về các dịch vụ chăm sóc thú c</w:t>
      </w:r>
      <w:r>
        <w:rPr>
          <w:rFonts w:hint="cs"/>
        </w:rPr>
        <w:t>ư</w:t>
      </w:r>
      <w:r>
        <w:t>ng.</w:t>
      </w:r>
    </w:p>
    <w:p w14:paraId="781E0D02" w14:textId="77777777" w:rsidR="00717B4A" w:rsidRDefault="00717B4A" w:rsidP="00717B4A">
      <w:r>
        <w:t>Thuộc tính:</w:t>
      </w:r>
    </w:p>
    <w:tbl>
      <w:tblPr>
        <w:tblStyle w:val="TableGrid"/>
        <w:tblW w:w="0" w:type="auto"/>
        <w:tblLook w:val="04A0" w:firstRow="1" w:lastRow="0" w:firstColumn="1" w:lastColumn="0" w:noHBand="0" w:noVBand="1"/>
      </w:tblPr>
      <w:tblGrid>
        <w:gridCol w:w="3192"/>
        <w:gridCol w:w="2161"/>
        <w:gridCol w:w="4223"/>
      </w:tblGrid>
      <w:tr w:rsidR="009E5AC0" w14:paraId="07B6C4CF" w14:textId="77777777" w:rsidTr="00A478FF">
        <w:tc>
          <w:tcPr>
            <w:tcW w:w="3192" w:type="dxa"/>
          </w:tcPr>
          <w:p w14:paraId="030C5ABF" w14:textId="77777777" w:rsidR="009E5AC0" w:rsidRPr="00814B35" w:rsidRDefault="009E5AC0" w:rsidP="00A478FF">
            <w:pPr>
              <w:ind w:firstLine="0"/>
              <w:rPr>
                <w:b/>
                <w:bCs/>
              </w:rPr>
            </w:pPr>
            <w:r w:rsidRPr="00814B35">
              <w:rPr>
                <w:b/>
                <w:bCs/>
              </w:rPr>
              <w:t>Tên</w:t>
            </w:r>
          </w:p>
        </w:tc>
        <w:tc>
          <w:tcPr>
            <w:tcW w:w="2161" w:type="dxa"/>
          </w:tcPr>
          <w:p w14:paraId="0C01FF19" w14:textId="77777777" w:rsidR="009E5AC0" w:rsidRPr="00814B35" w:rsidRDefault="009E5AC0" w:rsidP="00A478FF">
            <w:pPr>
              <w:ind w:firstLine="0"/>
              <w:rPr>
                <w:b/>
                <w:bCs/>
              </w:rPr>
            </w:pPr>
            <w:r w:rsidRPr="00814B35">
              <w:rPr>
                <w:b/>
                <w:bCs/>
              </w:rPr>
              <w:t>Kiểu dữ liệu</w:t>
            </w:r>
          </w:p>
        </w:tc>
        <w:tc>
          <w:tcPr>
            <w:tcW w:w="4223" w:type="dxa"/>
          </w:tcPr>
          <w:p w14:paraId="43A40DEB" w14:textId="77777777" w:rsidR="009E5AC0" w:rsidRPr="00814B35" w:rsidRDefault="009E5AC0" w:rsidP="00A478FF">
            <w:pPr>
              <w:ind w:firstLine="0"/>
              <w:rPr>
                <w:b/>
                <w:bCs/>
              </w:rPr>
            </w:pPr>
            <w:r w:rsidRPr="00814B35">
              <w:rPr>
                <w:b/>
                <w:bCs/>
              </w:rPr>
              <w:t>Mô tả</w:t>
            </w:r>
          </w:p>
        </w:tc>
      </w:tr>
      <w:tr w:rsidR="009E5AC0" w14:paraId="3A5DD338" w14:textId="77777777" w:rsidTr="00A478FF">
        <w:tc>
          <w:tcPr>
            <w:tcW w:w="3192" w:type="dxa"/>
          </w:tcPr>
          <w:p w14:paraId="09A8F898" w14:textId="77777777" w:rsidR="009E5AC0" w:rsidRDefault="009E5AC0" w:rsidP="00A478FF">
            <w:pPr>
              <w:ind w:firstLine="0"/>
            </w:pPr>
            <w:r>
              <w:t>Id</w:t>
            </w:r>
          </w:p>
        </w:tc>
        <w:tc>
          <w:tcPr>
            <w:tcW w:w="2161" w:type="dxa"/>
          </w:tcPr>
          <w:p w14:paraId="325585F5" w14:textId="77777777" w:rsidR="009E5AC0" w:rsidRDefault="009E5AC0" w:rsidP="00A478FF">
            <w:pPr>
              <w:ind w:firstLine="0"/>
            </w:pPr>
            <w:r>
              <w:t>int</w:t>
            </w:r>
          </w:p>
        </w:tc>
        <w:tc>
          <w:tcPr>
            <w:tcW w:w="4223" w:type="dxa"/>
          </w:tcPr>
          <w:p w14:paraId="1600DE53" w14:textId="77777777" w:rsidR="009E5AC0" w:rsidRDefault="009E5AC0" w:rsidP="00A478FF">
            <w:pPr>
              <w:ind w:firstLine="0"/>
            </w:pPr>
            <w:r>
              <w:t>Khóa chính</w:t>
            </w:r>
          </w:p>
        </w:tc>
      </w:tr>
      <w:tr w:rsidR="009E5AC0" w14:paraId="7011615E" w14:textId="77777777" w:rsidTr="00A478FF">
        <w:tc>
          <w:tcPr>
            <w:tcW w:w="3192" w:type="dxa"/>
          </w:tcPr>
          <w:p w14:paraId="3C7CE69B" w14:textId="5E116BDC" w:rsidR="009E5AC0" w:rsidRDefault="009E5AC0" w:rsidP="00A478FF">
            <w:pPr>
              <w:ind w:firstLine="0"/>
            </w:pPr>
            <w:r>
              <w:t>Name</w:t>
            </w:r>
          </w:p>
        </w:tc>
        <w:tc>
          <w:tcPr>
            <w:tcW w:w="2161" w:type="dxa"/>
          </w:tcPr>
          <w:p w14:paraId="1EA7AB4B" w14:textId="5E857693" w:rsidR="009E5AC0" w:rsidRDefault="009E5AC0" w:rsidP="00A478FF">
            <w:pPr>
              <w:ind w:firstLine="0"/>
            </w:pPr>
            <w:r w:rsidRPr="00814B35">
              <w:t>nvarchar(</w:t>
            </w:r>
            <w:r>
              <w:t>256</w:t>
            </w:r>
            <w:r w:rsidRPr="00814B35">
              <w:t>)</w:t>
            </w:r>
          </w:p>
        </w:tc>
        <w:tc>
          <w:tcPr>
            <w:tcW w:w="4223" w:type="dxa"/>
          </w:tcPr>
          <w:p w14:paraId="21630DB3" w14:textId="609980ED" w:rsidR="009E5AC0" w:rsidRDefault="009E5AC0" w:rsidP="00A478FF">
            <w:pPr>
              <w:ind w:firstLine="0"/>
            </w:pPr>
            <w:r>
              <w:t>Tên dịch vụ</w:t>
            </w:r>
          </w:p>
        </w:tc>
      </w:tr>
      <w:tr w:rsidR="009E5AC0" w14:paraId="681F2494" w14:textId="77777777" w:rsidTr="00A478FF">
        <w:tc>
          <w:tcPr>
            <w:tcW w:w="3192" w:type="dxa"/>
          </w:tcPr>
          <w:p w14:paraId="65D14F14" w14:textId="0653EEB6" w:rsidR="009E5AC0" w:rsidRDefault="009E5AC0" w:rsidP="00A478FF">
            <w:pPr>
              <w:ind w:firstLine="0"/>
            </w:pPr>
            <w:r>
              <w:lastRenderedPageBreak/>
              <w:t>Description</w:t>
            </w:r>
          </w:p>
        </w:tc>
        <w:tc>
          <w:tcPr>
            <w:tcW w:w="2161" w:type="dxa"/>
          </w:tcPr>
          <w:p w14:paraId="29D39CE4" w14:textId="77777777" w:rsidR="009E5AC0" w:rsidRDefault="009E5AC0" w:rsidP="00A478FF">
            <w:pPr>
              <w:ind w:firstLine="0"/>
            </w:pPr>
            <w:r>
              <w:t>nvarchar(MAX)</w:t>
            </w:r>
          </w:p>
        </w:tc>
        <w:tc>
          <w:tcPr>
            <w:tcW w:w="4223" w:type="dxa"/>
          </w:tcPr>
          <w:p w14:paraId="36369C83" w14:textId="29DD9834" w:rsidR="009E5AC0" w:rsidRDefault="009E5AC0" w:rsidP="00A478FF">
            <w:pPr>
              <w:ind w:firstLine="0"/>
            </w:pPr>
            <w:r>
              <w:t>Mô tả dịch vụ</w:t>
            </w:r>
          </w:p>
        </w:tc>
      </w:tr>
      <w:tr w:rsidR="009E5AC0" w14:paraId="2380C97C" w14:textId="77777777" w:rsidTr="00A478FF">
        <w:tc>
          <w:tcPr>
            <w:tcW w:w="3192" w:type="dxa"/>
          </w:tcPr>
          <w:p w14:paraId="0DCB3D8D" w14:textId="29403D30" w:rsidR="009E5AC0" w:rsidRDefault="009E5AC0" w:rsidP="00A478FF">
            <w:pPr>
              <w:ind w:firstLine="0"/>
            </w:pPr>
            <w:r>
              <w:t>Price</w:t>
            </w:r>
          </w:p>
        </w:tc>
        <w:tc>
          <w:tcPr>
            <w:tcW w:w="2161" w:type="dxa"/>
          </w:tcPr>
          <w:p w14:paraId="49050065" w14:textId="6CAD7E85" w:rsidR="009E5AC0" w:rsidRPr="00814B35" w:rsidRDefault="00FD4026" w:rsidP="00A478FF">
            <w:pPr>
              <w:ind w:firstLine="0"/>
            </w:pPr>
            <w:r w:rsidRPr="00FD4026">
              <w:t>decimal(18, 2)</w:t>
            </w:r>
          </w:p>
        </w:tc>
        <w:tc>
          <w:tcPr>
            <w:tcW w:w="4223" w:type="dxa"/>
          </w:tcPr>
          <w:p w14:paraId="5FED090B" w14:textId="6AA550DE" w:rsidR="009E5AC0" w:rsidRDefault="00FD4026" w:rsidP="00A478FF">
            <w:pPr>
              <w:ind w:firstLine="0"/>
            </w:pPr>
            <w:r>
              <w:t>Giá dịch vụ</w:t>
            </w:r>
          </w:p>
        </w:tc>
      </w:tr>
    </w:tbl>
    <w:p w14:paraId="4E6DDE13" w14:textId="50B03702" w:rsidR="00717B4A" w:rsidRDefault="00717B4A" w:rsidP="00CC1363">
      <w:pPr>
        <w:pStyle w:val="Heading4"/>
      </w:pPr>
      <w:r>
        <w:t>PetGroomingServices</w:t>
      </w:r>
    </w:p>
    <w:p w14:paraId="67ED6182" w14:textId="17CD80D1" w:rsidR="00717B4A" w:rsidRDefault="00717B4A" w:rsidP="00717B4A">
      <w:r>
        <w:t>Mô tả: Liên kết giữa thú c</w:t>
      </w:r>
      <w:r>
        <w:rPr>
          <w:rFonts w:hint="cs"/>
        </w:rPr>
        <w:t>ư</w:t>
      </w:r>
      <w:r>
        <w:t>ng và các dịch vụ chăm sóc đã</w:t>
      </w:r>
      <w:r w:rsidR="00FD4026">
        <w:t xml:space="preserve"> đặt cho thú cưng đó.</w:t>
      </w:r>
    </w:p>
    <w:p w14:paraId="18C29391" w14:textId="77777777" w:rsidR="00717B4A" w:rsidRDefault="00717B4A" w:rsidP="00717B4A">
      <w:r>
        <w:t>Thuộc tính:</w:t>
      </w:r>
    </w:p>
    <w:tbl>
      <w:tblPr>
        <w:tblStyle w:val="TableGrid"/>
        <w:tblW w:w="0" w:type="auto"/>
        <w:tblLook w:val="04A0" w:firstRow="1" w:lastRow="0" w:firstColumn="1" w:lastColumn="0" w:noHBand="0" w:noVBand="1"/>
      </w:tblPr>
      <w:tblGrid>
        <w:gridCol w:w="2802"/>
        <w:gridCol w:w="2017"/>
        <w:gridCol w:w="4757"/>
      </w:tblGrid>
      <w:tr w:rsidR="008F3C50" w14:paraId="26F15D07" w14:textId="77777777" w:rsidTr="008F3C50">
        <w:tc>
          <w:tcPr>
            <w:tcW w:w="2802" w:type="dxa"/>
          </w:tcPr>
          <w:p w14:paraId="22D7126C" w14:textId="77777777" w:rsidR="008F3C50" w:rsidRPr="00814B35" w:rsidRDefault="008F3C50" w:rsidP="00A478FF">
            <w:pPr>
              <w:ind w:firstLine="0"/>
              <w:rPr>
                <w:b/>
                <w:bCs/>
              </w:rPr>
            </w:pPr>
            <w:r w:rsidRPr="00814B35">
              <w:rPr>
                <w:b/>
                <w:bCs/>
              </w:rPr>
              <w:t>Tên</w:t>
            </w:r>
          </w:p>
        </w:tc>
        <w:tc>
          <w:tcPr>
            <w:tcW w:w="2017" w:type="dxa"/>
          </w:tcPr>
          <w:p w14:paraId="2FEA72B5" w14:textId="77777777" w:rsidR="008F3C50" w:rsidRPr="00814B35" w:rsidRDefault="008F3C50" w:rsidP="00A478FF">
            <w:pPr>
              <w:ind w:firstLine="0"/>
              <w:rPr>
                <w:b/>
                <w:bCs/>
              </w:rPr>
            </w:pPr>
            <w:r w:rsidRPr="00814B35">
              <w:rPr>
                <w:b/>
                <w:bCs/>
              </w:rPr>
              <w:t>Kiểu dữ liệu</w:t>
            </w:r>
          </w:p>
        </w:tc>
        <w:tc>
          <w:tcPr>
            <w:tcW w:w="4757" w:type="dxa"/>
          </w:tcPr>
          <w:p w14:paraId="503F4971" w14:textId="77777777" w:rsidR="008F3C50" w:rsidRPr="00814B35" w:rsidRDefault="008F3C50" w:rsidP="00A478FF">
            <w:pPr>
              <w:ind w:firstLine="0"/>
              <w:rPr>
                <w:b/>
                <w:bCs/>
              </w:rPr>
            </w:pPr>
            <w:r w:rsidRPr="00814B35">
              <w:rPr>
                <w:b/>
                <w:bCs/>
              </w:rPr>
              <w:t>Mô tả</w:t>
            </w:r>
          </w:p>
        </w:tc>
      </w:tr>
      <w:tr w:rsidR="008712C2" w14:paraId="59F87B07" w14:textId="77777777" w:rsidTr="008F3C50">
        <w:tc>
          <w:tcPr>
            <w:tcW w:w="2802" w:type="dxa"/>
          </w:tcPr>
          <w:p w14:paraId="0E89E169" w14:textId="33057B08" w:rsidR="008712C2" w:rsidRDefault="008712C2" w:rsidP="00A478FF">
            <w:pPr>
              <w:ind w:firstLine="0"/>
            </w:pPr>
            <w:r>
              <w:t>Id</w:t>
            </w:r>
          </w:p>
        </w:tc>
        <w:tc>
          <w:tcPr>
            <w:tcW w:w="2017" w:type="dxa"/>
          </w:tcPr>
          <w:p w14:paraId="5A993084" w14:textId="1904AFD9" w:rsidR="008712C2" w:rsidRDefault="008712C2" w:rsidP="00A478FF">
            <w:pPr>
              <w:ind w:firstLine="0"/>
            </w:pPr>
            <w:r>
              <w:t>Int</w:t>
            </w:r>
          </w:p>
        </w:tc>
        <w:tc>
          <w:tcPr>
            <w:tcW w:w="4757" w:type="dxa"/>
          </w:tcPr>
          <w:p w14:paraId="41E71AB5" w14:textId="1CCD5342" w:rsidR="008712C2" w:rsidRDefault="008712C2" w:rsidP="00A478FF">
            <w:pPr>
              <w:ind w:firstLine="0"/>
            </w:pPr>
            <w:r>
              <w:t>Khoá chính</w:t>
            </w:r>
          </w:p>
        </w:tc>
      </w:tr>
      <w:tr w:rsidR="008F3C50" w14:paraId="4B159260" w14:textId="77777777" w:rsidTr="008F3C50">
        <w:tc>
          <w:tcPr>
            <w:tcW w:w="2802" w:type="dxa"/>
          </w:tcPr>
          <w:p w14:paraId="148A9B61" w14:textId="1527AEE1" w:rsidR="008F3C50" w:rsidRDefault="008F3C50" w:rsidP="00A478FF">
            <w:pPr>
              <w:ind w:firstLine="0"/>
            </w:pPr>
            <w:r>
              <w:t>PetId</w:t>
            </w:r>
          </w:p>
        </w:tc>
        <w:tc>
          <w:tcPr>
            <w:tcW w:w="2017" w:type="dxa"/>
          </w:tcPr>
          <w:p w14:paraId="247796CE" w14:textId="77777777" w:rsidR="008F3C50" w:rsidRDefault="008F3C50" w:rsidP="00A478FF">
            <w:pPr>
              <w:ind w:firstLine="0"/>
            </w:pPr>
            <w:r>
              <w:t>int</w:t>
            </w:r>
          </w:p>
        </w:tc>
        <w:tc>
          <w:tcPr>
            <w:tcW w:w="4757" w:type="dxa"/>
          </w:tcPr>
          <w:p w14:paraId="1AE12A04" w14:textId="267975B5" w:rsidR="008F3C50" w:rsidRDefault="008F3C50" w:rsidP="00A478FF">
            <w:pPr>
              <w:ind w:firstLine="0"/>
            </w:pPr>
            <w:r>
              <w:t>Khóa tham chiếu đến Pets</w:t>
            </w:r>
          </w:p>
        </w:tc>
      </w:tr>
      <w:tr w:rsidR="008F3C50" w14:paraId="6F1673F9" w14:textId="77777777" w:rsidTr="008F3C50">
        <w:tc>
          <w:tcPr>
            <w:tcW w:w="2802" w:type="dxa"/>
          </w:tcPr>
          <w:p w14:paraId="159D4C30" w14:textId="3406697A" w:rsidR="008F3C50" w:rsidRDefault="008F3C50" w:rsidP="00A478FF">
            <w:pPr>
              <w:ind w:firstLine="0"/>
            </w:pPr>
            <w:r>
              <w:t>GroomingServiceId</w:t>
            </w:r>
          </w:p>
        </w:tc>
        <w:tc>
          <w:tcPr>
            <w:tcW w:w="2017" w:type="dxa"/>
          </w:tcPr>
          <w:p w14:paraId="4E8082B6" w14:textId="61B5BD89" w:rsidR="008F3C50" w:rsidRDefault="008F3C50" w:rsidP="00A478FF">
            <w:pPr>
              <w:ind w:firstLine="0"/>
            </w:pPr>
            <w:r>
              <w:t>Int</w:t>
            </w:r>
          </w:p>
        </w:tc>
        <w:tc>
          <w:tcPr>
            <w:tcW w:w="4757" w:type="dxa"/>
          </w:tcPr>
          <w:p w14:paraId="33235F94" w14:textId="3D694B2B" w:rsidR="008F3C50" w:rsidRDefault="008F3C50" w:rsidP="008F3C50">
            <w:pPr>
              <w:ind w:firstLine="0"/>
              <w:jc w:val="left"/>
            </w:pPr>
            <w:r>
              <w:t>Khoá tham chiếu đến GroomingServices</w:t>
            </w:r>
          </w:p>
        </w:tc>
      </w:tr>
      <w:tr w:rsidR="008F3C50" w14:paraId="3AA1C2CE" w14:textId="77777777" w:rsidTr="008F3C50">
        <w:tc>
          <w:tcPr>
            <w:tcW w:w="2802" w:type="dxa"/>
          </w:tcPr>
          <w:p w14:paraId="4B6C1509" w14:textId="36FAA71C" w:rsidR="008F3C50" w:rsidRDefault="008F3C50" w:rsidP="00A478FF">
            <w:pPr>
              <w:ind w:firstLine="0"/>
            </w:pPr>
            <w:r>
              <w:t>Date</w:t>
            </w:r>
          </w:p>
        </w:tc>
        <w:tc>
          <w:tcPr>
            <w:tcW w:w="2017" w:type="dxa"/>
          </w:tcPr>
          <w:p w14:paraId="0C6FE499" w14:textId="40A81CFC" w:rsidR="008F3C50" w:rsidRDefault="008F3C50" w:rsidP="00A478FF">
            <w:pPr>
              <w:ind w:firstLine="0"/>
            </w:pPr>
            <w:r w:rsidRPr="00730CFC">
              <w:t>datetime2(7)</w:t>
            </w:r>
          </w:p>
        </w:tc>
        <w:tc>
          <w:tcPr>
            <w:tcW w:w="4757" w:type="dxa"/>
          </w:tcPr>
          <w:p w14:paraId="3BA16B65" w14:textId="50001EA2" w:rsidR="008F3C50" w:rsidRDefault="008F3C50" w:rsidP="00A478FF">
            <w:pPr>
              <w:ind w:firstLine="0"/>
            </w:pPr>
            <w:r>
              <w:t>Ngày sử dụng dịch vụ</w:t>
            </w:r>
          </w:p>
        </w:tc>
      </w:tr>
      <w:tr w:rsidR="008F3C50" w14:paraId="0776A0F7" w14:textId="77777777" w:rsidTr="008F3C50">
        <w:tc>
          <w:tcPr>
            <w:tcW w:w="2802" w:type="dxa"/>
          </w:tcPr>
          <w:p w14:paraId="6ABB2CC1" w14:textId="135534FF" w:rsidR="008F3C50" w:rsidRDefault="00C2728C" w:rsidP="00A478FF">
            <w:pPr>
              <w:ind w:firstLine="0"/>
            </w:pPr>
            <w:r>
              <w:t>TotalPrice</w:t>
            </w:r>
          </w:p>
        </w:tc>
        <w:tc>
          <w:tcPr>
            <w:tcW w:w="2017" w:type="dxa"/>
          </w:tcPr>
          <w:p w14:paraId="29B0D2BD" w14:textId="77777777" w:rsidR="008F3C50" w:rsidRPr="00814B35" w:rsidRDefault="008F3C50" w:rsidP="00A478FF">
            <w:pPr>
              <w:ind w:firstLine="0"/>
            </w:pPr>
            <w:r w:rsidRPr="00FD4026">
              <w:t>decimal(18, 2)</w:t>
            </w:r>
          </w:p>
        </w:tc>
        <w:tc>
          <w:tcPr>
            <w:tcW w:w="4757" w:type="dxa"/>
          </w:tcPr>
          <w:p w14:paraId="7F916257" w14:textId="3CA3715D" w:rsidR="008F3C50" w:rsidRDefault="00C2728C" w:rsidP="00A478FF">
            <w:pPr>
              <w:ind w:firstLine="0"/>
            </w:pPr>
            <w:r>
              <w:t>Tổng giá tiền</w:t>
            </w:r>
          </w:p>
        </w:tc>
      </w:tr>
      <w:tr w:rsidR="008F3C50" w14:paraId="44E4ABE0" w14:textId="77777777" w:rsidTr="008F3C50">
        <w:tc>
          <w:tcPr>
            <w:tcW w:w="2802" w:type="dxa"/>
          </w:tcPr>
          <w:p w14:paraId="6D09D2DC" w14:textId="546A93E1" w:rsidR="008F3C50" w:rsidRDefault="00C2728C" w:rsidP="00A478FF">
            <w:pPr>
              <w:ind w:firstLine="0"/>
            </w:pPr>
            <w:r>
              <w:t>Notes</w:t>
            </w:r>
          </w:p>
        </w:tc>
        <w:tc>
          <w:tcPr>
            <w:tcW w:w="2017" w:type="dxa"/>
          </w:tcPr>
          <w:p w14:paraId="2CEB256E" w14:textId="77777777" w:rsidR="008F3C50" w:rsidRPr="00814B35" w:rsidRDefault="008F3C50" w:rsidP="00A478FF">
            <w:pPr>
              <w:ind w:firstLine="0"/>
            </w:pPr>
            <w:r w:rsidRPr="00814B35">
              <w:t>nvarchar(</w:t>
            </w:r>
            <w:r>
              <w:t>MAX</w:t>
            </w:r>
            <w:r w:rsidRPr="00814B35">
              <w:t>)</w:t>
            </w:r>
          </w:p>
        </w:tc>
        <w:tc>
          <w:tcPr>
            <w:tcW w:w="4757" w:type="dxa"/>
          </w:tcPr>
          <w:p w14:paraId="5407A8D4" w14:textId="796ED3D0" w:rsidR="008F3C50" w:rsidRDefault="00C2728C" w:rsidP="00A478FF">
            <w:pPr>
              <w:ind w:firstLine="0"/>
            </w:pPr>
            <w:r>
              <w:t>Ghi chú</w:t>
            </w:r>
          </w:p>
        </w:tc>
      </w:tr>
    </w:tbl>
    <w:p w14:paraId="309578A4" w14:textId="0042C126" w:rsidR="00717B4A" w:rsidRDefault="00717B4A" w:rsidP="00CC1363">
      <w:pPr>
        <w:pStyle w:val="Heading4"/>
      </w:pPr>
      <w:r>
        <w:t>Rooms</w:t>
      </w:r>
    </w:p>
    <w:p w14:paraId="0ACE62F4" w14:textId="2E976E8B" w:rsidR="00717B4A" w:rsidRDefault="00717B4A" w:rsidP="00717B4A">
      <w:r>
        <w:t>Mô tả: L</w:t>
      </w:r>
      <w:r>
        <w:rPr>
          <w:rFonts w:hint="cs"/>
        </w:rPr>
        <w:t>ư</w:t>
      </w:r>
      <w:r>
        <w:t>u trữ thông tin về các phòng chăm sóc</w:t>
      </w:r>
      <w:r w:rsidR="00C2728C">
        <w:t xml:space="preserve"> và lưu giữ</w:t>
      </w:r>
      <w:r>
        <w:t xml:space="preserve"> thú c</w:t>
      </w:r>
      <w:r>
        <w:rPr>
          <w:rFonts w:hint="cs"/>
        </w:rPr>
        <w:t>ư</w:t>
      </w:r>
      <w:r>
        <w:t>ng.</w:t>
      </w:r>
    </w:p>
    <w:p w14:paraId="2AB6EEC1" w14:textId="77777777" w:rsidR="00717B4A" w:rsidRDefault="00717B4A" w:rsidP="00717B4A">
      <w:r>
        <w:t>Thuộc tính:</w:t>
      </w:r>
    </w:p>
    <w:tbl>
      <w:tblPr>
        <w:tblStyle w:val="TableGrid"/>
        <w:tblW w:w="0" w:type="auto"/>
        <w:tblLook w:val="04A0" w:firstRow="1" w:lastRow="0" w:firstColumn="1" w:lastColumn="0" w:noHBand="0" w:noVBand="1"/>
      </w:tblPr>
      <w:tblGrid>
        <w:gridCol w:w="3192"/>
        <w:gridCol w:w="2161"/>
        <w:gridCol w:w="4223"/>
      </w:tblGrid>
      <w:tr w:rsidR="00C2728C" w14:paraId="089D2E6C" w14:textId="77777777" w:rsidTr="00A478FF">
        <w:tc>
          <w:tcPr>
            <w:tcW w:w="3192" w:type="dxa"/>
          </w:tcPr>
          <w:p w14:paraId="2AF18A97" w14:textId="77777777" w:rsidR="00C2728C" w:rsidRPr="00814B35" w:rsidRDefault="00C2728C" w:rsidP="00A478FF">
            <w:pPr>
              <w:ind w:firstLine="0"/>
              <w:rPr>
                <w:b/>
                <w:bCs/>
              </w:rPr>
            </w:pPr>
            <w:r w:rsidRPr="00814B35">
              <w:rPr>
                <w:b/>
                <w:bCs/>
              </w:rPr>
              <w:t>Tên</w:t>
            </w:r>
          </w:p>
        </w:tc>
        <w:tc>
          <w:tcPr>
            <w:tcW w:w="2161" w:type="dxa"/>
          </w:tcPr>
          <w:p w14:paraId="0F5E858C" w14:textId="77777777" w:rsidR="00C2728C" w:rsidRPr="00814B35" w:rsidRDefault="00C2728C" w:rsidP="00A478FF">
            <w:pPr>
              <w:ind w:firstLine="0"/>
              <w:rPr>
                <w:b/>
                <w:bCs/>
              </w:rPr>
            </w:pPr>
            <w:r w:rsidRPr="00814B35">
              <w:rPr>
                <w:b/>
                <w:bCs/>
              </w:rPr>
              <w:t>Kiểu dữ liệu</w:t>
            </w:r>
          </w:p>
        </w:tc>
        <w:tc>
          <w:tcPr>
            <w:tcW w:w="4223" w:type="dxa"/>
          </w:tcPr>
          <w:p w14:paraId="3835F24C" w14:textId="77777777" w:rsidR="00C2728C" w:rsidRPr="00814B35" w:rsidRDefault="00C2728C" w:rsidP="00A478FF">
            <w:pPr>
              <w:ind w:firstLine="0"/>
              <w:rPr>
                <w:b/>
                <w:bCs/>
              </w:rPr>
            </w:pPr>
            <w:r w:rsidRPr="00814B35">
              <w:rPr>
                <w:b/>
                <w:bCs/>
              </w:rPr>
              <w:t>Mô tả</w:t>
            </w:r>
          </w:p>
        </w:tc>
      </w:tr>
      <w:tr w:rsidR="00C2728C" w14:paraId="3BCF05E7" w14:textId="77777777" w:rsidTr="00A478FF">
        <w:tc>
          <w:tcPr>
            <w:tcW w:w="3192" w:type="dxa"/>
          </w:tcPr>
          <w:p w14:paraId="110A8C6D" w14:textId="77777777" w:rsidR="00C2728C" w:rsidRDefault="00C2728C" w:rsidP="00A478FF">
            <w:pPr>
              <w:ind w:firstLine="0"/>
            </w:pPr>
            <w:r>
              <w:t>Id</w:t>
            </w:r>
          </w:p>
        </w:tc>
        <w:tc>
          <w:tcPr>
            <w:tcW w:w="2161" w:type="dxa"/>
          </w:tcPr>
          <w:p w14:paraId="5CB9E4FF" w14:textId="77777777" w:rsidR="00C2728C" w:rsidRDefault="00C2728C" w:rsidP="00A478FF">
            <w:pPr>
              <w:ind w:firstLine="0"/>
            </w:pPr>
            <w:r>
              <w:t>int</w:t>
            </w:r>
          </w:p>
        </w:tc>
        <w:tc>
          <w:tcPr>
            <w:tcW w:w="4223" w:type="dxa"/>
          </w:tcPr>
          <w:p w14:paraId="6292FBB4" w14:textId="77777777" w:rsidR="00C2728C" w:rsidRDefault="00C2728C" w:rsidP="00A478FF">
            <w:pPr>
              <w:ind w:firstLine="0"/>
            </w:pPr>
            <w:r>
              <w:t>Khóa chính</w:t>
            </w:r>
          </w:p>
        </w:tc>
      </w:tr>
      <w:tr w:rsidR="00C2728C" w14:paraId="6FE416F2" w14:textId="77777777" w:rsidTr="00A478FF">
        <w:tc>
          <w:tcPr>
            <w:tcW w:w="3192" w:type="dxa"/>
          </w:tcPr>
          <w:p w14:paraId="10223CC6" w14:textId="77777777" w:rsidR="00C2728C" w:rsidRDefault="00C2728C" w:rsidP="00A478FF">
            <w:pPr>
              <w:ind w:firstLine="0"/>
            </w:pPr>
            <w:r>
              <w:t>Name</w:t>
            </w:r>
          </w:p>
        </w:tc>
        <w:tc>
          <w:tcPr>
            <w:tcW w:w="2161" w:type="dxa"/>
          </w:tcPr>
          <w:p w14:paraId="0C8220D8" w14:textId="77777777" w:rsidR="00C2728C" w:rsidRDefault="00C2728C" w:rsidP="00A478FF">
            <w:pPr>
              <w:ind w:firstLine="0"/>
            </w:pPr>
            <w:r w:rsidRPr="00814B35">
              <w:t>nvarchar(</w:t>
            </w:r>
            <w:r>
              <w:t>256</w:t>
            </w:r>
            <w:r w:rsidRPr="00814B35">
              <w:t>)</w:t>
            </w:r>
          </w:p>
        </w:tc>
        <w:tc>
          <w:tcPr>
            <w:tcW w:w="4223" w:type="dxa"/>
          </w:tcPr>
          <w:p w14:paraId="7732B8AF" w14:textId="5E2782F4" w:rsidR="00C2728C" w:rsidRDefault="00C2728C" w:rsidP="00A478FF">
            <w:pPr>
              <w:ind w:firstLine="0"/>
            </w:pPr>
            <w:r>
              <w:t>Tên phòng</w:t>
            </w:r>
          </w:p>
        </w:tc>
      </w:tr>
      <w:tr w:rsidR="00C2728C" w14:paraId="38AE59AA" w14:textId="77777777" w:rsidTr="00A478FF">
        <w:tc>
          <w:tcPr>
            <w:tcW w:w="3192" w:type="dxa"/>
          </w:tcPr>
          <w:p w14:paraId="1C51280B" w14:textId="77777777" w:rsidR="00C2728C" w:rsidRDefault="00C2728C" w:rsidP="00A478FF">
            <w:pPr>
              <w:ind w:firstLine="0"/>
            </w:pPr>
            <w:r>
              <w:t>Description</w:t>
            </w:r>
          </w:p>
        </w:tc>
        <w:tc>
          <w:tcPr>
            <w:tcW w:w="2161" w:type="dxa"/>
          </w:tcPr>
          <w:p w14:paraId="7079F7A6" w14:textId="77777777" w:rsidR="00C2728C" w:rsidRDefault="00C2728C" w:rsidP="00A478FF">
            <w:pPr>
              <w:ind w:firstLine="0"/>
            </w:pPr>
            <w:r>
              <w:t>nvarchar(MAX)</w:t>
            </w:r>
          </w:p>
        </w:tc>
        <w:tc>
          <w:tcPr>
            <w:tcW w:w="4223" w:type="dxa"/>
          </w:tcPr>
          <w:p w14:paraId="121E8A5A" w14:textId="77777777" w:rsidR="00C2728C" w:rsidRDefault="00C2728C" w:rsidP="00A478FF">
            <w:pPr>
              <w:ind w:firstLine="0"/>
            </w:pPr>
            <w:r>
              <w:t>Mô tả dịch vụ</w:t>
            </w:r>
          </w:p>
        </w:tc>
      </w:tr>
      <w:tr w:rsidR="00C2728C" w14:paraId="1C093986" w14:textId="77777777" w:rsidTr="00A478FF">
        <w:tc>
          <w:tcPr>
            <w:tcW w:w="3192" w:type="dxa"/>
          </w:tcPr>
          <w:p w14:paraId="13B2A6BA" w14:textId="77777777" w:rsidR="00C2728C" w:rsidRDefault="00C2728C" w:rsidP="00A478FF">
            <w:pPr>
              <w:ind w:firstLine="0"/>
            </w:pPr>
            <w:r>
              <w:t>Price</w:t>
            </w:r>
          </w:p>
        </w:tc>
        <w:tc>
          <w:tcPr>
            <w:tcW w:w="2161" w:type="dxa"/>
          </w:tcPr>
          <w:p w14:paraId="47B2EA7D" w14:textId="77777777" w:rsidR="00C2728C" w:rsidRPr="00814B35" w:rsidRDefault="00C2728C" w:rsidP="00A478FF">
            <w:pPr>
              <w:ind w:firstLine="0"/>
            </w:pPr>
            <w:r w:rsidRPr="00FD4026">
              <w:t>decimal(18, 2)</w:t>
            </w:r>
          </w:p>
        </w:tc>
        <w:tc>
          <w:tcPr>
            <w:tcW w:w="4223" w:type="dxa"/>
          </w:tcPr>
          <w:p w14:paraId="35DA8ABD" w14:textId="2A9E3184" w:rsidR="00C2728C" w:rsidRDefault="00C2728C" w:rsidP="00A478FF">
            <w:pPr>
              <w:ind w:firstLine="0"/>
            </w:pPr>
            <w:r>
              <w:t>Giá phòng</w:t>
            </w:r>
          </w:p>
        </w:tc>
      </w:tr>
    </w:tbl>
    <w:p w14:paraId="11730C90" w14:textId="4AC13992" w:rsidR="00717B4A" w:rsidRDefault="00717B4A" w:rsidP="00CC1363">
      <w:pPr>
        <w:pStyle w:val="Heading4"/>
      </w:pPr>
      <w:r>
        <w:t>PetRooms</w:t>
      </w:r>
    </w:p>
    <w:p w14:paraId="05B5AA9C" w14:textId="77777777" w:rsidR="00717B4A" w:rsidRDefault="00717B4A" w:rsidP="00717B4A">
      <w:r>
        <w:t>Mô tả: Liên kết giữa thú c</w:t>
      </w:r>
      <w:r>
        <w:rPr>
          <w:rFonts w:hint="cs"/>
        </w:rPr>
        <w:t>ư</w:t>
      </w:r>
      <w:r>
        <w:t>ng và các phòng đã sử dụng.</w:t>
      </w:r>
    </w:p>
    <w:p w14:paraId="255EE24A" w14:textId="77777777" w:rsidR="00717B4A" w:rsidRDefault="00717B4A" w:rsidP="00717B4A">
      <w:r>
        <w:t>Thuộc tính:</w:t>
      </w:r>
    </w:p>
    <w:tbl>
      <w:tblPr>
        <w:tblStyle w:val="TableGrid"/>
        <w:tblW w:w="0" w:type="auto"/>
        <w:tblLook w:val="04A0" w:firstRow="1" w:lastRow="0" w:firstColumn="1" w:lastColumn="0" w:noHBand="0" w:noVBand="1"/>
      </w:tblPr>
      <w:tblGrid>
        <w:gridCol w:w="2802"/>
        <w:gridCol w:w="2017"/>
        <w:gridCol w:w="4757"/>
      </w:tblGrid>
      <w:tr w:rsidR="0095362F" w14:paraId="241B3B97" w14:textId="77777777" w:rsidTr="00A478FF">
        <w:tc>
          <w:tcPr>
            <w:tcW w:w="2802" w:type="dxa"/>
          </w:tcPr>
          <w:p w14:paraId="64793DE7" w14:textId="77777777" w:rsidR="0095362F" w:rsidRPr="00814B35" w:rsidRDefault="0095362F" w:rsidP="00A478FF">
            <w:pPr>
              <w:ind w:firstLine="0"/>
              <w:rPr>
                <w:b/>
                <w:bCs/>
              </w:rPr>
            </w:pPr>
            <w:r w:rsidRPr="00814B35">
              <w:rPr>
                <w:b/>
                <w:bCs/>
              </w:rPr>
              <w:t>Tên</w:t>
            </w:r>
          </w:p>
        </w:tc>
        <w:tc>
          <w:tcPr>
            <w:tcW w:w="2017" w:type="dxa"/>
          </w:tcPr>
          <w:p w14:paraId="1A48C420" w14:textId="77777777" w:rsidR="0095362F" w:rsidRPr="00814B35" w:rsidRDefault="0095362F" w:rsidP="00A478FF">
            <w:pPr>
              <w:ind w:firstLine="0"/>
              <w:rPr>
                <w:b/>
                <w:bCs/>
              </w:rPr>
            </w:pPr>
            <w:r w:rsidRPr="00814B35">
              <w:rPr>
                <w:b/>
                <w:bCs/>
              </w:rPr>
              <w:t>Kiểu dữ liệu</w:t>
            </w:r>
          </w:p>
        </w:tc>
        <w:tc>
          <w:tcPr>
            <w:tcW w:w="4757" w:type="dxa"/>
          </w:tcPr>
          <w:p w14:paraId="7498C71B" w14:textId="77777777" w:rsidR="0095362F" w:rsidRPr="00814B35" w:rsidRDefault="0095362F" w:rsidP="00A478FF">
            <w:pPr>
              <w:ind w:firstLine="0"/>
              <w:rPr>
                <w:b/>
                <w:bCs/>
              </w:rPr>
            </w:pPr>
            <w:r w:rsidRPr="00814B35">
              <w:rPr>
                <w:b/>
                <w:bCs/>
              </w:rPr>
              <w:t>Mô tả</w:t>
            </w:r>
          </w:p>
        </w:tc>
      </w:tr>
      <w:tr w:rsidR="008712C2" w14:paraId="1D6720CE" w14:textId="77777777" w:rsidTr="00A478FF">
        <w:tc>
          <w:tcPr>
            <w:tcW w:w="2802" w:type="dxa"/>
          </w:tcPr>
          <w:p w14:paraId="381502DA" w14:textId="640476D3" w:rsidR="008712C2" w:rsidRDefault="008712C2" w:rsidP="00A478FF">
            <w:pPr>
              <w:ind w:firstLine="0"/>
            </w:pPr>
            <w:r>
              <w:t>Id</w:t>
            </w:r>
          </w:p>
        </w:tc>
        <w:tc>
          <w:tcPr>
            <w:tcW w:w="2017" w:type="dxa"/>
          </w:tcPr>
          <w:p w14:paraId="191B428F" w14:textId="69BAE58E" w:rsidR="008712C2" w:rsidRDefault="008712C2" w:rsidP="00A478FF">
            <w:pPr>
              <w:ind w:firstLine="0"/>
            </w:pPr>
            <w:r>
              <w:t>Int</w:t>
            </w:r>
          </w:p>
        </w:tc>
        <w:tc>
          <w:tcPr>
            <w:tcW w:w="4757" w:type="dxa"/>
          </w:tcPr>
          <w:p w14:paraId="45D527DD" w14:textId="6F790BFD" w:rsidR="008712C2" w:rsidRDefault="008712C2" w:rsidP="00A478FF">
            <w:pPr>
              <w:ind w:firstLine="0"/>
            </w:pPr>
            <w:r>
              <w:t>Khoá chính</w:t>
            </w:r>
          </w:p>
        </w:tc>
      </w:tr>
      <w:tr w:rsidR="0095362F" w14:paraId="4DE0F44C" w14:textId="77777777" w:rsidTr="00A478FF">
        <w:tc>
          <w:tcPr>
            <w:tcW w:w="2802" w:type="dxa"/>
          </w:tcPr>
          <w:p w14:paraId="43C9CF2C" w14:textId="77777777" w:rsidR="0095362F" w:rsidRDefault="0095362F" w:rsidP="00A478FF">
            <w:pPr>
              <w:ind w:firstLine="0"/>
            </w:pPr>
            <w:r>
              <w:t>PetId</w:t>
            </w:r>
          </w:p>
        </w:tc>
        <w:tc>
          <w:tcPr>
            <w:tcW w:w="2017" w:type="dxa"/>
          </w:tcPr>
          <w:p w14:paraId="301D911E" w14:textId="77777777" w:rsidR="0095362F" w:rsidRDefault="0095362F" w:rsidP="00A478FF">
            <w:pPr>
              <w:ind w:firstLine="0"/>
            </w:pPr>
            <w:r>
              <w:t>int</w:t>
            </w:r>
          </w:p>
        </w:tc>
        <w:tc>
          <w:tcPr>
            <w:tcW w:w="4757" w:type="dxa"/>
          </w:tcPr>
          <w:p w14:paraId="79550655" w14:textId="77777777" w:rsidR="0095362F" w:rsidRDefault="0095362F" w:rsidP="00A478FF">
            <w:pPr>
              <w:ind w:firstLine="0"/>
            </w:pPr>
            <w:r>
              <w:t>Khóa tham chiếu đến Pets</w:t>
            </w:r>
          </w:p>
        </w:tc>
      </w:tr>
      <w:tr w:rsidR="0095362F" w14:paraId="4E89C8A2" w14:textId="77777777" w:rsidTr="00A478FF">
        <w:tc>
          <w:tcPr>
            <w:tcW w:w="2802" w:type="dxa"/>
          </w:tcPr>
          <w:p w14:paraId="4A08E68B" w14:textId="76D7B67F" w:rsidR="0095362F" w:rsidRDefault="008712C2" w:rsidP="00A478FF">
            <w:pPr>
              <w:ind w:firstLine="0"/>
            </w:pPr>
            <w:r>
              <w:t>RoomId</w:t>
            </w:r>
          </w:p>
        </w:tc>
        <w:tc>
          <w:tcPr>
            <w:tcW w:w="2017" w:type="dxa"/>
          </w:tcPr>
          <w:p w14:paraId="528141A7" w14:textId="77777777" w:rsidR="0095362F" w:rsidRDefault="0095362F" w:rsidP="00A478FF">
            <w:pPr>
              <w:ind w:firstLine="0"/>
            </w:pPr>
            <w:r>
              <w:t>Int</w:t>
            </w:r>
          </w:p>
        </w:tc>
        <w:tc>
          <w:tcPr>
            <w:tcW w:w="4757" w:type="dxa"/>
          </w:tcPr>
          <w:p w14:paraId="43C097BB" w14:textId="4028AA59" w:rsidR="0095362F" w:rsidRDefault="0095362F" w:rsidP="00A478FF">
            <w:pPr>
              <w:ind w:firstLine="0"/>
              <w:jc w:val="left"/>
            </w:pPr>
            <w:r>
              <w:t xml:space="preserve">Khoá tham chiếu đến </w:t>
            </w:r>
            <w:r w:rsidR="008712C2">
              <w:t>Room</w:t>
            </w:r>
          </w:p>
        </w:tc>
      </w:tr>
      <w:tr w:rsidR="0095362F" w14:paraId="3EE7179C" w14:textId="77777777" w:rsidTr="00A478FF">
        <w:tc>
          <w:tcPr>
            <w:tcW w:w="2802" w:type="dxa"/>
          </w:tcPr>
          <w:p w14:paraId="16E2D7AE" w14:textId="5F7A278B" w:rsidR="0095362F" w:rsidRDefault="008712C2" w:rsidP="00A478FF">
            <w:pPr>
              <w:ind w:firstLine="0"/>
            </w:pPr>
            <w:r>
              <w:t>CheckIn</w:t>
            </w:r>
          </w:p>
        </w:tc>
        <w:tc>
          <w:tcPr>
            <w:tcW w:w="2017" w:type="dxa"/>
          </w:tcPr>
          <w:p w14:paraId="1778E61C" w14:textId="77777777" w:rsidR="0095362F" w:rsidRDefault="0095362F" w:rsidP="00A478FF">
            <w:pPr>
              <w:ind w:firstLine="0"/>
            </w:pPr>
            <w:r w:rsidRPr="00730CFC">
              <w:t>datetime2(7)</w:t>
            </w:r>
          </w:p>
        </w:tc>
        <w:tc>
          <w:tcPr>
            <w:tcW w:w="4757" w:type="dxa"/>
          </w:tcPr>
          <w:p w14:paraId="142086FB" w14:textId="0F508824" w:rsidR="0095362F" w:rsidRDefault="0095362F" w:rsidP="00A478FF">
            <w:pPr>
              <w:ind w:firstLine="0"/>
            </w:pPr>
            <w:r>
              <w:t xml:space="preserve">Ngày </w:t>
            </w:r>
            <w:r w:rsidR="008712C2">
              <w:t>nhận phòng</w:t>
            </w:r>
          </w:p>
        </w:tc>
      </w:tr>
      <w:tr w:rsidR="0095362F" w14:paraId="0C385B8D" w14:textId="77777777" w:rsidTr="00A478FF">
        <w:tc>
          <w:tcPr>
            <w:tcW w:w="2802" w:type="dxa"/>
          </w:tcPr>
          <w:p w14:paraId="4281A000" w14:textId="754F1233" w:rsidR="0095362F" w:rsidRDefault="008712C2" w:rsidP="00A478FF">
            <w:pPr>
              <w:ind w:firstLine="0"/>
            </w:pPr>
            <w:r>
              <w:t>CheckOut</w:t>
            </w:r>
          </w:p>
        </w:tc>
        <w:tc>
          <w:tcPr>
            <w:tcW w:w="2017" w:type="dxa"/>
          </w:tcPr>
          <w:p w14:paraId="01E40229" w14:textId="42DC5E19" w:rsidR="0095362F" w:rsidRPr="00814B35" w:rsidRDefault="008712C2" w:rsidP="00A478FF">
            <w:pPr>
              <w:ind w:firstLine="0"/>
            </w:pPr>
            <w:r w:rsidRPr="00730CFC">
              <w:t>datetime2(7)</w:t>
            </w:r>
          </w:p>
        </w:tc>
        <w:tc>
          <w:tcPr>
            <w:tcW w:w="4757" w:type="dxa"/>
          </w:tcPr>
          <w:p w14:paraId="2333906D" w14:textId="43D9C8F0" w:rsidR="0095362F" w:rsidRDefault="008712C2" w:rsidP="00A478FF">
            <w:pPr>
              <w:ind w:firstLine="0"/>
            </w:pPr>
            <w:r>
              <w:t>Ngày trả phòng</w:t>
            </w:r>
          </w:p>
        </w:tc>
      </w:tr>
      <w:tr w:rsidR="0095362F" w14:paraId="094B9DA4" w14:textId="77777777" w:rsidTr="00A478FF">
        <w:tc>
          <w:tcPr>
            <w:tcW w:w="2802" w:type="dxa"/>
          </w:tcPr>
          <w:p w14:paraId="691CF24F" w14:textId="0A748562" w:rsidR="0095362F" w:rsidRDefault="008712C2" w:rsidP="00A478FF">
            <w:pPr>
              <w:ind w:firstLine="0"/>
            </w:pPr>
            <w:r>
              <w:t>IsIn</w:t>
            </w:r>
          </w:p>
        </w:tc>
        <w:tc>
          <w:tcPr>
            <w:tcW w:w="2017" w:type="dxa"/>
          </w:tcPr>
          <w:p w14:paraId="1688A27C" w14:textId="49CD0C3A" w:rsidR="0095362F" w:rsidRPr="00814B35" w:rsidRDefault="008712C2" w:rsidP="00A478FF">
            <w:pPr>
              <w:ind w:firstLine="0"/>
            </w:pPr>
            <w:r>
              <w:t>Bit</w:t>
            </w:r>
          </w:p>
        </w:tc>
        <w:tc>
          <w:tcPr>
            <w:tcW w:w="4757" w:type="dxa"/>
          </w:tcPr>
          <w:p w14:paraId="12CE2419" w14:textId="58F9D306" w:rsidR="0095362F" w:rsidRDefault="008712C2" w:rsidP="00A478FF">
            <w:pPr>
              <w:ind w:firstLine="0"/>
            </w:pPr>
            <w:r>
              <w:t>Trạng thái phòng</w:t>
            </w:r>
          </w:p>
        </w:tc>
      </w:tr>
      <w:tr w:rsidR="008712C2" w14:paraId="46B490AD" w14:textId="77777777" w:rsidTr="00A478FF">
        <w:tc>
          <w:tcPr>
            <w:tcW w:w="2802" w:type="dxa"/>
          </w:tcPr>
          <w:p w14:paraId="08B64AC1" w14:textId="673595A5" w:rsidR="008712C2" w:rsidRDefault="00485A5D" w:rsidP="00A478FF">
            <w:pPr>
              <w:ind w:firstLine="0"/>
            </w:pPr>
            <w:r>
              <w:lastRenderedPageBreak/>
              <w:t>TotalPrice</w:t>
            </w:r>
          </w:p>
        </w:tc>
        <w:tc>
          <w:tcPr>
            <w:tcW w:w="2017" w:type="dxa"/>
          </w:tcPr>
          <w:p w14:paraId="545E954B" w14:textId="69980279" w:rsidR="008712C2" w:rsidRDefault="00485A5D" w:rsidP="00A478FF">
            <w:pPr>
              <w:ind w:firstLine="0"/>
            </w:pPr>
            <w:r w:rsidRPr="00FD4026">
              <w:t>decimal(18, 2)</w:t>
            </w:r>
          </w:p>
        </w:tc>
        <w:tc>
          <w:tcPr>
            <w:tcW w:w="4757" w:type="dxa"/>
          </w:tcPr>
          <w:p w14:paraId="4B924D84" w14:textId="6BB244BA" w:rsidR="008712C2" w:rsidRDefault="00485A5D" w:rsidP="00A478FF">
            <w:pPr>
              <w:ind w:firstLine="0"/>
            </w:pPr>
            <w:r>
              <w:t>Tổng giá tiền</w:t>
            </w:r>
          </w:p>
        </w:tc>
      </w:tr>
      <w:tr w:rsidR="00485A5D" w14:paraId="4E4D93ED" w14:textId="77777777" w:rsidTr="00A478FF">
        <w:tc>
          <w:tcPr>
            <w:tcW w:w="2802" w:type="dxa"/>
          </w:tcPr>
          <w:p w14:paraId="3E38B097" w14:textId="1BA8718C" w:rsidR="00485A5D" w:rsidRDefault="00485A5D" w:rsidP="00A478FF">
            <w:pPr>
              <w:ind w:firstLine="0"/>
            </w:pPr>
            <w:r>
              <w:t>Notes</w:t>
            </w:r>
          </w:p>
        </w:tc>
        <w:tc>
          <w:tcPr>
            <w:tcW w:w="2017" w:type="dxa"/>
          </w:tcPr>
          <w:p w14:paraId="1FDB6454" w14:textId="5A025369" w:rsidR="00485A5D" w:rsidRPr="00FD4026" w:rsidRDefault="00485A5D" w:rsidP="00A478FF">
            <w:pPr>
              <w:ind w:firstLine="0"/>
            </w:pPr>
            <w:r>
              <w:t>nvarchar(MAX)</w:t>
            </w:r>
          </w:p>
        </w:tc>
        <w:tc>
          <w:tcPr>
            <w:tcW w:w="4757" w:type="dxa"/>
          </w:tcPr>
          <w:p w14:paraId="3EA4AB54" w14:textId="2F0C4F50" w:rsidR="00485A5D" w:rsidRDefault="00485A5D" w:rsidP="00A478FF">
            <w:pPr>
              <w:ind w:firstLine="0"/>
            </w:pPr>
            <w:r>
              <w:t>Ghi chú</w:t>
            </w:r>
          </w:p>
        </w:tc>
      </w:tr>
    </w:tbl>
    <w:p w14:paraId="1F83D0EB" w14:textId="7B17C355" w:rsidR="006367DA" w:rsidRDefault="00F1175D" w:rsidP="00F1175D">
      <w:pPr>
        <w:pStyle w:val="Heading2"/>
      </w:pPr>
      <w:bookmarkStart w:id="33" w:name="_Toc168511134"/>
      <w:r>
        <w:t>Xác định Use case</w:t>
      </w:r>
      <w:bookmarkEnd w:id="33"/>
    </w:p>
    <w:p w14:paraId="72282608" w14:textId="73B57E95" w:rsidR="00F1175D" w:rsidRDefault="00174EF4" w:rsidP="00174EF4">
      <w:pPr>
        <w:pStyle w:val="Heading3"/>
      </w:pPr>
      <w:bookmarkStart w:id="34" w:name="_Toc168511135"/>
      <w:r>
        <w:t>Biểu đồ Use case</w:t>
      </w:r>
      <w:bookmarkEnd w:id="34"/>
    </w:p>
    <w:p w14:paraId="0B410AD8" w14:textId="06973606" w:rsidR="00174EF4" w:rsidRDefault="00DC472B" w:rsidP="00174EF4">
      <w:r w:rsidRPr="00DC472B">
        <w:t>D</w:t>
      </w:r>
      <w:r w:rsidRPr="00DC472B">
        <w:rPr>
          <w:rFonts w:hint="cs"/>
        </w:rPr>
        <w:t>ư</w:t>
      </w:r>
      <w:r w:rsidRPr="00DC472B">
        <w:t>ới đây là biểu đồ Use Case cho hệ thống quản lý trung tâm chăm sóc thú c</w:t>
      </w:r>
      <w:r w:rsidRPr="00DC472B">
        <w:rPr>
          <w:rFonts w:hint="cs"/>
        </w:rPr>
        <w:t>ư</w:t>
      </w:r>
      <w:r w:rsidRPr="00DC472B">
        <w:t>ng, mô tả các thực thể và chức năng chính của hệ thống.</w:t>
      </w:r>
    </w:p>
    <w:p w14:paraId="0C7E040D" w14:textId="1E093BB5" w:rsidR="00DC472B" w:rsidRDefault="00B85AC0" w:rsidP="00B85AC0">
      <w:pPr>
        <w:pStyle w:val="Image"/>
      </w:pPr>
      <w:r>
        <w:drawing>
          <wp:inline distT="0" distB="0" distL="0" distR="0" wp14:anchorId="2D479AD3" wp14:editId="2C0A3112">
            <wp:extent cx="5943600" cy="4038600"/>
            <wp:effectExtent l="0" t="0" r="0" b="0"/>
            <wp:docPr id="171289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7093405D" w14:textId="4584CD7E" w:rsidR="00BB6E9E" w:rsidRDefault="00BB6E9E" w:rsidP="00BB6E9E">
      <w:pPr>
        <w:pStyle w:val="Heading3"/>
      </w:pPr>
      <w:bookmarkStart w:id="35" w:name="_Toc168511136"/>
      <w:r>
        <w:t>Các Use case chính</w:t>
      </w:r>
      <w:bookmarkEnd w:id="35"/>
    </w:p>
    <w:p w14:paraId="4E1645DD" w14:textId="78B005E1" w:rsidR="00BB6E9E" w:rsidRPr="008B0B32" w:rsidRDefault="00BB6E9E" w:rsidP="008B0B32">
      <w:pPr>
        <w:pStyle w:val="Heading4"/>
      </w:pPr>
      <w:r w:rsidRPr="008B0B32">
        <w:t>Quản lý tài khoản ng</w:t>
      </w:r>
      <w:r w:rsidRPr="008B0B32">
        <w:rPr>
          <w:rFonts w:hint="cs"/>
        </w:rPr>
        <w:t>ư</w:t>
      </w:r>
      <w:r w:rsidRPr="008B0B32">
        <w:t>ời dùng</w:t>
      </w:r>
    </w:p>
    <w:p w14:paraId="478303F4" w14:textId="77777777" w:rsidR="00BB6E9E" w:rsidRDefault="00BB6E9E" w:rsidP="00BB6E9E">
      <w:pPr>
        <w:pStyle w:val="Bulletpoint"/>
      </w:pPr>
      <w:r>
        <w:rPr>
          <w:rFonts w:hint="eastAsia"/>
        </w:rPr>
        <w:t>Đă</w:t>
      </w:r>
      <w:r>
        <w:t>ng nhập/Đăng xuất</w:t>
      </w:r>
    </w:p>
    <w:p w14:paraId="083B8B39" w14:textId="77777777" w:rsidR="00BB6E9E" w:rsidRDefault="00BB6E9E" w:rsidP="00BB6E9E">
      <w:pPr>
        <w:pStyle w:val="Bulletpoint"/>
      </w:pPr>
      <w:r>
        <w:t>Thêm/Sửa/Xóa tài khoản ng</w:t>
      </w:r>
      <w:r>
        <w:rPr>
          <w:rFonts w:hint="cs"/>
        </w:rPr>
        <w:t>ư</w:t>
      </w:r>
      <w:r>
        <w:t>ời dùng</w:t>
      </w:r>
    </w:p>
    <w:p w14:paraId="6F58CC8A" w14:textId="77777777" w:rsidR="00BB6E9E" w:rsidRDefault="00BB6E9E" w:rsidP="00BB6E9E">
      <w:pPr>
        <w:pStyle w:val="Bulletpoint"/>
      </w:pPr>
      <w:r>
        <w:t>Phân quyền ng</w:t>
      </w:r>
      <w:r>
        <w:rPr>
          <w:rFonts w:hint="cs"/>
        </w:rPr>
        <w:t>ư</w:t>
      </w:r>
      <w:r>
        <w:t>ời dùng</w:t>
      </w:r>
    </w:p>
    <w:p w14:paraId="25A09570" w14:textId="421D4A16" w:rsidR="00BB6E9E" w:rsidRPr="008B0B32" w:rsidRDefault="00BB6E9E" w:rsidP="008B0B32">
      <w:pPr>
        <w:pStyle w:val="Heading4"/>
      </w:pPr>
      <w:r w:rsidRPr="008B0B32">
        <w:t>Quản lý thông tin thú c</w:t>
      </w:r>
      <w:r w:rsidRPr="008B0B32">
        <w:rPr>
          <w:rFonts w:hint="cs"/>
        </w:rPr>
        <w:t>ư</w:t>
      </w:r>
      <w:r w:rsidRPr="008B0B32">
        <w:t>ng</w:t>
      </w:r>
    </w:p>
    <w:p w14:paraId="1C91BEF5" w14:textId="77777777" w:rsidR="00BB6E9E" w:rsidRDefault="00BB6E9E" w:rsidP="00BB6E9E">
      <w:pPr>
        <w:pStyle w:val="Bulletpoint"/>
      </w:pPr>
      <w:r>
        <w:t>Thêm/Sửa/Xóa thông tin thú c</w:t>
      </w:r>
      <w:r>
        <w:rPr>
          <w:rFonts w:hint="cs"/>
        </w:rPr>
        <w:t>ư</w:t>
      </w:r>
      <w:r>
        <w:t>ng</w:t>
      </w:r>
    </w:p>
    <w:p w14:paraId="1E578B9B" w14:textId="0CAB5E62" w:rsidR="00BB6E9E" w:rsidRDefault="00BB6E9E" w:rsidP="00BB6E9E">
      <w:pPr>
        <w:pStyle w:val="Bulletpoint"/>
      </w:pPr>
      <w:r>
        <w:t>User chỉ có thể truy cập vào thông tin của các thú cưng do mình sở hữu.</w:t>
      </w:r>
    </w:p>
    <w:p w14:paraId="4A51EB55" w14:textId="3FD2C1E5" w:rsidR="00BB6E9E" w:rsidRDefault="00BB6E9E" w:rsidP="008B0B32">
      <w:pPr>
        <w:pStyle w:val="Heading4"/>
      </w:pPr>
      <w:r>
        <w:t>Quản lý hồ</w:t>
      </w:r>
      <w:r w:rsidR="008B0B32">
        <w:t xml:space="preserve"> sơ</w:t>
      </w:r>
      <w:r>
        <w:t xml:space="preserve"> bệnh án</w:t>
      </w:r>
    </w:p>
    <w:p w14:paraId="43BDF2B9" w14:textId="77777777" w:rsidR="00BB6E9E" w:rsidRDefault="00BB6E9E" w:rsidP="00BB6E9E">
      <w:pPr>
        <w:pStyle w:val="Bulletpoint"/>
      </w:pPr>
      <w:r>
        <w:t>Thêm/Sửa/Xóa hồ s</w:t>
      </w:r>
      <w:r>
        <w:rPr>
          <w:rFonts w:hint="cs"/>
        </w:rPr>
        <w:t>ơ</w:t>
      </w:r>
      <w:r>
        <w:t xml:space="preserve"> y tế</w:t>
      </w:r>
    </w:p>
    <w:p w14:paraId="69156AB0" w14:textId="77777777" w:rsidR="00BB6E9E" w:rsidRDefault="00BB6E9E" w:rsidP="00BB6E9E">
      <w:pPr>
        <w:pStyle w:val="Bulletpoint"/>
      </w:pPr>
      <w:r>
        <w:t>Tìm kiếm hồ s</w:t>
      </w:r>
      <w:r>
        <w:rPr>
          <w:rFonts w:hint="cs"/>
        </w:rPr>
        <w:t>ơ</w:t>
      </w:r>
      <w:r>
        <w:t xml:space="preserve"> y tế</w:t>
      </w:r>
    </w:p>
    <w:p w14:paraId="33964016" w14:textId="627544D1" w:rsidR="00BB6E9E" w:rsidRPr="008B0B32" w:rsidRDefault="00BB6E9E" w:rsidP="008B0B32">
      <w:pPr>
        <w:pStyle w:val="Heading4"/>
      </w:pPr>
      <w:r w:rsidRPr="008B0B32">
        <w:lastRenderedPageBreak/>
        <w:t>Quản lý dịch vụ chăm sóc</w:t>
      </w:r>
    </w:p>
    <w:p w14:paraId="26254B29" w14:textId="77777777" w:rsidR="00BB6E9E" w:rsidRPr="00BB6E9E" w:rsidRDefault="00BB6E9E" w:rsidP="00BB6E9E">
      <w:pPr>
        <w:pStyle w:val="Bulletpoint"/>
      </w:pPr>
      <w:r w:rsidRPr="00BB6E9E">
        <w:t>Thêm/Sửa/Xóa dịch vụ chăm sóc</w:t>
      </w:r>
    </w:p>
    <w:p w14:paraId="7FC11C16" w14:textId="774BA267" w:rsidR="00BB6E9E" w:rsidRPr="00BB6E9E" w:rsidRDefault="00BB6E9E" w:rsidP="00BB6E9E">
      <w:pPr>
        <w:pStyle w:val="Bulletpoint"/>
      </w:pPr>
      <w:r w:rsidRPr="00BB6E9E">
        <w:t>Quản lý danh sách dịch vụ</w:t>
      </w:r>
      <w:r>
        <w:t xml:space="preserve"> (quyền Admin)</w:t>
      </w:r>
    </w:p>
    <w:p w14:paraId="20E618A7" w14:textId="51CE7046" w:rsidR="00BB6E9E" w:rsidRPr="008B0B32" w:rsidRDefault="00BB6E9E" w:rsidP="008B0B32">
      <w:pPr>
        <w:pStyle w:val="Heading4"/>
      </w:pPr>
      <w:r w:rsidRPr="008B0B32">
        <w:t>Quản lý đặt phòng</w:t>
      </w:r>
      <w:r w:rsidR="008B0B32" w:rsidRPr="008B0B32">
        <w:t xml:space="preserve"> và đặt dịch vụ</w:t>
      </w:r>
    </w:p>
    <w:p w14:paraId="364C851A" w14:textId="77777777" w:rsidR="00BB6E9E" w:rsidRDefault="00BB6E9E" w:rsidP="008B0B32">
      <w:pPr>
        <w:pStyle w:val="Bulletpoint"/>
      </w:pPr>
      <w:r>
        <w:rPr>
          <w:rFonts w:hint="eastAsia"/>
        </w:rPr>
        <w:t>Đ</w:t>
      </w:r>
      <w:r>
        <w:t>ặt phòng cho thú c</w:t>
      </w:r>
      <w:r>
        <w:rPr>
          <w:rFonts w:hint="cs"/>
        </w:rPr>
        <w:t>ư</w:t>
      </w:r>
      <w:r>
        <w:t>ng</w:t>
      </w:r>
    </w:p>
    <w:p w14:paraId="309B0665" w14:textId="77777777" w:rsidR="00BB6E9E" w:rsidRDefault="00BB6E9E" w:rsidP="008B0B32">
      <w:pPr>
        <w:pStyle w:val="Bulletpoint"/>
      </w:pPr>
      <w:r>
        <w:t>Cập nhật thông tin đặt phòng</w:t>
      </w:r>
    </w:p>
    <w:p w14:paraId="46512343" w14:textId="77777777" w:rsidR="00BB6E9E" w:rsidRDefault="00BB6E9E" w:rsidP="008B0B32">
      <w:pPr>
        <w:pStyle w:val="Bulletpoint"/>
      </w:pPr>
      <w:r>
        <w:t>Xóa thông tin đặt phòng</w:t>
      </w:r>
    </w:p>
    <w:p w14:paraId="5219E08C" w14:textId="4199818E" w:rsidR="00BB6E9E" w:rsidRPr="008B0B32" w:rsidRDefault="00BB6E9E" w:rsidP="008B0B32">
      <w:pPr>
        <w:pStyle w:val="Heading4"/>
      </w:pPr>
      <w:r w:rsidRPr="008B0B32">
        <w:t>Quản lý báo cáo và thống kê</w:t>
      </w:r>
      <w:r w:rsidR="008B0B32" w:rsidRPr="008B0B32">
        <w:t xml:space="preserve"> (quyền Admin)</w:t>
      </w:r>
    </w:p>
    <w:p w14:paraId="45C83406" w14:textId="77777777" w:rsidR="00BB6E9E" w:rsidRDefault="00BB6E9E" w:rsidP="008B0B32">
      <w:pPr>
        <w:pStyle w:val="Bulletpoint"/>
      </w:pPr>
      <w:r>
        <w:t>Xem báo cáo</w:t>
      </w:r>
    </w:p>
    <w:p w14:paraId="00D77259" w14:textId="2C80A9DD" w:rsidR="00B85AC0" w:rsidRDefault="00BB6E9E" w:rsidP="008B0B32">
      <w:pPr>
        <w:pStyle w:val="Bulletpoint"/>
      </w:pPr>
      <w:r>
        <w:t>Tạo thống kê</w:t>
      </w:r>
    </w:p>
    <w:p w14:paraId="7690C0FF" w14:textId="79CBFFFA" w:rsidR="008B0B32" w:rsidRDefault="0034770C" w:rsidP="0034770C">
      <w:pPr>
        <w:pStyle w:val="Heading2"/>
      </w:pPr>
      <w:bookmarkStart w:id="36" w:name="_Toc168511137"/>
      <w:r>
        <w:t xml:space="preserve">Thiết kế các </w:t>
      </w:r>
      <w:r w:rsidR="00831A67">
        <w:t>package</w:t>
      </w:r>
      <w:bookmarkEnd w:id="36"/>
    </w:p>
    <w:p w14:paraId="406B7787" w14:textId="2AB7F3A9" w:rsidR="00A15081" w:rsidRDefault="00831A67" w:rsidP="00A15081">
      <w:r w:rsidRPr="00831A67">
        <w:t>Hệ thống quản lý trung tâm chăm sóc thú c</w:t>
      </w:r>
      <w:r w:rsidRPr="00831A67">
        <w:rPr>
          <w:rFonts w:hint="cs"/>
        </w:rPr>
        <w:t>ư</w:t>
      </w:r>
      <w:r w:rsidRPr="00831A67">
        <w:t>ng đ</w:t>
      </w:r>
      <w:r w:rsidRPr="00831A67">
        <w:rPr>
          <w:rFonts w:hint="cs"/>
        </w:rPr>
        <w:t>ư</w:t>
      </w:r>
      <w:r w:rsidRPr="00831A67">
        <w:t>ợc tổ chức theo các package chính để đảm bảo tính modular và dễ bảo trì. Các package chính bao gồm: Controllers, Models, DTOs, Repositories, và Services.</w:t>
      </w:r>
    </w:p>
    <w:p w14:paraId="4696E911" w14:textId="6957D967" w:rsidR="00831A67" w:rsidRDefault="00831A67" w:rsidP="00C7640B">
      <w:pPr>
        <w:pStyle w:val="Heading3"/>
      </w:pPr>
      <w:bookmarkStart w:id="37" w:name="_Toc168511138"/>
      <w:r>
        <w:t>Biểu đồ pack</w:t>
      </w:r>
      <w:r w:rsidR="005D0393">
        <w:t>age tổng quát</w:t>
      </w:r>
      <w:bookmarkEnd w:id="37"/>
      <w:r w:rsidR="005D0393">
        <w:t xml:space="preserve"> </w:t>
      </w:r>
    </w:p>
    <w:p w14:paraId="30559B58" w14:textId="73BB8E74" w:rsidR="005D0393" w:rsidRDefault="00AA3F23" w:rsidP="005D0393">
      <w:pPr>
        <w:pStyle w:val="Image"/>
      </w:pPr>
      <w:r w:rsidRPr="00AA3F23">
        <w:drawing>
          <wp:inline distT="0" distB="0" distL="0" distR="0" wp14:anchorId="7D54EC20" wp14:editId="41094708">
            <wp:extent cx="5943600" cy="2242185"/>
            <wp:effectExtent l="0" t="0" r="0" b="0"/>
            <wp:docPr id="10255392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9232" name="Picture 1" descr="A diagram of a service&#10;&#10;Description automatically generated"/>
                    <pic:cNvPicPr/>
                  </pic:nvPicPr>
                  <pic:blipFill>
                    <a:blip r:embed="rId13"/>
                    <a:stretch>
                      <a:fillRect/>
                    </a:stretch>
                  </pic:blipFill>
                  <pic:spPr>
                    <a:xfrm>
                      <a:off x="0" y="0"/>
                      <a:ext cx="5943600" cy="2242185"/>
                    </a:xfrm>
                    <a:prstGeom prst="rect">
                      <a:avLst/>
                    </a:prstGeom>
                  </pic:spPr>
                </pic:pic>
              </a:graphicData>
            </a:graphic>
          </wp:inline>
        </w:drawing>
      </w:r>
    </w:p>
    <w:p w14:paraId="496663F8" w14:textId="6AB39684" w:rsidR="005D0EEE" w:rsidRDefault="005D0EEE" w:rsidP="005D0EEE">
      <w:pPr>
        <w:pStyle w:val="Heading3"/>
      </w:pPr>
      <w:bookmarkStart w:id="38" w:name="_Toc168511139"/>
      <w:r>
        <w:t>Vai trò của từng package</w:t>
      </w:r>
      <w:bookmarkEnd w:id="38"/>
    </w:p>
    <w:p w14:paraId="043656CE" w14:textId="570CC71B" w:rsidR="00923C37" w:rsidRDefault="00923C37" w:rsidP="008E50A3">
      <w:pPr>
        <w:pStyle w:val="Heading4"/>
      </w:pPr>
      <w:r>
        <w:t>Controllers</w:t>
      </w:r>
    </w:p>
    <w:p w14:paraId="33ACD33C" w14:textId="7A75C3A3" w:rsidR="00923C37" w:rsidRDefault="00923C37" w:rsidP="00923C37">
      <w:r>
        <w:t>Nhận các yêu cầu từ ng</w:t>
      </w:r>
      <w:r>
        <w:rPr>
          <w:rFonts w:hint="cs"/>
        </w:rPr>
        <w:t>ư</w:t>
      </w:r>
      <w:r>
        <w:t>ời dùng, xử lý các yêu cầu đó bằng cách gọi các service t</w:t>
      </w:r>
      <w:r>
        <w:rPr>
          <w:rFonts w:hint="cs"/>
        </w:rPr>
        <w:t>ươ</w:t>
      </w:r>
      <w:r>
        <w:t>ng ứng và trả về phản hồi</w:t>
      </w:r>
      <w:r w:rsidR="0021495A">
        <w:t xml:space="preserve"> (dưới dạng DTO)</w:t>
      </w:r>
      <w:r>
        <w:t xml:space="preserve"> cho ng</w:t>
      </w:r>
      <w:r>
        <w:rPr>
          <w:rFonts w:hint="cs"/>
        </w:rPr>
        <w:t>ư</w:t>
      </w:r>
      <w:r>
        <w:t>ời dùng.</w:t>
      </w:r>
    </w:p>
    <w:p w14:paraId="4DDC0512" w14:textId="7767B169" w:rsidR="00923C37" w:rsidRDefault="00923C37" w:rsidP="008E50A3">
      <w:pPr>
        <w:pStyle w:val="Heading4"/>
      </w:pPr>
      <w:r>
        <w:t>Models</w:t>
      </w:r>
    </w:p>
    <w:p w14:paraId="0CBB5F68" w14:textId="7BB6D06D" w:rsidR="00923C37" w:rsidRDefault="00923C37" w:rsidP="00923C37">
      <w:r>
        <w:t>Biểu diễn cấu trúc dữ liệu trong c</w:t>
      </w:r>
      <w:r>
        <w:rPr>
          <w:rFonts w:hint="cs"/>
        </w:rPr>
        <w:t>ơ</w:t>
      </w:r>
      <w:r>
        <w:t xml:space="preserve"> sở dữ liệu, đại diện cho các thực thể trong hệ thống nh</w:t>
      </w:r>
      <w:r>
        <w:rPr>
          <w:rFonts w:hint="cs"/>
        </w:rPr>
        <w:t>ư</w:t>
      </w:r>
      <w:r>
        <w:t xml:space="preserve"> User, Pet, MedicalRecord, GroomingService, Room, PetRoom, </w:t>
      </w:r>
      <w:r w:rsidR="003939E5">
        <w:t>và PetGroomingService.</w:t>
      </w:r>
    </w:p>
    <w:p w14:paraId="52C94BF8" w14:textId="71DE7D3A" w:rsidR="00923C37" w:rsidRDefault="00923C37" w:rsidP="008E50A3">
      <w:pPr>
        <w:pStyle w:val="Heading4"/>
      </w:pPr>
      <w:r>
        <w:lastRenderedPageBreak/>
        <w:t>DTOs (Data Transfer Objects)</w:t>
      </w:r>
    </w:p>
    <w:p w14:paraId="21AB716F" w14:textId="77777777" w:rsidR="00C33945" w:rsidRDefault="00C33945" w:rsidP="00C33945">
      <w:r w:rsidRPr="00C33945">
        <w:rPr>
          <w:b/>
          <w:bCs/>
        </w:rPr>
        <w:t>Bảo vệ dữ liệu:</w:t>
      </w:r>
      <w:r>
        <w:t xml:space="preserve"> DTOs giúp tách biệt các thực thể c</w:t>
      </w:r>
      <w:r>
        <w:rPr>
          <w:rFonts w:hint="cs"/>
        </w:rPr>
        <w:t>ơ</w:t>
      </w:r>
      <w:r>
        <w:t xml:space="preserve"> sở dữ liệu (Models) khỏi tầng presentation (Controllers). Điều này đảm bảo rằng các chi tiết nội bộ của Models không bị lộ ra ngoài khi dữ liệu đ</w:t>
      </w:r>
      <w:r>
        <w:rPr>
          <w:rFonts w:hint="cs"/>
        </w:rPr>
        <w:t>ư</w:t>
      </w:r>
      <w:r>
        <w:t>ợc truyền tải qua các giao diện ứng dụng.</w:t>
      </w:r>
    </w:p>
    <w:p w14:paraId="2DF67C79" w14:textId="77777777" w:rsidR="00097F4A" w:rsidRDefault="00C33945" w:rsidP="00C33945">
      <w:r w:rsidRPr="00C33945">
        <w:rPr>
          <w:b/>
          <w:bCs/>
        </w:rPr>
        <w:t>Bảo mật:</w:t>
      </w:r>
      <w:r>
        <w:t xml:space="preserve"> Giúp hạn chế việc truy cập trực tiếp vào các thuộc tính nhạy cảm của Models. Bằng cách chỉ truyền những thông tin cần thiết qua DTOs, hệ thống có thể giảm thiểu nguy c</w:t>
      </w:r>
      <w:r>
        <w:rPr>
          <w:rFonts w:hint="cs"/>
        </w:rPr>
        <w:t>ơ</w:t>
      </w:r>
      <w:r>
        <w:t xml:space="preserve"> lộ thông tin nhạy cảm.</w:t>
      </w:r>
    </w:p>
    <w:p w14:paraId="5B470249" w14:textId="13188016" w:rsidR="00923C37" w:rsidRDefault="00923C37" w:rsidP="008E50A3">
      <w:pPr>
        <w:pStyle w:val="Heading4"/>
      </w:pPr>
      <w:r>
        <w:t>Repositories</w:t>
      </w:r>
    </w:p>
    <w:p w14:paraId="6E39AB87" w14:textId="4803F1DF" w:rsidR="00DD783A" w:rsidRDefault="00DD783A" w:rsidP="00DD783A">
      <w:r w:rsidRPr="00DD783A">
        <w:t>Repositories đóng vai trò nh</w:t>
      </w:r>
      <w:r w:rsidRPr="00DD783A">
        <w:rPr>
          <w:rFonts w:hint="cs"/>
        </w:rPr>
        <w:t>ư</w:t>
      </w:r>
      <w:r w:rsidRPr="00DD783A">
        <w:t xml:space="preserve"> một tầng trung gian giữa các Services và c</w:t>
      </w:r>
      <w:r w:rsidRPr="00DD783A">
        <w:rPr>
          <w:rFonts w:hint="cs"/>
        </w:rPr>
        <w:t>ơ</w:t>
      </w:r>
      <w:r w:rsidRPr="00DD783A">
        <w:t xml:space="preserve"> sở dữ liệu, chịu trách nhiệm thực hiện các thao tác CRUD (Create, Read, Update, Delete) với các thực thể (Entities) trong c</w:t>
      </w:r>
      <w:r w:rsidRPr="00DD783A">
        <w:rPr>
          <w:rFonts w:hint="cs"/>
        </w:rPr>
        <w:t>ơ</w:t>
      </w:r>
      <w:r w:rsidRPr="00DD783A">
        <w:t xml:space="preserve"> sở dữ liệu. Các chức năng chính của Repositories bao gồm</w:t>
      </w:r>
      <w:r>
        <w:t>:</w:t>
      </w:r>
    </w:p>
    <w:p w14:paraId="30D34A7E" w14:textId="68FBB098" w:rsidR="008E50A3" w:rsidRDefault="008E50A3" w:rsidP="008E50A3">
      <w:pPr>
        <w:pStyle w:val="Bulletpoint"/>
      </w:pPr>
      <w:r>
        <w:t>Quản lý truy cập dữ liệu:</w:t>
      </w:r>
    </w:p>
    <w:p w14:paraId="34DDA39C" w14:textId="77777777" w:rsidR="008E50A3" w:rsidRDefault="008E50A3" w:rsidP="008E50A3">
      <w:pPr>
        <w:pStyle w:val="Sub-bullet"/>
      </w:pPr>
      <w:r>
        <w:t>Cung cấp các ph</w:t>
      </w:r>
      <w:r>
        <w:rPr>
          <w:rFonts w:hint="cs"/>
        </w:rPr>
        <w:t>ươ</w:t>
      </w:r>
      <w:r>
        <w:t>ng thức để truy xuất và thay đổi dữ liệu từ c</w:t>
      </w:r>
      <w:r>
        <w:rPr>
          <w:rFonts w:hint="cs"/>
        </w:rPr>
        <w:t>ơ</w:t>
      </w:r>
      <w:r>
        <w:t xml:space="preserve"> sở dữ liệu mà không cần lộ chi tiết của các thao tác SQL.</w:t>
      </w:r>
    </w:p>
    <w:p w14:paraId="35DA575D" w14:textId="77777777" w:rsidR="008E50A3" w:rsidRDefault="008E50A3" w:rsidP="008E50A3">
      <w:pPr>
        <w:pStyle w:val="Sub-bullet"/>
      </w:pPr>
      <w:r>
        <w:rPr>
          <w:rFonts w:hint="eastAsia"/>
        </w:rPr>
        <w:t>Đ</w:t>
      </w:r>
      <w:r>
        <w:t>ảm bảo tính nhất quán và toàn vẹn của dữ liệu khi thực hiện các thao tác với c</w:t>
      </w:r>
      <w:r>
        <w:rPr>
          <w:rFonts w:hint="cs"/>
        </w:rPr>
        <w:t>ơ</w:t>
      </w:r>
      <w:r>
        <w:t xml:space="preserve"> sở dữ liệu.</w:t>
      </w:r>
    </w:p>
    <w:p w14:paraId="4DE407E3" w14:textId="751A1B3A" w:rsidR="008E50A3" w:rsidRDefault="008E50A3" w:rsidP="008E50A3">
      <w:pPr>
        <w:pStyle w:val="Bulletpoint"/>
      </w:pPr>
      <w:r>
        <w:t>Tách biệt logic truy xuất dữ liệu:</w:t>
      </w:r>
    </w:p>
    <w:p w14:paraId="400F7465" w14:textId="77777777" w:rsidR="008E50A3" w:rsidRDefault="008E50A3" w:rsidP="008E50A3">
      <w:pPr>
        <w:pStyle w:val="Sub-bullet"/>
      </w:pPr>
      <w:r>
        <w:t>Tách biệt logic truy xuất dữ liệu khỏi logic nghiệp vụ, giúp tăng tính tái sử dụng và dễ bảo trì của mã nguồn.</w:t>
      </w:r>
    </w:p>
    <w:p w14:paraId="2BF113DE" w14:textId="77777777" w:rsidR="008E50A3" w:rsidRDefault="008E50A3" w:rsidP="008E50A3">
      <w:pPr>
        <w:pStyle w:val="Sub-bullet"/>
      </w:pPr>
      <w:r>
        <w:t>Giúp các Services tập trung vào logic nghiệp vụ mà không cần quan tâm đến cách dữ liệu đ</w:t>
      </w:r>
      <w:r>
        <w:rPr>
          <w:rFonts w:hint="cs"/>
        </w:rPr>
        <w:t>ư</w:t>
      </w:r>
      <w:r>
        <w:t>ợc l</w:t>
      </w:r>
      <w:r>
        <w:rPr>
          <w:rFonts w:hint="cs"/>
        </w:rPr>
        <w:t>ư</w:t>
      </w:r>
      <w:r>
        <w:t>u trữ hay truy xuất.</w:t>
      </w:r>
    </w:p>
    <w:p w14:paraId="7C279821" w14:textId="77BC85A7" w:rsidR="008E50A3" w:rsidRDefault="008E50A3" w:rsidP="008E50A3">
      <w:pPr>
        <w:pStyle w:val="Bulletpoint"/>
      </w:pPr>
      <w:r>
        <w:t>Cung cấp giao diện truy xuất dữ liệu:</w:t>
      </w:r>
    </w:p>
    <w:p w14:paraId="1CA64388" w14:textId="16042BFE" w:rsidR="00DD783A" w:rsidRDefault="008E50A3" w:rsidP="008E50A3">
      <w:pPr>
        <w:pStyle w:val="Sub-bullet"/>
      </w:pPr>
      <w:r>
        <w:rPr>
          <w:rFonts w:hint="eastAsia"/>
        </w:rPr>
        <w:t>Đ</w:t>
      </w:r>
      <w:r>
        <w:t>ịnh nghĩa các giao diện truy xuất dữ liệu chung để có thể dễ dàng thay đổi hoặc mở rộng mà không ảnh h</w:t>
      </w:r>
      <w:r>
        <w:rPr>
          <w:rFonts w:hint="cs"/>
        </w:rPr>
        <w:t>ư</w:t>
      </w:r>
      <w:r>
        <w:t>ởng đến các phần khác của hệ thống.</w:t>
      </w:r>
    </w:p>
    <w:p w14:paraId="6AC41923" w14:textId="682E2742" w:rsidR="00923C37" w:rsidRDefault="00923C37" w:rsidP="008E50A3">
      <w:pPr>
        <w:pStyle w:val="Heading4"/>
      </w:pPr>
      <w:r>
        <w:t>Services</w:t>
      </w:r>
    </w:p>
    <w:p w14:paraId="3142E90E" w14:textId="6B240B30" w:rsidR="00DD2DEC" w:rsidRDefault="00B27BB0" w:rsidP="00DD2DEC">
      <w:r w:rsidRPr="00B27BB0">
        <w:t>Services trong hệ thống quản lý trung tâm chăm sóc thú c</w:t>
      </w:r>
      <w:r w:rsidRPr="00B27BB0">
        <w:rPr>
          <w:rFonts w:hint="cs"/>
        </w:rPr>
        <w:t>ư</w:t>
      </w:r>
      <w:r w:rsidRPr="00B27BB0">
        <w:t>ng đóng vai trò quan trọng trong việc thực hiện logic nghiệp vụ (business logic) của ứng dụng. Chúng là tầng trung gian giữa Controllers và Repositories, đảm bảo rằng các yêu cầu từ ng</w:t>
      </w:r>
      <w:r w:rsidRPr="00B27BB0">
        <w:rPr>
          <w:rFonts w:hint="cs"/>
        </w:rPr>
        <w:t>ư</w:t>
      </w:r>
      <w:r w:rsidRPr="00B27BB0">
        <w:t>ời dùng đ</w:t>
      </w:r>
      <w:r w:rsidRPr="00B27BB0">
        <w:rPr>
          <w:rFonts w:hint="cs"/>
        </w:rPr>
        <w:t>ư</w:t>
      </w:r>
      <w:r w:rsidRPr="00B27BB0">
        <w:t>ợc xử lý đúng cách và dữ liệu đ</w:t>
      </w:r>
      <w:r w:rsidRPr="00B27BB0">
        <w:rPr>
          <w:rFonts w:hint="cs"/>
        </w:rPr>
        <w:t>ư</w:t>
      </w:r>
      <w:r w:rsidRPr="00B27BB0">
        <w:t>ợc thao tác hợp lý. D</w:t>
      </w:r>
      <w:r w:rsidRPr="00B27BB0">
        <w:rPr>
          <w:rFonts w:hint="cs"/>
        </w:rPr>
        <w:t>ư</w:t>
      </w:r>
      <w:r w:rsidRPr="00B27BB0">
        <w:t>ới đây là các vai trò chi tiết của Services:</w:t>
      </w:r>
    </w:p>
    <w:p w14:paraId="4107CC9D" w14:textId="27A3242C" w:rsidR="00DD2DEC" w:rsidRDefault="00DD2DEC" w:rsidP="00E76F29">
      <w:pPr>
        <w:pStyle w:val="Bulletpoint"/>
      </w:pPr>
      <w:r w:rsidRPr="00E76F29">
        <w:rPr>
          <w:b/>
          <w:bCs/>
        </w:rPr>
        <w:t>Xử lý nghiệp vụ:</w:t>
      </w:r>
      <w:r>
        <w:t xml:space="preserve"> Services là n</w:t>
      </w:r>
      <w:r>
        <w:rPr>
          <w:rFonts w:hint="cs"/>
        </w:rPr>
        <w:t>ơ</w:t>
      </w:r>
      <w:r>
        <w:t>i chứa đựng logic nghiệp vụ của ứng dụng. Mọi thao tác tính toán, kiểm tra, và xử lý dữ liệu đều đ</w:t>
      </w:r>
      <w:r>
        <w:rPr>
          <w:rFonts w:hint="cs"/>
        </w:rPr>
        <w:t>ư</w:t>
      </w:r>
      <w:r>
        <w:t xml:space="preserve">ợc thực hiện tại đây. </w:t>
      </w:r>
    </w:p>
    <w:p w14:paraId="634186FD" w14:textId="77777777" w:rsidR="00DD2DEC" w:rsidRDefault="00DD2DEC" w:rsidP="00E76F29">
      <w:pPr>
        <w:pStyle w:val="Bulletpoint"/>
      </w:pPr>
      <w:r w:rsidRPr="00E76F29">
        <w:rPr>
          <w:b/>
          <w:bCs/>
        </w:rPr>
        <w:t>Truy xuất và l</w:t>
      </w:r>
      <w:r w:rsidRPr="00E76F29">
        <w:rPr>
          <w:rFonts w:hint="cs"/>
          <w:b/>
          <w:bCs/>
        </w:rPr>
        <w:t>ư</w:t>
      </w:r>
      <w:r w:rsidRPr="00E76F29">
        <w:rPr>
          <w:b/>
          <w:bCs/>
        </w:rPr>
        <w:t xml:space="preserve">u trữ dữ liệu: </w:t>
      </w:r>
      <w:r>
        <w:t>Services sử dụng các Repositories để truy xuất và l</w:t>
      </w:r>
      <w:r>
        <w:rPr>
          <w:rFonts w:hint="cs"/>
        </w:rPr>
        <w:t>ư</w:t>
      </w:r>
      <w:r>
        <w:t>u trữ dữ liệu từ c</w:t>
      </w:r>
      <w:r>
        <w:rPr>
          <w:rFonts w:hint="cs"/>
        </w:rPr>
        <w:t>ơ</w:t>
      </w:r>
      <w:r>
        <w:t xml:space="preserve"> sở dữ liệu. Chúng gọi các ph</w:t>
      </w:r>
      <w:r>
        <w:rPr>
          <w:rFonts w:hint="cs"/>
        </w:rPr>
        <w:t>ươ</w:t>
      </w:r>
      <w:r>
        <w:t>ng thức của Repositories để thực hiện các thao tác CRUD (Create, Read, Update, Delete).</w:t>
      </w:r>
    </w:p>
    <w:p w14:paraId="63E47D96" w14:textId="77777777" w:rsidR="00DD2DEC" w:rsidRDefault="00DD2DEC" w:rsidP="00E76F29">
      <w:pPr>
        <w:pStyle w:val="Bulletpoint"/>
      </w:pPr>
      <w:r w:rsidRPr="00E76F29">
        <w:rPr>
          <w:rFonts w:hint="eastAsia"/>
          <w:b/>
          <w:bCs/>
        </w:rPr>
        <w:t>Đó</w:t>
      </w:r>
      <w:r w:rsidRPr="00E76F29">
        <w:rPr>
          <w:b/>
          <w:bCs/>
        </w:rPr>
        <w:t>ng gói logic truy vấn:</w:t>
      </w:r>
      <w:r>
        <w:t xml:space="preserve"> Services có thể thực hiện các truy vấn phức tạp hoặc thao tác dữ liệu bằng cách kết hợp nhiều ph</w:t>
      </w:r>
      <w:r>
        <w:rPr>
          <w:rFonts w:hint="cs"/>
        </w:rPr>
        <w:t>ươ</w:t>
      </w:r>
      <w:r>
        <w:t>ng thức từ các Repositories khác nhau.</w:t>
      </w:r>
    </w:p>
    <w:p w14:paraId="2903016E" w14:textId="2D6B2FB1" w:rsidR="00DD2DEC" w:rsidRDefault="00DD2DEC" w:rsidP="00E76F29">
      <w:pPr>
        <w:pStyle w:val="Bulletpoint"/>
      </w:pPr>
      <w:r w:rsidRPr="00E76F29">
        <w:rPr>
          <w:b/>
          <w:bCs/>
        </w:rPr>
        <w:lastRenderedPageBreak/>
        <w:t>Giảm phụ thuộc trực tiếp:</w:t>
      </w:r>
      <w:r>
        <w:t xml:space="preserve"> Bằng cách sử dụng Services, Controllers không cần phải biết chi tiết về cách dữ liệu đ</w:t>
      </w:r>
      <w:r>
        <w:rPr>
          <w:rFonts w:hint="cs"/>
        </w:rPr>
        <w:t>ư</w:t>
      </w:r>
      <w:r>
        <w:t>ợc l</w:t>
      </w:r>
      <w:r>
        <w:rPr>
          <w:rFonts w:hint="cs"/>
        </w:rPr>
        <w:t>ư</w:t>
      </w:r>
      <w:r>
        <w:t>u trữ hoặc truy xuất, giảm phụ thuộc và tăng tính linh hoạt.</w:t>
      </w:r>
    </w:p>
    <w:p w14:paraId="05F6DD91" w14:textId="306AC1FB" w:rsidR="00E76F29" w:rsidRDefault="00DD2DEC" w:rsidP="00E76F29">
      <w:pPr>
        <w:pStyle w:val="Bulletpoint"/>
      </w:pPr>
      <w:r w:rsidRPr="00E76F29">
        <w:rPr>
          <w:b/>
          <w:bCs/>
        </w:rPr>
        <w:t>Chuyển đổi dữ liệu:</w:t>
      </w:r>
      <w:r>
        <w:t xml:space="preserve"> Services tạo ra và sử dụng DTOs để chuyển dữ liệu giữa các tầng của ứng dụng. Chúng chuyển đổi dữ liệu từ các Models sang DTOs tr</w:t>
      </w:r>
      <w:r>
        <w:rPr>
          <w:rFonts w:hint="cs"/>
        </w:rPr>
        <w:t>ư</w:t>
      </w:r>
      <w:r>
        <w:t>ớc khi gửi đến Controllers và ng</w:t>
      </w:r>
      <w:r>
        <w:rPr>
          <w:rFonts w:hint="cs"/>
        </w:rPr>
        <w:t>ư</w:t>
      </w:r>
      <w:r>
        <w:t>ợc lại.</w:t>
      </w:r>
    </w:p>
    <w:p w14:paraId="688BA2E0" w14:textId="5E3081F8" w:rsidR="00AA3F23" w:rsidRDefault="00C7640B" w:rsidP="005C44C0">
      <w:pPr>
        <w:pStyle w:val="Heading3"/>
      </w:pPr>
      <w:bookmarkStart w:id="39" w:name="_Toc168511140"/>
      <w:r>
        <w:t>Phụ thuộc và quan hệ giữa các package</w:t>
      </w:r>
      <w:bookmarkEnd w:id="39"/>
    </w:p>
    <w:p w14:paraId="1950187F" w14:textId="0531A2F3" w:rsidR="00C7640B" w:rsidRDefault="0081489A" w:rsidP="00C7640B">
      <w:r w:rsidRPr="0081489A">
        <w:t>Trong kiến trúc phần mềm, các package phụ thuộc lẫn nhau và tham chiếu lẫn nhau để thực hiện các chức năng của hệ thống. D</w:t>
      </w:r>
      <w:r w:rsidRPr="0081489A">
        <w:rPr>
          <w:rFonts w:hint="cs"/>
        </w:rPr>
        <w:t>ư</w:t>
      </w:r>
      <w:r w:rsidRPr="0081489A">
        <w:t>ới đây là giải thích về dependency (sự phụ thuộc) và reference (sự tham chiếu) giữa các package chính trong hệ thống quản lý trung tâm chăm sóc thú c</w:t>
      </w:r>
      <w:r w:rsidRPr="0081489A">
        <w:rPr>
          <w:rFonts w:hint="cs"/>
        </w:rPr>
        <w:t>ư</w:t>
      </w:r>
      <w:r w:rsidRPr="0081489A">
        <w:t>ng</w:t>
      </w:r>
      <w:r>
        <w:t>.</w:t>
      </w:r>
    </w:p>
    <w:p w14:paraId="1FC5AB96" w14:textId="77777777" w:rsidR="0081489A" w:rsidRDefault="0081489A" w:rsidP="0081489A">
      <w:pPr>
        <w:pStyle w:val="Heading4"/>
      </w:pPr>
      <w:r>
        <w:t>Controllers</w:t>
      </w:r>
    </w:p>
    <w:p w14:paraId="505B6F90" w14:textId="77777777" w:rsidR="0081489A" w:rsidRDefault="0081489A" w:rsidP="0081489A">
      <w:r w:rsidRPr="003639CF">
        <w:rPr>
          <w:b/>
          <w:bCs/>
        </w:rPr>
        <w:t>Services:</w:t>
      </w:r>
      <w:r>
        <w:t xml:space="preserve"> Controllers phụ thuộc vào Services để thực hiện các logic nghiệp vụ. Mỗi khi có một yêu cầu từ ng</w:t>
      </w:r>
      <w:r>
        <w:rPr>
          <w:rFonts w:hint="cs"/>
        </w:rPr>
        <w:t>ư</w:t>
      </w:r>
      <w:r>
        <w:t>ời dùng, controller sẽ gọi các ph</w:t>
      </w:r>
      <w:r>
        <w:rPr>
          <w:rFonts w:hint="cs"/>
        </w:rPr>
        <w:t>ươ</w:t>
      </w:r>
      <w:r>
        <w:t>ng thức trong các service t</w:t>
      </w:r>
      <w:r>
        <w:rPr>
          <w:rFonts w:hint="cs"/>
        </w:rPr>
        <w:t>ươ</w:t>
      </w:r>
      <w:r>
        <w:t>ng ứng để xử lý yêu cầu đó.</w:t>
      </w:r>
    </w:p>
    <w:p w14:paraId="5ED3C678" w14:textId="77777777" w:rsidR="0081489A" w:rsidRDefault="0081489A" w:rsidP="003639CF">
      <w:pPr>
        <w:pStyle w:val="Bulletpoint"/>
      </w:pPr>
      <w:r>
        <w:t>Ví dụ: UserController sẽ gọi UserService để thực hiện các thao tác liên quan đến ng</w:t>
      </w:r>
      <w:r>
        <w:rPr>
          <w:rFonts w:hint="cs"/>
        </w:rPr>
        <w:t>ư</w:t>
      </w:r>
      <w:r>
        <w:t>ời dùng.</w:t>
      </w:r>
    </w:p>
    <w:p w14:paraId="7D71DDA7" w14:textId="77777777" w:rsidR="0081489A" w:rsidRDefault="0081489A" w:rsidP="0081489A">
      <w:r w:rsidRPr="003639CF">
        <w:rPr>
          <w:rStyle w:val="BulletpointChar"/>
          <w:b/>
          <w:bCs/>
        </w:rPr>
        <w:t xml:space="preserve">DTOs: </w:t>
      </w:r>
      <w:r>
        <w:t>Controllers sử dụng DTOs để nhận dữ liệu từ ng</w:t>
      </w:r>
      <w:r>
        <w:rPr>
          <w:rFonts w:hint="cs"/>
        </w:rPr>
        <w:t>ư</w:t>
      </w:r>
      <w:r>
        <w:t>ời dùng và trả dữ liệu về cho ng</w:t>
      </w:r>
      <w:r>
        <w:rPr>
          <w:rFonts w:hint="cs"/>
        </w:rPr>
        <w:t>ư</w:t>
      </w:r>
      <w:r>
        <w:t>ời dùng. DTOs giúp chuyển dữ liệu một cách an toàn giữa tầng presentation và tầng business logic.</w:t>
      </w:r>
    </w:p>
    <w:p w14:paraId="5396D07F" w14:textId="14515DBC" w:rsidR="0081489A" w:rsidRPr="00C7640B" w:rsidRDefault="0081489A" w:rsidP="003639CF">
      <w:pPr>
        <w:pStyle w:val="Bulletpoint"/>
      </w:pPr>
      <w:r>
        <w:t>Ví dụ: PetController sẽ nhận PetDTO từ ng</w:t>
      </w:r>
      <w:r>
        <w:rPr>
          <w:rFonts w:hint="cs"/>
        </w:rPr>
        <w:t>ư</w:t>
      </w:r>
      <w:r>
        <w:t>ời dùng để thêm thông tin thú c</w:t>
      </w:r>
      <w:r>
        <w:rPr>
          <w:rFonts w:hint="cs"/>
        </w:rPr>
        <w:t>ư</w:t>
      </w:r>
      <w:r>
        <w:t>ng mới và trả PetDTO về cho ng</w:t>
      </w:r>
      <w:r>
        <w:rPr>
          <w:rFonts w:hint="cs"/>
        </w:rPr>
        <w:t>ư</w:t>
      </w:r>
      <w:r>
        <w:t>ời dùng sau khi lấy thông tin thú c</w:t>
      </w:r>
      <w:r>
        <w:rPr>
          <w:rFonts w:hint="cs"/>
        </w:rPr>
        <w:t>ư</w:t>
      </w:r>
      <w:r>
        <w:t>ng từ PetService.</w:t>
      </w:r>
    </w:p>
    <w:p w14:paraId="697947EE" w14:textId="73F87158" w:rsidR="003639CF" w:rsidRDefault="003639CF" w:rsidP="003639CF">
      <w:pPr>
        <w:pStyle w:val="Heading4"/>
      </w:pPr>
      <w:r>
        <w:t>Services</w:t>
      </w:r>
    </w:p>
    <w:p w14:paraId="6CC9646D" w14:textId="77777777" w:rsidR="003639CF" w:rsidRDefault="003639CF" w:rsidP="003639CF">
      <w:r w:rsidRPr="003639CF">
        <w:rPr>
          <w:b/>
          <w:bCs/>
        </w:rPr>
        <w:t>Repositories:</w:t>
      </w:r>
      <w:r>
        <w:t xml:space="preserve"> Services phụ thuộc vào Repositories để thực hiện các thao tác CRUD trên c</w:t>
      </w:r>
      <w:r>
        <w:rPr>
          <w:rFonts w:hint="cs"/>
        </w:rPr>
        <w:t>ơ</w:t>
      </w:r>
      <w:r>
        <w:t xml:space="preserve"> sở dữ liệu. Mỗi service sẽ gọi các ph</w:t>
      </w:r>
      <w:r>
        <w:rPr>
          <w:rFonts w:hint="cs"/>
        </w:rPr>
        <w:t>ươ</w:t>
      </w:r>
      <w:r>
        <w:t>ng thức của repository t</w:t>
      </w:r>
      <w:r>
        <w:rPr>
          <w:rFonts w:hint="cs"/>
        </w:rPr>
        <w:t>ươ</w:t>
      </w:r>
      <w:r>
        <w:t>ng ứng để truy xuất hoặc cập nhật dữ liệu trong c</w:t>
      </w:r>
      <w:r>
        <w:rPr>
          <w:rFonts w:hint="cs"/>
        </w:rPr>
        <w:t>ơ</w:t>
      </w:r>
      <w:r>
        <w:t xml:space="preserve"> sở dữ liệu.</w:t>
      </w:r>
    </w:p>
    <w:p w14:paraId="051EAA2E" w14:textId="77777777" w:rsidR="003639CF" w:rsidRDefault="003639CF" w:rsidP="003639CF">
      <w:pPr>
        <w:pStyle w:val="Bulletpoint"/>
      </w:pPr>
      <w:r>
        <w:t>Ví dụ: PetService sẽ gọi PetRepository để l</w:t>
      </w:r>
      <w:r>
        <w:rPr>
          <w:rFonts w:hint="cs"/>
        </w:rPr>
        <w:t>ư</w:t>
      </w:r>
      <w:r>
        <w:t>u trữ hoặc lấy thông tin thú c</w:t>
      </w:r>
      <w:r>
        <w:rPr>
          <w:rFonts w:hint="cs"/>
        </w:rPr>
        <w:t>ư</w:t>
      </w:r>
      <w:r>
        <w:t>ng từ c</w:t>
      </w:r>
      <w:r>
        <w:rPr>
          <w:rFonts w:hint="cs"/>
        </w:rPr>
        <w:t>ơ</w:t>
      </w:r>
      <w:r>
        <w:t xml:space="preserve"> sở dữ liệu.</w:t>
      </w:r>
    </w:p>
    <w:p w14:paraId="04734E80" w14:textId="77777777" w:rsidR="003639CF" w:rsidRDefault="003639CF" w:rsidP="003639CF">
      <w:r w:rsidRPr="003639CF">
        <w:rPr>
          <w:b/>
          <w:bCs/>
        </w:rPr>
        <w:t>DTOs:</w:t>
      </w:r>
      <w:r>
        <w:t xml:space="preserve"> Services sử dụng DTOs để nhận dữ liệu từ controllers và trả dữ liệu về cho controllers sau khi xử lý logic nghiệp vụ.</w:t>
      </w:r>
    </w:p>
    <w:p w14:paraId="56974948" w14:textId="2F73F234" w:rsidR="003639CF" w:rsidRDefault="003639CF" w:rsidP="003639CF">
      <w:pPr>
        <w:pStyle w:val="Bulletpoint"/>
      </w:pPr>
      <w:r>
        <w:t>Ví dụ: MedicalRecordService sẽ nhận MedicalRecordDTO từ MedicalRecordController, xử lý logic và trả về MedicalRecordDTO đã cập nhật cho người dùng</w:t>
      </w:r>
    </w:p>
    <w:p w14:paraId="04E3459F" w14:textId="77777777" w:rsidR="003639CF" w:rsidRDefault="003639CF" w:rsidP="003639CF">
      <w:r w:rsidRPr="003639CF">
        <w:rPr>
          <w:b/>
          <w:bCs/>
        </w:rPr>
        <w:t>Models:</w:t>
      </w:r>
      <w:r>
        <w:t xml:space="preserve"> Services có thể sử dụng Models để biểu diễn dữ liệu d</w:t>
      </w:r>
      <w:r>
        <w:rPr>
          <w:rFonts w:hint="cs"/>
        </w:rPr>
        <w:t>ư</w:t>
      </w:r>
      <w:r>
        <w:t>ới dạng đối t</w:t>
      </w:r>
      <w:r>
        <w:rPr>
          <w:rFonts w:hint="cs"/>
        </w:rPr>
        <w:t>ư</w:t>
      </w:r>
      <w:r>
        <w:t>ợng trong quá trình xử lý logic nghiệp vụ.</w:t>
      </w:r>
    </w:p>
    <w:p w14:paraId="3F540846" w14:textId="1DF29EE9" w:rsidR="0034770C" w:rsidRDefault="003639CF" w:rsidP="003639CF">
      <w:pPr>
        <w:pStyle w:val="Bulletpoint"/>
      </w:pPr>
      <w:r>
        <w:t>Ví dụ: MedicalRecordService sẽ làm việc với đối t</w:t>
      </w:r>
      <w:r>
        <w:rPr>
          <w:rFonts w:hint="cs"/>
        </w:rPr>
        <w:t>ư</w:t>
      </w:r>
      <w:r>
        <w:t>ợng MedicalRecord tr</w:t>
      </w:r>
      <w:r>
        <w:rPr>
          <w:rFonts w:hint="cs"/>
        </w:rPr>
        <w:t>ư</w:t>
      </w:r>
      <w:r>
        <w:t>ớc khi chuyển đổi sang MedicalRecordDTO để trả về cho MedicalRecordController.</w:t>
      </w:r>
    </w:p>
    <w:p w14:paraId="0229F534" w14:textId="6CDB76B0" w:rsidR="00F51216" w:rsidRDefault="00F51216" w:rsidP="00F51216">
      <w:pPr>
        <w:pStyle w:val="Heading4"/>
      </w:pPr>
      <w:r>
        <w:lastRenderedPageBreak/>
        <w:t>Repositories</w:t>
      </w:r>
    </w:p>
    <w:p w14:paraId="1EB08DAE" w14:textId="77777777" w:rsidR="00F51216" w:rsidRDefault="00F51216" w:rsidP="00F51216">
      <w:r w:rsidRPr="006550F6">
        <w:rPr>
          <w:b/>
          <w:bCs/>
        </w:rPr>
        <w:t>Models:</w:t>
      </w:r>
      <w:r>
        <w:t xml:space="preserve"> Repositories phụ thuộc vào Models để biểu diễn cấu trúc dữ liệu trong c</w:t>
      </w:r>
      <w:r>
        <w:rPr>
          <w:rFonts w:hint="cs"/>
        </w:rPr>
        <w:t>ơ</w:t>
      </w:r>
      <w:r>
        <w:t xml:space="preserve"> sở dữ liệu. Mỗi repository sẽ t</w:t>
      </w:r>
      <w:r>
        <w:rPr>
          <w:rFonts w:hint="cs"/>
        </w:rPr>
        <w:t>ươ</w:t>
      </w:r>
      <w:r>
        <w:t>ng tác với các đối t</w:t>
      </w:r>
      <w:r>
        <w:rPr>
          <w:rFonts w:hint="cs"/>
        </w:rPr>
        <w:t>ư</w:t>
      </w:r>
      <w:r>
        <w:t>ợng model để thực hiện các thao tác CRUD.</w:t>
      </w:r>
    </w:p>
    <w:p w14:paraId="7638121E" w14:textId="77777777" w:rsidR="00F51216" w:rsidRDefault="00F51216" w:rsidP="006550F6">
      <w:pPr>
        <w:pStyle w:val="Bulletpoint"/>
      </w:pPr>
      <w:r>
        <w:t>Ví dụ: UserRepository sẽ làm việc với đối t</w:t>
      </w:r>
      <w:r>
        <w:rPr>
          <w:rFonts w:hint="cs"/>
        </w:rPr>
        <w:t>ư</w:t>
      </w:r>
      <w:r>
        <w:t>ợng User để l</w:t>
      </w:r>
      <w:r>
        <w:rPr>
          <w:rFonts w:hint="cs"/>
        </w:rPr>
        <w:t>ư</w:t>
      </w:r>
      <w:r>
        <w:t>u trữ và truy xuất thông tin ng</w:t>
      </w:r>
      <w:r>
        <w:rPr>
          <w:rFonts w:hint="cs"/>
        </w:rPr>
        <w:t>ư</w:t>
      </w:r>
      <w:r>
        <w:t>ời dùng.</w:t>
      </w:r>
    </w:p>
    <w:p w14:paraId="601C0BCC" w14:textId="76D00AC6" w:rsidR="00F51216" w:rsidRDefault="00F51216" w:rsidP="00F51216">
      <w:r w:rsidRPr="006550F6">
        <w:rPr>
          <w:b/>
          <w:bCs/>
        </w:rPr>
        <w:t>DataContext:</w:t>
      </w:r>
      <w:r>
        <w:t xml:space="preserve"> Repositories phụ thuộc vào một lớp DataContext để quản lý kết nối và giao tiếp với c</w:t>
      </w:r>
      <w:r>
        <w:rPr>
          <w:rFonts w:hint="cs"/>
        </w:rPr>
        <w:t>ơ</w:t>
      </w:r>
      <w:r>
        <w:t xml:space="preserve"> sở dữ liệu.</w:t>
      </w:r>
    </w:p>
    <w:p w14:paraId="2EFD778A" w14:textId="77777777" w:rsidR="00F51216" w:rsidRDefault="00F51216" w:rsidP="006550F6">
      <w:pPr>
        <w:pStyle w:val="Bulletpoint"/>
      </w:pPr>
      <w:r>
        <w:t>Ví dụ: PetRepository sẽ sử dụng DbContext để thực hiện các truy vấn SQL.</w:t>
      </w:r>
    </w:p>
    <w:p w14:paraId="710BCC69" w14:textId="5F52465A" w:rsidR="00F51216" w:rsidRDefault="00F51216" w:rsidP="00F51216">
      <w:pPr>
        <w:pStyle w:val="Heading4"/>
      </w:pPr>
      <w:r>
        <w:t>DTOs</w:t>
      </w:r>
    </w:p>
    <w:p w14:paraId="6CADBA13" w14:textId="77777777" w:rsidR="00F51216" w:rsidRDefault="00F51216" w:rsidP="00F51216">
      <w:r w:rsidRPr="002A48B8">
        <w:rPr>
          <w:b/>
          <w:bCs/>
        </w:rPr>
        <w:t>Models:</w:t>
      </w:r>
      <w:r>
        <w:t xml:space="preserve"> DTOs th</w:t>
      </w:r>
      <w:r>
        <w:rPr>
          <w:rFonts w:hint="cs"/>
        </w:rPr>
        <w:t>ư</w:t>
      </w:r>
      <w:r>
        <w:t>ờng đ</w:t>
      </w:r>
      <w:r>
        <w:rPr>
          <w:rFonts w:hint="cs"/>
        </w:rPr>
        <w:t>ư</w:t>
      </w:r>
      <w:r>
        <w:t>ợc ánh xạ từ Models và ng</w:t>
      </w:r>
      <w:r>
        <w:rPr>
          <w:rFonts w:hint="cs"/>
        </w:rPr>
        <w:t>ư</w:t>
      </w:r>
      <w:r>
        <w:t>ợc lại. Chúng đ</w:t>
      </w:r>
      <w:r>
        <w:rPr>
          <w:rFonts w:hint="cs"/>
        </w:rPr>
        <w:t>ư</w:t>
      </w:r>
      <w:r>
        <w:t>ợc sử dụng để truyền dữ liệu giữa các tầng của ứng dụng mà không làm lộ các chi tiết của mô hình dữ liệu nội bộ.</w:t>
      </w:r>
    </w:p>
    <w:p w14:paraId="5FC85453" w14:textId="77777777" w:rsidR="00F51216" w:rsidRDefault="00F51216" w:rsidP="002A48B8">
      <w:pPr>
        <w:pStyle w:val="Bulletpoint"/>
      </w:pPr>
      <w:r>
        <w:t>Ví dụ: PetDTO sẽ ánh xạ từ đối t</w:t>
      </w:r>
      <w:r>
        <w:rPr>
          <w:rFonts w:hint="cs"/>
        </w:rPr>
        <w:t>ư</w:t>
      </w:r>
      <w:r>
        <w:t>ợng Pet trong PetService tr</w:t>
      </w:r>
      <w:r>
        <w:rPr>
          <w:rFonts w:hint="cs"/>
        </w:rPr>
        <w:t>ư</w:t>
      </w:r>
      <w:r>
        <w:t>ớc khi đ</w:t>
      </w:r>
      <w:r>
        <w:rPr>
          <w:rFonts w:hint="cs"/>
        </w:rPr>
        <w:t>ư</w:t>
      </w:r>
      <w:r>
        <w:t>ợc gửi đến PetController.</w:t>
      </w:r>
    </w:p>
    <w:p w14:paraId="57AC9760" w14:textId="3D6A1CD4" w:rsidR="00F51216" w:rsidRDefault="00F51216" w:rsidP="00F51216">
      <w:pPr>
        <w:pStyle w:val="Heading4"/>
      </w:pPr>
      <w:r>
        <w:t>Models</w:t>
      </w:r>
    </w:p>
    <w:p w14:paraId="13382CD9" w14:textId="77777777" w:rsidR="00F51216" w:rsidRDefault="00F51216" w:rsidP="00F51216">
      <w:r w:rsidRPr="002A48B8">
        <w:rPr>
          <w:b/>
          <w:bCs/>
        </w:rPr>
        <w:t>Repositories:</w:t>
      </w:r>
      <w:r>
        <w:t xml:space="preserve"> Models đ</w:t>
      </w:r>
      <w:r>
        <w:rPr>
          <w:rFonts w:hint="cs"/>
        </w:rPr>
        <w:t>ư</w:t>
      </w:r>
      <w:r>
        <w:t>ợc sử dụng bởi Repositories để biểu diễn cấu trúc dữ liệu khi t</w:t>
      </w:r>
      <w:r>
        <w:rPr>
          <w:rFonts w:hint="cs"/>
        </w:rPr>
        <w:t>ươ</w:t>
      </w:r>
      <w:r>
        <w:t>ng tác với c</w:t>
      </w:r>
      <w:r>
        <w:rPr>
          <w:rFonts w:hint="cs"/>
        </w:rPr>
        <w:t>ơ</w:t>
      </w:r>
      <w:r>
        <w:t xml:space="preserve"> sở dữ liệu.</w:t>
      </w:r>
    </w:p>
    <w:p w14:paraId="6D1D34AE" w14:textId="77777777" w:rsidR="00F51216" w:rsidRDefault="00F51216" w:rsidP="002A48B8">
      <w:pPr>
        <w:pStyle w:val="Bulletpoint"/>
      </w:pPr>
      <w:r>
        <w:t>Ví dụ: Appointment model sẽ đ</w:t>
      </w:r>
      <w:r>
        <w:rPr>
          <w:rFonts w:hint="cs"/>
        </w:rPr>
        <w:t>ư</w:t>
      </w:r>
      <w:r>
        <w:t>ợc sử dụng trong AppointmentRepository để thực hiện các thao tác CRUD.</w:t>
      </w:r>
    </w:p>
    <w:p w14:paraId="147AEBBA" w14:textId="77777777" w:rsidR="00F51216" w:rsidRDefault="00F51216" w:rsidP="00F51216">
      <w:r w:rsidRPr="002A48B8">
        <w:rPr>
          <w:b/>
          <w:bCs/>
        </w:rPr>
        <w:t>Services:</w:t>
      </w:r>
      <w:r>
        <w:t xml:space="preserve"> Models cũng có thể đ</w:t>
      </w:r>
      <w:r>
        <w:rPr>
          <w:rFonts w:hint="cs"/>
        </w:rPr>
        <w:t>ư</w:t>
      </w:r>
      <w:r>
        <w:t>ợc sử dụng trong Services để xử lý logic nghiệp vụ tr</w:t>
      </w:r>
      <w:r>
        <w:rPr>
          <w:rFonts w:hint="cs"/>
        </w:rPr>
        <w:t>ư</w:t>
      </w:r>
      <w:r>
        <w:t>ớc khi chuyển đổi sang DTOs.</w:t>
      </w:r>
    </w:p>
    <w:p w14:paraId="199DBD8F" w14:textId="4AB2036E" w:rsidR="003639CF" w:rsidRDefault="00F51216" w:rsidP="002A48B8">
      <w:pPr>
        <w:pStyle w:val="Bulletpoint"/>
      </w:pPr>
      <w:r>
        <w:t>Ví dụ: MedicalRecord sẽ đ</w:t>
      </w:r>
      <w:r>
        <w:rPr>
          <w:rFonts w:hint="cs"/>
        </w:rPr>
        <w:t>ư</w:t>
      </w:r>
      <w:r>
        <w:t>ợc sử dụng trong MedicalRecordService để xử lý dữ liệu tr</w:t>
      </w:r>
      <w:r>
        <w:rPr>
          <w:rFonts w:hint="cs"/>
        </w:rPr>
        <w:t>ư</w:t>
      </w:r>
      <w:r>
        <w:t>ớc khi chuyển đổi sang MedicalRecordDTO.</w:t>
      </w:r>
    </w:p>
    <w:p w14:paraId="69100B71" w14:textId="14EC300D" w:rsidR="002A48B8" w:rsidRDefault="005A1039" w:rsidP="005A1039">
      <w:pPr>
        <w:pStyle w:val="Heading2"/>
      </w:pPr>
      <w:bookmarkStart w:id="40" w:name="_Toc168511141"/>
      <w:r>
        <w:t>Chi tiết các lớp trong các package</w:t>
      </w:r>
      <w:bookmarkEnd w:id="40"/>
    </w:p>
    <w:p w14:paraId="3800BECE" w14:textId="07F6A7D1" w:rsidR="005A1039" w:rsidRDefault="003E3E51" w:rsidP="003E3E51">
      <w:pPr>
        <w:pStyle w:val="Heading3"/>
      </w:pPr>
      <w:bookmarkStart w:id="41" w:name="_Toc168511142"/>
      <w:r>
        <w:t>Models</w:t>
      </w:r>
      <w:bookmarkEnd w:id="41"/>
    </w:p>
    <w:p w14:paraId="0A98D5B6" w14:textId="23642385" w:rsidR="00C13F65" w:rsidRPr="00C13F65" w:rsidRDefault="00C13F65" w:rsidP="00C13F65">
      <w:r>
        <w:t>Sơ đồ lớp trong package Models:</w:t>
      </w:r>
    </w:p>
    <w:p w14:paraId="77F6F820" w14:textId="4C60AD25" w:rsidR="003E3E51" w:rsidRDefault="002F121E" w:rsidP="00BD7027">
      <w:pPr>
        <w:pStyle w:val="Image"/>
      </w:pPr>
      <w:r w:rsidRPr="002F121E">
        <w:lastRenderedPageBreak/>
        <w:drawing>
          <wp:inline distT="0" distB="0" distL="0" distR="0" wp14:anchorId="33DF4939" wp14:editId="732C89DE">
            <wp:extent cx="5943600" cy="3604895"/>
            <wp:effectExtent l="0" t="0" r="0" b="0"/>
            <wp:docPr id="8135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3465" name=""/>
                    <pic:cNvPicPr/>
                  </pic:nvPicPr>
                  <pic:blipFill>
                    <a:blip r:embed="rId14"/>
                    <a:stretch>
                      <a:fillRect/>
                    </a:stretch>
                  </pic:blipFill>
                  <pic:spPr>
                    <a:xfrm>
                      <a:off x="0" y="0"/>
                      <a:ext cx="5943600" cy="3604895"/>
                    </a:xfrm>
                    <a:prstGeom prst="rect">
                      <a:avLst/>
                    </a:prstGeom>
                  </pic:spPr>
                </pic:pic>
              </a:graphicData>
            </a:graphic>
          </wp:inline>
        </w:drawing>
      </w:r>
    </w:p>
    <w:p w14:paraId="17D00271" w14:textId="77777777" w:rsidR="00924FFB" w:rsidRDefault="00924FFB" w:rsidP="00924FFB">
      <w:r>
        <w:t>BaseEntity: Lớp c</w:t>
      </w:r>
      <w:r>
        <w:rPr>
          <w:rFonts w:hint="cs"/>
        </w:rPr>
        <w:t>ơ</w:t>
      </w:r>
      <w:r>
        <w:t xml:space="preserve"> bản cung cấp các thuộc tính chung nh</w:t>
      </w:r>
      <w:r>
        <w:rPr>
          <w:rFonts w:hint="cs"/>
        </w:rPr>
        <w:t>ư</w:t>
      </w:r>
      <w:r>
        <w:t xml:space="preserve"> Id, CreatedAt, và UpdatedAt.</w:t>
      </w:r>
    </w:p>
    <w:p w14:paraId="21FA69B7" w14:textId="1DF6B73D" w:rsidR="00924FFB" w:rsidRDefault="00924FFB" w:rsidP="00924FFB">
      <w:r>
        <w:t>AppUser: Đại diện cho ng</w:t>
      </w:r>
      <w:r>
        <w:rPr>
          <w:rFonts w:hint="cs"/>
        </w:rPr>
        <w:t>ư</w:t>
      </w:r>
      <w:r>
        <w:t>ời dùng hệ thống, có mối quan hệ 1-n với Pet.</w:t>
      </w:r>
    </w:p>
    <w:p w14:paraId="50E0FCE0" w14:textId="7C686780" w:rsidR="00BB7C0A" w:rsidRDefault="00BB7C0A" w:rsidP="00924FFB">
      <w:r>
        <w:t>RefreshToken</w:t>
      </w:r>
      <w:r w:rsidR="00C63F00">
        <w:t>: Đại diện cho các refresh token được dùng để cấp lại token trong hệ thống xác thực người dùng.</w:t>
      </w:r>
    </w:p>
    <w:p w14:paraId="1EB661F5" w14:textId="544D8779" w:rsidR="00924FFB" w:rsidRDefault="00924FFB" w:rsidP="00924FFB">
      <w:r>
        <w:t>Pet: Đại diện cho thú c</w:t>
      </w:r>
      <w:r>
        <w:rPr>
          <w:rFonts w:hint="cs"/>
        </w:rPr>
        <w:t>ư</w:t>
      </w:r>
      <w:r>
        <w:t>ng, có mối quan hệ 1-n với MedicalRecord, PetGroomingService, và PetRoom.</w:t>
      </w:r>
    </w:p>
    <w:p w14:paraId="55D8AAA0" w14:textId="77777777" w:rsidR="00924FFB" w:rsidRDefault="00924FFB" w:rsidP="00924FFB">
      <w:r>
        <w:t>MedicalRecord: Đại diện cho hồ s</w:t>
      </w:r>
      <w:r>
        <w:rPr>
          <w:rFonts w:hint="cs"/>
        </w:rPr>
        <w:t>ơ</w:t>
      </w:r>
      <w:r>
        <w:t xml:space="preserve"> y tế của thú c</w:t>
      </w:r>
      <w:r>
        <w:rPr>
          <w:rFonts w:hint="cs"/>
        </w:rPr>
        <w:t>ư</w:t>
      </w:r>
      <w:r>
        <w:t>ng, liên kết một chiều với Pet.</w:t>
      </w:r>
    </w:p>
    <w:p w14:paraId="7416A5EC" w14:textId="0B5C8C3E" w:rsidR="00924FFB" w:rsidRDefault="00924FFB" w:rsidP="00924FFB">
      <w:r>
        <w:t>Room: Đại diện cho phòng chăm sóc thú c</w:t>
      </w:r>
      <w:r>
        <w:rPr>
          <w:rFonts w:hint="cs"/>
        </w:rPr>
        <w:t>ư</w:t>
      </w:r>
      <w:r>
        <w:t>ng, có mối quan hệ 1-n với PetRoom.</w:t>
      </w:r>
    </w:p>
    <w:p w14:paraId="23E83ADC" w14:textId="44E766AF" w:rsidR="00924FFB" w:rsidRDefault="00924FFB" w:rsidP="00924FFB">
      <w:r>
        <w:t>GroomingService: Đại diện cho dịch vụ chăm sóc lông thú c</w:t>
      </w:r>
      <w:r>
        <w:rPr>
          <w:rFonts w:hint="cs"/>
        </w:rPr>
        <w:t>ư</w:t>
      </w:r>
      <w:r>
        <w:t xml:space="preserve">ng, có mối quan hệ </w:t>
      </w:r>
      <w:r w:rsidR="00BB7C0A">
        <w:t>1</w:t>
      </w:r>
      <w:r>
        <w:t>-</w:t>
      </w:r>
      <w:r w:rsidR="00BB7C0A">
        <w:t>n</w:t>
      </w:r>
      <w:r>
        <w:t xml:space="preserve"> với PetGroomingService.</w:t>
      </w:r>
    </w:p>
    <w:p w14:paraId="1F26C199" w14:textId="77777777" w:rsidR="00924FFB" w:rsidRDefault="00924FFB" w:rsidP="00924FFB">
      <w:r>
        <w:t>PetGroomingService: Đại diện cho các dịch vụ chăm sóc lông mà thú c</w:t>
      </w:r>
      <w:r>
        <w:rPr>
          <w:rFonts w:hint="cs"/>
        </w:rPr>
        <w:t>ư</w:t>
      </w:r>
      <w:r>
        <w:t>ng đã sử dụng, liên kết hai chiều với Pet và GroomingService.</w:t>
      </w:r>
    </w:p>
    <w:p w14:paraId="2C3BF743" w14:textId="2CDDBC7C" w:rsidR="00C13F65" w:rsidRDefault="00924FFB" w:rsidP="00924FFB">
      <w:r>
        <w:t>PetRoom: Đại diện cho việc đặt phòng của thú c</w:t>
      </w:r>
      <w:r>
        <w:rPr>
          <w:rFonts w:hint="cs"/>
        </w:rPr>
        <w:t>ư</w:t>
      </w:r>
      <w:r>
        <w:t>ng, liên kết hai chiều với Pet và Room.</w:t>
      </w:r>
    </w:p>
    <w:p w14:paraId="325A9092" w14:textId="36A8DBBD" w:rsidR="008E3AD3" w:rsidRDefault="00A469CA" w:rsidP="00A469CA">
      <w:pPr>
        <w:pStyle w:val="Heading3"/>
      </w:pPr>
      <w:bookmarkStart w:id="42" w:name="_Toc168511143"/>
      <w:r>
        <w:t>Services</w:t>
      </w:r>
      <w:bookmarkEnd w:id="42"/>
    </w:p>
    <w:p w14:paraId="3C09D62E" w14:textId="10F28AED" w:rsidR="007F505B" w:rsidRPr="007F505B" w:rsidRDefault="007F505B" w:rsidP="007F505B">
      <w:r>
        <w:t>Sơ đồ lớp trong package Services:</w:t>
      </w:r>
    </w:p>
    <w:p w14:paraId="1BB5711B" w14:textId="675B55C7" w:rsidR="007F505B" w:rsidRDefault="007F505B" w:rsidP="007F505B">
      <w:pPr>
        <w:pStyle w:val="Image"/>
      </w:pPr>
      <w:r w:rsidRPr="007F505B">
        <w:lastRenderedPageBreak/>
        <w:drawing>
          <wp:inline distT="0" distB="0" distL="0" distR="0" wp14:anchorId="35F6B452" wp14:editId="5A4B256B">
            <wp:extent cx="5943600" cy="4161790"/>
            <wp:effectExtent l="0" t="0" r="0" b="0"/>
            <wp:docPr id="11985146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4629" name="Picture 1" descr="A screenshot of a computer screen&#10;&#10;Description automatically generated"/>
                    <pic:cNvPicPr/>
                  </pic:nvPicPr>
                  <pic:blipFill>
                    <a:blip r:embed="rId15"/>
                    <a:stretch>
                      <a:fillRect/>
                    </a:stretch>
                  </pic:blipFill>
                  <pic:spPr>
                    <a:xfrm>
                      <a:off x="0" y="0"/>
                      <a:ext cx="5943600" cy="4161790"/>
                    </a:xfrm>
                    <a:prstGeom prst="rect">
                      <a:avLst/>
                    </a:prstGeom>
                  </pic:spPr>
                </pic:pic>
              </a:graphicData>
            </a:graphic>
          </wp:inline>
        </w:drawing>
      </w:r>
    </w:p>
    <w:p w14:paraId="28D37209" w14:textId="77777777" w:rsidR="0025399C" w:rsidRDefault="0025399C" w:rsidP="0025399C">
      <w:pPr>
        <w:pStyle w:val="Heading4"/>
      </w:pPr>
      <w:r>
        <w:t>Cấu trúc chung của các class trong Services</w:t>
      </w:r>
    </w:p>
    <w:p w14:paraId="401CE250" w14:textId="44427F88" w:rsidR="0025399C" w:rsidRDefault="0025399C" w:rsidP="0025399C">
      <w:r>
        <w:t>Interfaces (Giao diện)</w:t>
      </w:r>
    </w:p>
    <w:p w14:paraId="2F22EA02" w14:textId="77777777" w:rsidR="0025399C" w:rsidRDefault="0025399C" w:rsidP="0025399C">
      <w:pPr>
        <w:pStyle w:val="Bulletpoint"/>
      </w:pPr>
      <w:r>
        <w:t>Mục đích: Các giao diện (interface) định nghĩa các ph</w:t>
      </w:r>
      <w:r>
        <w:rPr>
          <w:rFonts w:hint="cs"/>
        </w:rPr>
        <w:t>ươ</w:t>
      </w:r>
      <w:r>
        <w:t>ng thức mà lớp service cần triển khai. Các giao diện này xác định các hành động chính mà service có thể thực hiện, chẳng hạn nh</w:t>
      </w:r>
      <w:r>
        <w:rPr>
          <w:rFonts w:hint="cs"/>
        </w:rPr>
        <w:t>ư</w:t>
      </w:r>
      <w:r>
        <w:t xml:space="preserve"> tạo, đọc, cập nhật, và xóa (CRUD) các đối t</w:t>
      </w:r>
      <w:r>
        <w:rPr>
          <w:rFonts w:hint="cs"/>
        </w:rPr>
        <w:t>ư</w:t>
      </w:r>
      <w:r>
        <w:t>ợng liên quan.</w:t>
      </w:r>
    </w:p>
    <w:p w14:paraId="69782B7C" w14:textId="1B584173" w:rsidR="0025399C" w:rsidRDefault="0025399C" w:rsidP="0025399C">
      <w:pPr>
        <w:pStyle w:val="Bulletpoint"/>
      </w:pPr>
      <w:r>
        <w:t xml:space="preserve">Lợi ích: Việc sử dụng </w:t>
      </w:r>
      <w:r w:rsidR="007612FA">
        <w:t>interface</w:t>
      </w:r>
      <w:r>
        <w:t xml:space="preserve"> giúp tách biệt</w:t>
      </w:r>
      <w:r w:rsidR="007612FA">
        <w:t xml:space="preserve"> giữa các lớp</w:t>
      </w:r>
      <w:r>
        <w:t xml:space="preserve"> định nghĩa và </w:t>
      </w:r>
      <w:r w:rsidR="007612FA">
        <w:t xml:space="preserve">các lớp </w:t>
      </w:r>
      <w:r>
        <w:t>triển khai, cho phép dễ dàng thay đổi hoặc mở rộng các lớp service mà không ảnh h</w:t>
      </w:r>
      <w:r>
        <w:rPr>
          <w:rFonts w:hint="cs"/>
        </w:rPr>
        <w:t>ư</w:t>
      </w:r>
      <w:r>
        <w:t xml:space="preserve">ởng đến các thành phần khác của hệ thống. </w:t>
      </w:r>
    </w:p>
    <w:p w14:paraId="41089575" w14:textId="5D4FD3C3" w:rsidR="0025399C" w:rsidRDefault="0025399C" w:rsidP="0025399C">
      <w:r>
        <w:t>Classes (Lớp)</w:t>
      </w:r>
    </w:p>
    <w:p w14:paraId="015A8658" w14:textId="4A1ACA8C" w:rsidR="0025399C" w:rsidRPr="0025399C" w:rsidRDefault="0025399C" w:rsidP="0025399C">
      <w:pPr>
        <w:pStyle w:val="Bulletpoint"/>
      </w:pPr>
      <w:r w:rsidRPr="0025399C">
        <w:t xml:space="preserve">Mục đích: Các lớp service triển khai các </w:t>
      </w:r>
      <w:r w:rsidR="007612FA">
        <w:t>interface</w:t>
      </w:r>
      <w:r w:rsidRPr="0025399C">
        <w:t>, thực hiện logic nghiệp vụ và các thao tác cụ thể. Các lớp này chứa các ph</w:t>
      </w:r>
      <w:r w:rsidRPr="0025399C">
        <w:rPr>
          <w:rFonts w:hint="cs"/>
        </w:rPr>
        <w:t>ươ</w:t>
      </w:r>
      <w:r w:rsidRPr="0025399C">
        <w:t>ng thức đ</w:t>
      </w:r>
      <w:r w:rsidRPr="0025399C">
        <w:rPr>
          <w:rFonts w:hint="cs"/>
        </w:rPr>
        <w:t>ư</w:t>
      </w:r>
      <w:r w:rsidRPr="0025399C">
        <w:t>ợc định nghĩa trong giao diện và có thể gọi đến các repository để truy xuất hoặc cập nhật dữ liệu trong c</w:t>
      </w:r>
      <w:r w:rsidRPr="0025399C">
        <w:rPr>
          <w:rFonts w:hint="cs"/>
        </w:rPr>
        <w:t>ơ</w:t>
      </w:r>
      <w:r w:rsidRPr="0025399C">
        <w:t xml:space="preserve"> sở dữ liệu.</w:t>
      </w:r>
    </w:p>
    <w:p w14:paraId="37B3110D" w14:textId="08E09379" w:rsidR="007F505B" w:rsidRDefault="0025399C" w:rsidP="0025399C">
      <w:pPr>
        <w:pStyle w:val="Bulletpoint"/>
      </w:pPr>
      <w:r w:rsidRPr="0025399C">
        <w:t>Lợi ích: Tách biệt logic nghiệp vụ khỏi tầng controller và repository, giúp duy trì một hệ thống gọn gàng, dễ bảo trì và mở rộng.</w:t>
      </w:r>
    </w:p>
    <w:p w14:paraId="4E6D33BD" w14:textId="7E14BABC" w:rsidR="00C11ACD" w:rsidRDefault="00C11ACD" w:rsidP="00C11ACD">
      <w:pPr>
        <w:pStyle w:val="Heading4"/>
      </w:pPr>
      <w:r>
        <w:t>Giao tiếp với các thành phần khác của các package</w:t>
      </w:r>
    </w:p>
    <w:p w14:paraId="4E66B885" w14:textId="77777777" w:rsidR="00C11ACD" w:rsidRDefault="00C11ACD" w:rsidP="00C11ACD">
      <w:r>
        <w:t>Giao tiếp với Controllers</w:t>
      </w:r>
    </w:p>
    <w:p w14:paraId="7FEAB30B" w14:textId="77777777" w:rsidR="00C11ACD" w:rsidRDefault="00C11ACD" w:rsidP="00C11ACD">
      <w:pPr>
        <w:pStyle w:val="Bulletpoint"/>
      </w:pPr>
      <w:r>
        <w:lastRenderedPageBreak/>
        <w:t>Vai trò: Các lớp service nhận yêu cầu từ controllers và thực hiện logic nghiệp vụ t</w:t>
      </w:r>
      <w:r>
        <w:rPr>
          <w:rFonts w:hint="cs"/>
        </w:rPr>
        <w:t>ươ</w:t>
      </w:r>
      <w:r>
        <w:t>ng ứng. Controllers gọi các ph</w:t>
      </w:r>
      <w:r>
        <w:rPr>
          <w:rFonts w:hint="cs"/>
        </w:rPr>
        <w:t>ươ</w:t>
      </w:r>
      <w:r>
        <w:t>ng thức của services để xử lý các yêu cầu từ ng</w:t>
      </w:r>
      <w:r>
        <w:rPr>
          <w:rFonts w:hint="cs"/>
        </w:rPr>
        <w:t>ư</w:t>
      </w:r>
      <w:r>
        <w:t>ời dùng.</w:t>
      </w:r>
    </w:p>
    <w:p w14:paraId="52AA75E7" w14:textId="3967AA37" w:rsidR="00C11ACD" w:rsidRDefault="00C11ACD" w:rsidP="00C11ACD">
      <w:r>
        <w:t>Giao tiếp với Repositories</w:t>
      </w:r>
    </w:p>
    <w:p w14:paraId="1AF8B79F" w14:textId="77777777" w:rsidR="00C11ACD" w:rsidRDefault="00C11ACD" w:rsidP="00C11ACD">
      <w:pPr>
        <w:pStyle w:val="Bulletpoint"/>
      </w:pPr>
      <w:r>
        <w:t>Vai trò: Các lớp service sử dụng các repository để thực hiện các thao tác CRUD với c</w:t>
      </w:r>
      <w:r>
        <w:rPr>
          <w:rFonts w:hint="cs"/>
        </w:rPr>
        <w:t>ơ</w:t>
      </w:r>
      <w:r>
        <w:t xml:space="preserve"> sở dữ liệu. Repository cung cấp các ph</w:t>
      </w:r>
      <w:r>
        <w:rPr>
          <w:rFonts w:hint="cs"/>
        </w:rPr>
        <w:t>ươ</w:t>
      </w:r>
      <w:r>
        <w:t>ng thức để truy xuất và thay đổi dữ liệu.</w:t>
      </w:r>
    </w:p>
    <w:p w14:paraId="71CF9C02" w14:textId="3E13DC56" w:rsidR="00C11ACD" w:rsidRDefault="00C11ACD" w:rsidP="00C11ACD">
      <w:r>
        <w:t>Giao tiếp với Models và DTOs</w:t>
      </w:r>
    </w:p>
    <w:p w14:paraId="44A0EEAA" w14:textId="77777777" w:rsidR="00C11ACD" w:rsidRDefault="00C11ACD" w:rsidP="00C11ACD">
      <w:pPr>
        <w:pStyle w:val="Bulletpoint"/>
      </w:pPr>
      <w:r>
        <w:t>Vai trò: Các lớp service th</w:t>
      </w:r>
      <w:r>
        <w:rPr>
          <w:rFonts w:hint="cs"/>
        </w:rPr>
        <w:t>ư</w:t>
      </w:r>
      <w:r>
        <w:t>ờng sử dụng các models để biểu diễn dữ liệu nội bộ và DTOs để chuyển đổi dữ liệu giữa các tầng.</w:t>
      </w:r>
    </w:p>
    <w:p w14:paraId="49E2FC8D" w14:textId="4D508EE9" w:rsidR="00E9535F" w:rsidRDefault="00E9535F" w:rsidP="00E9535F">
      <w:pPr>
        <w:pStyle w:val="Heading3"/>
      </w:pPr>
      <w:bookmarkStart w:id="43" w:name="_Toc168511144"/>
      <w:r>
        <w:t>Repositories</w:t>
      </w:r>
      <w:bookmarkEnd w:id="43"/>
    </w:p>
    <w:p w14:paraId="202580B1" w14:textId="6F987CDD" w:rsidR="00816089" w:rsidRPr="00816089" w:rsidRDefault="00816089" w:rsidP="00816089">
      <w:r>
        <w:t>Sơ đồ lớp trong package Repositories</w:t>
      </w:r>
    </w:p>
    <w:p w14:paraId="695000D5" w14:textId="54B0398A" w:rsidR="00B86011" w:rsidRDefault="00E9535F" w:rsidP="00E9535F">
      <w:pPr>
        <w:pStyle w:val="Image"/>
      </w:pPr>
      <w:r>
        <w:drawing>
          <wp:inline distT="0" distB="0" distL="0" distR="0" wp14:anchorId="7C0A5B8A" wp14:editId="0C1EA1EC">
            <wp:extent cx="5936615" cy="4862830"/>
            <wp:effectExtent l="0" t="0" r="0" b="0"/>
            <wp:docPr id="1702975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4862830"/>
                    </a:xfrm>
                    <a:prstGeom prst="rect">
                      <a:avLst/>
                    </a:prstGeom>
                    <a:noFill/>
                    <a:ln>
                      <a:noFill/>
                    </a:ln>
                  </pic:spPr>
                </pic:pic>
              </a:graphicData>
            </a:graphic>
          </wp:inline>
        </w:drawing>
      </w:r>
    </w:p>
    <w:p w14:paraId="0476FAC1" w14:textId="77777777" w:rsidR="005D2DE9" w:rsidRDefault="005D2DE9" w:rsidP="005D2DE9">
      <w:pPr>
        <w:pStyle w:val="Heading4"/>
      </w:pPr>
      <w:r>
        <w:t>Cấu trúc chung của các class trong Repositories</w:t>
      </w:r>
    </w:p>
    <w:p w14:paraId="06FD86D4" w14:textId="58AFDD0B" w:rsidR="005D2DE9" w:rsidRDefault="005D2DE9" w:rsidP="005D2DE9">
      <w:r>
        <w:t>Interfaces (Giao diện)</w:t>
      </w:r>
    </w:p>
    <w:p w14:paraId="472A388D" w14:textId="77777777" w:rsidR="005D2DE9" w:rsidRDefault="005D2DE9" w:rsidP="005D2DE9">
      <w:pPr>
        <w:pStyle w:val="Bulletpoint"/>
      </w:pPr>
      <w:r>
        <w:lastRenderedPageBreak/>
        <w:t>Mục đích: Các giao diện (interface) định nghĩa các ph</w:t>
      </w:r>
      <w:r>
        <w:rPr>
          <w:rFonts w:hint="cs"/>
        </w:rPr>
        <w:t>ươ</w:t>
      </w:r>
      <w:r>
        <w:t>ng thức mà các lớp repository cần triển khai. Chúng cung cấp một hợp đồng rõ ràng về các thao tác CRUD và các thao tác đặc thù khác mà repository có thể thực hiện.</w:t>
      </w:r>
    </w:p>
    <w:p w14:paraId="39C84247" w14:textId="6F25918F" w:rsidR="005D2DE9" w:rsidRDefault="005D2DE9" w:rsidP="005D2DE9">
      <w:pPr>
        <w:pStyle w:val="Bulletpoint"/>
      </w:pPr>
      <w:r>
        <w:t>Lợi ích: Việc sử dụng</w:t>
      </w:r>
      <w:r w:rsidR="007612FA" w:rsidRPr="007612FA">
        <w:t xml:space="preserve"> </w:t>
      </w:r>
      <w:r w:rsidR="007612FA">
        <w:t xml:space="preserve">interface </w:t>
      </w:r>
      <w:r>
        <w:t>giúp tách biệt định nghĩa và triển khai, cho phép dễ dàng thay đổi hoặc mở rộng các lớp repository mà không ảnh h</w:t>
      </w:r>
      <w:r>
        <w:rPr>
          <w:rFonts w:hint="cs"/>
        </w:rPr>
        <w:t>ư</w:t>
      </w:r>
      <w:r>
        <w:t>ởng đến các phần khác của hệ thống.</w:t>
      </w:r>
    </w:p>
    <w:p w14:paraId="64C3ECED" w14:textId="5584DA31" w:rsidR="005D2DE9" w:rsidRDefault="005D2DE9" w:rsidP="005D2DE9">
      <w:r>
        <w:t>Generic Repository</w:t>
      </w:r>
    </w:p>
    <w:p w14:paraId="4B652D7E" w14:textId="77777777" w:rsidR="005D2DE9" w:rsidRDefault="005D2DE9" w:rsidP="005D2DE9">
      <w:pPr>
        <w:pStyle w:val="Bulletpoint"/>
      </w:pPr>
      <w:r>
        <w:t>Mục đích: Lớp generic repository cung cấp các ph</w:t>
      </w:r>
      <w:r>
        <w:rPr>
          <w:rFonts w:hint="cs"/>
        </w:rPr>
        <w:t>ươ</w:t>
      </w:r>
      <w:r>
        <w:t>ng thức CRUD chung cho các thực thể. Nó giúp giảm thiểu việc lặp lại mã nguồn và tăng tính tái sử dụng.</w:t>
      </w:r>
    </w:p>
    <w:p w14:paraId="038F1C1C" w14:textId="2F92561F" w:rsidR="005D2DE9" w:rsidRDefault="005D2DE9" w:rsidP="005D2DE9">
      <w:pPr>
        <w:pStyle w:val="Bulletpoint"/>
      </w:pPr>
      <w:r>
        <w:t>Lợi ích: Cung cấp các thao tác chung cho nhiều loại thực thể khác nhau, giúp giảm thiểu việc lặp lại mã nguồn và tăng hiệu quả phát triển.</w:t>
      </w:r>
    </w:p>
    <w:p w14:paraId="53499EF1" w14:textId="7F3CC78B" w:rsidR="005D2DE9" w:rsidRDefault="005D2DE9" w:rsidP="007612FA">
      <w:r>
        <w:t xml:space="preserve">Concrete Repositories Mục đích: Các lớp repository cụ thể triển khai các </w:t>
      </w:r>
      <w:r w:rsidR="007612FA">
        <w:t>interface</w:t>
      </w:r>
      <w:r>
        <w:t xml:space="preserve"> và có thể mở rộng hoặc tùy chỉnh các ph</w:t>
      </w:r>
      <w:r>
        <w:rPr>
          <w:rFonts w:hint="cs"/>
        </w:rPr>
        <w:t>ươ</w:t>
      </w:r>
      <w:r>
        <w:t>ng thức chung từ generic repository để phù hợp với nhu cầu cụ thể của từng loại thực thể.</w:t>
      </w:r>
    </w:p>
    <w:p w14:paraId="4A636EC6" w14:textId="52D740AB" w:rsidR="005D2DE9" w:rsidRDefault="005D2DE9" w:rsidP="005D2DE9">
      <w:pPr>
        <w:pStyle w:val="Bulletpoint"/>
      </w:pPr>
      <w:r>
        <w:t>Lợi ích: Đảm bảo rằng mỗi loại thực thể có các thao tác CRUD riêng biệt và có thể thêm các ph</w:t>
      </w:r>
      <w:r>
        <w:rPr>
          <w:rFonts w:hint="cs"/>
        </w:rPr>
        <w:t>ươ</w:t>
      </w:r>
      <w:r>
        <w:t>ng thức tùy chỉnh nếu cần.</w:t>
      </w:r>
      <w:r w:rsidR="007612FA">
        <w:t xml:space="preserve"> Ví dụ, IRoomRepository và IGroomingService khai báo thêm 1 phương thức so với interface IRepository là GetBookedCount để lấy số lần mà phòng và dịch vụ đã được đặt.</w:t>
      </w:r>
    </w:p>
    <w:p w14:paraId="639D78FF" w14:textId="77777777" w:rsidR="005D2DE9" w:rsidRDefault="005D2DE9" w:rsidP="005D2DE9">
      <w:pPr>
        <w:pStyle w:val="Heading4"/>
      </w:pPr>
      <w:r>
        <w:t>Quan hệ giữa các class và interface</w:t>
      </w:r>
    </w:p>
    <w:p w14:paraId="11A8DD99" w14:textId="16EC9A13" w:rsidR="005D2DE9" w:rsidRDefault="005D2DE9" w:rsidP="005D2DE9">
      <w:r>
        <w:t>Quan hệ triển khai</w:t>
      </w:r>
    </w:p>
    <w:p w14:paraId="1649F6F3" w14:textId="77777777" w:rsidR="005D2DE9" w:rsidRDefault="005D2DE9" w:rsidP="005D2DE9">
      <w:pPr>
        <w:pStyle w:val="Bulletpoint"/>
      </w:pPr>
      <w:r>
        <w:t>Mỗi lớp repository cụ thể triển khai một hoặc nhiều giao diện t</w:t>
      </w:r>
      <w:r>
        <w:rPr>
          <w:rFonts w:hint="cs"/>
        </w:rPr>
        <w:t>ươ</w:t>
      </w:r>
      <w:r>
        <w:t>ng ứng. Ví dụ, PetRepository triển khai IPetRepository. Điều này đảm bảo rằng lớp repository tuân thủ các hợp đồng đ</w:t>
      </w:r>
      <w:r>
        <w:rPr>
          <w:rFonts w:hint="cs"/>
        </w:rPr>
        <w:t>ư</w:t>
      </w:r>
      <w:r>
        <w:t>ợc định nghĩa trong giao diện.</w:t>
      </w:r>
    </w:p>
    <w:p w14:paraId="6B2A8AD8" w14:textId="14420BC2" w:rsidR="005D2DE9" w:rsidRDefault="005D2DE9" w:rsidP="00541382">
      <w:r>
        <w:t>Quan hệ kế thừa</w:t>
      </w:r>
    </w:p>
    <w:p w14:paraId="31119F72" w14:textId="5A1D68C5" w:rsidR="00E9535F" w:rsidRDefault="005D2DE9" w:rsidP="00541382">
      <w:pPr>
        <w:pStyle w:val="Bulletpoint"/>
      </w:pPr>
      <w:r>
        <w:t>Các lớp repository cụ thể có thể kế thừa từ generic repository để sử dụng các ph</w:t>
      </w:r>
      <w:r>
        <w:rPr>
          <w:rFonts w:hint="cs"/>
        </w:rPr>
        <w:t>ươ</w:t>
      </w:r>
      <w:r>
        <w:t>ng thức chung. Ví dụ, PetRepository có thể kế thừa từ Repository&lt;T&gt; để sử dụng các ph</w:t>
      </w:r>
      <w:r>
        <w:rPr>
          <w:rFonts w:hint="cs"/>
        </w:rPr>
        <w:t>ươ</w:t>
      </w:r>
      <w:r>
        <w:t>ng thức CRUD chung và thêm các ph</w:t>
      </w:r>
      <w:r>
        <w:rPr>
          <w:rFonts w:hint="cs"/>
        </w:rPr>
        <w:t>ươ</w:t>
      </w:r>
      <w:r>
        <w:t>ng thức đặc thù cho Pet.</w:t>
      </w:r>
    </w:p>
    <w:p w14:paraId="49FEA895" w14:textId="2156BD4E" w:rsidR="00C2094D" w:rsidRDefault="00C2094D" w:rsidP="00C2094D">
      <w:pPr>
        <w:pStyle w:val="Heading4"/>
      </w:pPr>
      <w:r>
        <w:t>Giao tiếp với các thành phần của các package khác</w:t>
      </w:r>
    </w:p>
    <w:p w14:paraId="245BE8DA" w14:textId="34EE3564" w:rsidR="00C2094D" w:rsidRDefault="00C2094D" w:rsidP="00C2094D">
      <w:r>
        <w:t>Giao tiếp với Services</w:t>
      </w:r>
    </w:p>
    <w:p w14:paraId="7500B7C0" w14:textId="77777777" w:rsidR="00C2094D" w:rsidRDefault="00C2094D" w:rsidP="00C2094D">
      <w:pPr>
        <w:pStyle w:val="Bulletpoint"/>
      </w:pPr>
      <w:r>
        <w:t>Vai trò: Các lớp repository cung cấp các ph</w:t>
      </w:r>
      <w:r>
        <w:rPr>
          <w:rFonts w:hint="cs"/>
        </w:rPr>
        <w:t>ươ</w:t>
      </w:r>
      <w:r>
        <w:t>ng thức để services truy xuất và thay đổi dữ liệu trong c</w:t>
      </w:r>
      <w:r>
        <w:rPr>
          <w:rFonts w:hint="cs"/>
        </w:rPr>
        <w:t>ơ</w:t>
      </w:r>
      <w:r>
        <w:t xml:space="preserve"> sở dữ liệu. Services gọi các ph</w:t>
      </w:r>
      <w:r>
        <w:rPr>
          <w:rFonts w:hint="cs"/>
        </w:rPr>
        <w:t>ươ</w:t>
      </w:r>
      <w:r>
        <w:t>ng thức của repository để thực hiện các thao tác CRUD và các thao tác đặc thù khác.</w:t>
      </w:r>
    </w:p>
    <w:p w14:paraId="379648AC" w14:textId="77777777" w:rsidR="00C2094D" w:rsidRDefault="00C2094D" w:rsidP="00C2094D">
      <w:pPr>
        <w:pStyle w:val="Bulletpoint"/>
      </w:pPr>
      <w:r>
        <w:t>Quy trình:</w:t>
      </w:r>
    </w:p>
    <w:p w14:paraId="1B6EB525" w14:textId="77777777" w:rsidR="00C2094D" w:rsidRDefault="00C2094D" w:rsidP="00C2094D">
      <w:pPr>
        <w:pStyle w:val="Sub-bullet"/>
      </w:pPr>
      <w:r>
        <w:t>Service gọi các ph</w:t>
      </w:r>
      <w:r>
        <w:rPr>
          <w:rFonts w:hint="cs"/>
        </w:rPr>
        <w:t>ươ</w:t>
      </w:r>
      <w:r>
        <w:t>ng thức của repository để thực hiện các thao tác với c</w:t>
      </w:r>
      <w:r>
        <w:rPr>
          <w:rFonts w:hint="cs"/>
        </w:rPr>
        <w:t>ơ</w:t>
      </w:r>
      <w:r>
        <w:t xml:space="preserve"> sở dữ liệu.</w:t>
      </w:r>
    </w:p>
    <w:p w14:paraId="01280AF0" w14:textId="77777777" w:rsidR="00C2094D" w:rsidRDefault="00C2094D" w:rsidP="00C2094D">
      <w:pPr>
        <w:pStyle w:val="Sub-bullet"/>
      </w:pPr>
      <w:r>
        <w:t>Repository truy cập c</w:t>
      </w:r>
      <w:r>
        <w:rPr>
          <w:rFonts w:hint="cs"/>
        </w:rPr>
        <w:t>ơ</w:t>
      </w:r>
      <w:r>
        <w:t xml:space="preserve"> sở dữ liệu và thực hiện các thao tác cần thiết.</w:t>
      </w:r>
    </w:p>
    <w:p w14:paraId="78383907" w14:textId="77777777" w:rsidR="00C2094D" w:rsidRDefault="00C2094D" w:rsidP="00C2094D">
      <w:pPr>
        <w:pStyle w:val="Sub-bullet"/>
      </w:pPr>
      <w:r>
        <w:t>Repository trả kết quả về cho service.</w:t>
      </w:r>
    </w:p>
    <w:p w14:paraId="1FF0C951" w14:textId="77777777" w:rsidR="00C2094D" w:rsidRDefault="00C2094D" w:rsidP="00C2094D">
      <w:pPr>
        <w:pStyle w:val="Sub-bullet"/>
      </w:pPr>
      <w:r>
        <w:lastRenderedPageBreak/>
        <w:t>Service tiếp tục xử lý và trả kết quả cuối cùng về cho controller.</w:t>
      </w:r>
    </w:p>
    <w:p w14:paraId="74EA21E0" w14:textId="0C4CD7AA" w:rsidR="00C2094D" w:rsidRDefault="00C2094D" w:rsidP="00C2094D">
      <w:r>
        <w:t>Giao tiếp với Data Context</w:t>
      </w:r>
    </w:p>
    <w:p w14:paraId="552293F9" w14:textId="77777777" w:rsidR="00C2094D" w:rsidRDefault="00C2094D" w:rsidP="00C2094D">
      <w:pPr>
        <w:pStyle w:val="Bulletpoint"/>
      </w:pPr>
      <w:r>
        <w:t>Vai trò: Các lớp repository sử dụng Data Context để truy cập c</w:t>
      </w:r>
      <w:r>
        <w:rPr>
          <w:rFonts w:hint="cs"/>
        </w:rPr>
        <w:t>ơ</w:t>
      </w:r>
      <w:r>
        <w:t xml:space="preserve"> sở dữ liệu. Data Context quản lý kết nối và giao tiếp với c</w:t>
      </w:r>
      <w:r>
        <w:rPr>
          <w:rFonts w:hint="cs"/>
        </w:rPr>
        <w:t>ơ</w:t>
      </w:r>
      <w:r>
        <w:t xml:space="preserve"> sở dữ liệu, cung cấp các DbSet cho các thực thể khác nhau.</w:t>
      </w:r>
    </w:p>
    <w:p w14:paraId="2A938C34" w14:textId="77777777" w:rsidR="00C2094D" w:rsidRDefault="00C2094D" w:rsidP="00C2094D">
      <w:pPr>
        <w:pStyle w:val="Bulletpoint"/>
      </w:pPr>
      <w:r>
        <w:t>Quy trình:</w:t>
      </w:r>
    </w:p>
    <w:p w14:paraId="79766B12" w14:textId="77777777" w:rsidR="00C2094D" w:rsidRDefault="00C2094D" w:rsidP="00C2094D">
      <w:pPr>
        <w:pStyle w:val="Sub-bullet"/>
      </w:pPr>
      <w:r>
        <w:t>Repository sử dụng Data Context để truy cập các DbSet t</w:t>
      </w:r>
      <w:r>
        <w:rPr>
          <w:rFonts w:hint="cs"/>
        </w:rPr>
        <w:t>ươ</w:t>
      </w:r>
      <w:r>
        <w:t>ng ứng với từng loại thực thể.</w:t>
      </w:r>
    </w:p>
    <w:p w14:paraId="4EF69CFB" w14:textId="77777777" w:rsidR="00C2094D" w:rsidRDefault="00C2094D" w:rsidP="00C2094D">
      <w:pPr>
        <w:pStyle w:val="Sub-bullet"/>
      </w:pPr>
      <w:r>
        <w:t>Repository thực hiện các thao tác nh</w:t>
      </w:r>
      <w:r>
        <w:rPr>
          <w:rFonts w:hint="cs"/>
        </w:rPr>
        <w:t>ư</w:t>
      </w:r>
      <w:r>
        <w:t xml:space="preserve"> thêm, sửa, xóa, và truy xuất dữ liệu thông qua Data Context.</w:t>
      </w:r>
    </w:p>
    <w:p w14:paraId="6193AE5F" w14:textId="65F1245F" w:rsidR="00541382" w:rsidRDefault="00C2094D" w:rsidP="00C2094D">
      <w:pPr>
        <w:pStyle w:val="Sub-bullet"/>
      </w:pPr>
      <w:r>
        <w:t>Data Context quản lý vòng đời của các kết nối và đảm bảo tính nhất quán của dữ liệu.</w:t>
      </w:r>
    </w:p>
    <w:p w14:paraId="74682F62" w14:textId="0B6D6F63" w:rsidR="00F414EE" w:rsidRDefault="00F414EE" w:rsidP="00F414EE">
      <w:pPr>
        <w:pStyle w:val="Heading3"/>
      </w:pPr>
      <w:bookmarkStart w:id="44" w:name="_Toc168511145"/>
      <w:r>
        <w:t>Controllers</w:t>
      </w:r>
      <w:bookmarkEnd w:id="44"/>
    </w:p>
    <w:p w14:paraId="5F32B353" w14:textId="6EB652DF" w:rsidR="00512157" w:rsidRPr="00512157" w:rsidRDefault="00512157" w:rsidP="00512157">
      <w:r>
        <w:t>Sơ đồ lớp trong package Controllers:</w:t>
      </w:r>
    </w:p>
    <w:p w14:paraId="48224491" w14:textId="1C707A10" w:rsidR="00C2094D" w:rsidRDefault="00F414EE" w:rsidP="00F414EE">
      <w:pPr>
        <w:pStyle w:val="Image"/>
      </w:pPr>
      <w:r w:rsidRPr="00F414EE">
        <w:drawing>
          <wp:inline distT="0" distB="0" distL="0" distR="0" wp14:anchorId="220777BA" wp14:editId="19D1F1CA">
            <wp:extent cx="5943600" cy="3645535"/>
            <wp:effectExtent l="0" t="0" r="0" b="0"/>
            <wp:docPr id="102354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3644" name="Picture 1" descr="A screenshot of a computer&#10;&#10;Description automatically generated"/>
                    <pic:cNvPicPr/>
                  </pic:nvPicPr>
                  <pic:blipFill>
                    <a:blip r:embed="rId17"/>
                    <a:stretch>
                      <a:fillRect/>
                    </a:stretch>
                  </pic:blipFill>
                  <pic:spPr>
                    <a:xfrm>
                      <a:off x="0" y="0"/>
                      <a:ext cx="5943600" cy="3645535"/>
                    </a:xfrm>
                    <a:prstGeom prst="rect">
                      <a:avLst/>
                    </a:prstGeom>
                  </pic:spPr>
                </pic:pic>
              </a:graphicData>
            </a:graphic>
          </wp:inline>
        </w:drawing>
      </w:r>
    </w:p>
    <w:p w14:paraId="16E8CCB8" w14:textId="78D6A2EA" w:rsidR="00975F3B" w:rsidRDefault="00975F3B" w:rsidP="00975F3B">
      <w:pPr>
        <w:pStyle w:val="Heading4"/>
      </w:pPr>
      <w:r>
        <w:t>Giao tiếp với các thành phần của các package khác</w:t>
      </w:r>
    </w:p>
    <w:p w14:paraId="01D91D18" w14:textId="4D59E9D5" w:rsidR="00975F3B" w:rsidRDefault="00975F3B" w:rsidP="00975F3B">
      <w:r>
        <w:t>Giao tiếp với Services</w:t>
      </w:r>
    </w:p>
    <w:p w14:paraId="013DE1C9" w14:textId="77777777" w:rsidR="00975F3B" w:rsidRDefault="00975F3B" w:rsidP="00975F3B">
      <w:pPr>
        <w:pStyle w:val="Bulletpoint"/>
      </w:pPr>
      <w:r>
        <w:t>Vai trò: Controllers sử dụng các service để thực hiện logic nghiệp vụ. Các service này đ</w:t>
      </w:r>
      <w:r>
        <w:rPr>
          <w:rFonts w:hint="cs"/>
        </w:rPr>
        <w:t>ư</w:t>
      </w:r>
      <w:r>
        <w:t>ợc tiêm vào (injected) thông qua constructor.</w:t>
      </w:r>
    </w:p>
    <w:p w14:paraId="3E0B9B1D" w14:textId="77777777" w:rsidR="00975F3B" w:rsidRDefault="00975F3B" w:rsidP="00975F3B">
      <w:pPr>
        <w:pStyle w:val="Bulletpoint"/>
      </w:pPr>
      <w:r>
        <w:t>Quy trình:</w:t>
      </w:r>
    </w:p>
    <w:p w14:paraId="5E4A6FC2" w14:textId="77777777" w:rsidR="00975F3B" w:rsidRDefault="00975F3B" w:rsidP="00975F3B">
      <w:pPr>
        <w:pStyle w:val="Sub-bullet"/>
      </w:pPr>
      <w:r>
        <w:t>Controller nhận yêu cầu HTTP từ ng</w:t>
      </w:r>
      <w:r>
        <w:rPr>
          <w:rFonts w:hint="cs"/>
        </w:rPr>
        <w:t>ư</w:t>
      </w:r>
      <w:r>
        <w:t>ời dùng.</w:t>
      </w:r>
    </w:p>
    <w:p w14:paraId="68AE5677" w14:textId="77777777" w:rsidR="00975F3B" w:rsidRDefault="00975F3B" w:rsidP="00975F3B">
      <w:pPr>
        <w:pStyle w:val="Sub-bullet"/>
      </w:pPr>
      <w:r>
        <w:lastRenderedPageBreak/>
        <w:t>Controller gọi ph</w:t>
      </w:r>
      <w:r>
        <w:rPr>
          <w:rFonts w:hint="cs"/>
        </w:rPr>
        <w:t>ươ</w:t>
      </w:r>
      <w:r>
        <w:t>ng thức t</w:t>
      </w:r>
      <w:r>
        <w:rPr>
          <w:rFonts w:hint="cs"/>
        </w:rPr>
        <w:t>ươ</w:t>
      </w:r>
      <w:r>
        <w:t>ng ứng của service để xử lý yêu cầu.</w:t>
      </w:r>
    </w:p>
    <w:p w14:paraId="03381024" w14:textId="77777777" w:rsidR="00975F3B" w:rsidRDefault="00975F3B" w:rsidP="00975F3B">
      <w:pPr>
        <w:pStyle w:val="Sub-bullet"/>
      </w:pPr>
      <w:r>
        <w:t>Service thực hiện logic nghiệp vụ, có thể truy xuất hoặc cập nhật dữ liệu thông qua repository.</w:t>
      </w:r>
    </w:p>
    <w:p w14:paraId="18CFE0B0" w14:textId="77777777" w:rsidR="00975F3B" w:rsidRDefault="00975F3B" w:rsidP="00975F3B">
      <w:pPr>
        <w:pStyle w:val="Sub-bullet"/>
      </w:pPr>
      <w:r>
        <w:t>Service trả kết quả về cho controller.</w:t>
      </w:r>
    </w:p>
    <w:p w14:paraId="79EB8ED6" w14:textId="77777777" w:rsidR="00975F3B" w:rsidRDefault="00975F3B" w:rsidP="00975F3B">
      <w:pPr>
        <w:pStyle w:val="Sub-bullet"/>
      </w:pPr>
      <w:r>
        <w:t>Controller trả kết quả về cho ng</w:t>
      </w:r>
      <w:r>
        <w:rPr>
          <w:rFonts w:hint="cs"/>
        </w:rPr>
        <w:t>ư</w:t>
      </w:r>
      <w:r>
        <w:t>ời dùng d</w:t>
      </w:r>
      <w:r>
        <w:rPr>
          <w:rFonts w:hint="cs"/>
        </w:rPr>
        <w:t>ư</w:t>
      </w:r>
      <w:r>
        <w:t>ới dạng HTTP response.</w:t>
      </w:r>
    </w:p>
    <w:p w14:paraId="3E1B4975" w14:textId="5239EFE1" w:rsidR="00975F3B" w:rsidRDefault="00975F3B" w:rsidP="00975F3B">
      <w:r>
        <w:t>Giao tiếp với Models và DTOs</w:t>
      </w:r>
    </w:p>
    <w:p w14:paraId="37DDD330" w14:textId="77777777" w:rsidR="00975F3B" w:rsidRDefault="00975F3B" w:rsidP="00975F3B">
      <w:pPr>
        <w:pStyle w:val="Bulletpoint"/>
      </w:pPr>
      <w:r>
        <w:t>Vai trò: Controllers nhận DTOs từ ng</w:t>
      </w:r>
      <w:r>
        <w:rPr>
          <w:rFonts w:hint="cs"/>
        </w:rPr>
        <w:t>ư</w:t>
      </w:r>
      <w:r>
        <w:t>ời dùng thông qua yêu cầu HTTP và chuyển các DTOs này vào service. Các service sẽ chuyển đổi DTOs thành models nếu cần và ng</w:t>
      </w:r>
      <w:r>
        <w:rPr>
          <w:rFonts w:hint="cs"/>
        </w:rPr>
        <w:t>ư</w:t>
      </w:r>
      <w:r>
        <w:t>ợc lại tr</w:t>
      </w:r>
      <w:r>
        <w:rPr>
          <w:rFonts w:hint="cs"/>
        </w:rPr>
        <w:t>ư</w:t>
      </w:r>
      <w:r>
        <w:t>ớc khi trả kết quả về cho controller.</w:t>
      </w:r>
    </w:p>
    <w:p w14:paraId="53FBAF6E" w14:textId="77777777" w:rsidR="00975F3B" w:rsidRDefault="00975F3B" w:rsidP="00975F3B">
      <w:pPr>
        <w:pStyle w:val="Bulletpoint"/>
      </w:pPr>
      <w:r>
        <w:t>Quy trình:</w:t>
      </w:r>
    </w:p>
    <w:p w14:paraId="7985E460" w14:textId="77777777" w:rsidR="00975F3B" w:rsidRDefault="00975F3B" w:rsidP="00975F3B">
      <w:pPr>
        <w:pStyle w:val="Sub-bullet"/>
      </w:pPr>
      <w:r>
        <w:t>Controller nhận DTO từ yêu cầu HTTP.</w:t>
      </w:r>
    </w:p>
    <w:p w14:paraId="209739C7" w14:textId="77777777" w:rsidR="00975F3B" w:rsidRDefault="00975F3B" w:rsidP="00975F3B">
      <w:pPr>
        <w:pStyle w:val="Sub-bullet"/>
      </w:pPr>
      <w:r>
        <w:t>Controller chuyển DTO vào service để xử lý.</w:t>
      </w:r>
    </w:p>
    <w:p w14:paraId="6490475B" w14:textId="77777777" w:rsidR="00975F3B" w:rsidRDefault="00975F3B" w:rsidP="00975F3B">
      <w:pPr>
        <w:pStyle w:val="Sub-bullet"/>
      </w:pPr>
      <w:r>
        <w:t>Service chuyển đổi DTO thành model (nếu cần), xử lý dữ liệu và có thể trả về DTO khác.</w:t>
      </w:r>
    </w:p>
    <w:p w14:paraId="0E0E5384" w14:textId="77777777" w:rsidR="00975F3B" w:rsidRDefault="00975F3B" w:rsidP="00975F3B">
      <w:pPr>
        <w:pStyle w:val="Sub-bullet"/>
      </w:pPr>
      <w:r>
        <w:t>Controller trả DTO kết quả về cho ng</w:t>
      </w:r>
      <w:r>
        <w:rPr>
          <w:rFonts w:hint="cs"/>
        </w:rPr>
        <w:t>ư</w:t>
      </w:r>
      <w:r>
        <w:t>ời dùng d</w:t>
      </w:r>
      <w:r>
        <w:rPr>
          <w:rFonts w:hint="cs"/>
        </w:rPr>
        <w:t>ư</w:t>
      </w:r>
      <w:r>
        <w:t>ới dạng HTTP response.</w:t>
      </w:r>
    </w:p>
    <w:p w14:paraId="515BEB83" w14:textId="180631AD" w:rsidR="00975F3B" w:rsidRDefault="00975F3B" w:rsidP="00975F3B">
      <w:pPr>
        <w:pStyle w:val="Bulletpoint"/>
      </w:pPr>
      <w:r>
        <w:t>Giao tiếp với Repositories</w:t>
      </w:r>
    </w:p>
    <w:p w14:paraId="116DD438" w14:textId="4E66E285" w:rsidR="00512157" w:rsidRDefault="00975F3B" w:rsidP="00975F3B">
      <w:pPr>
        <w:pStyle w:val="Sub-bullet"/>
      </w:pPr>
      <w:r>
        <w:t>Controllers không trực tiếp giao tiếp với repositories; thay vào đó, chúng sử dụng services để truy xuất dữ liệu từ repositories. Điều này đảm bảo rằng logic truy xuất dữ liệu đ</w:t>
      </w:r>
      <w:r>
        <w:rPr>
          <w:rFonts w:hint="cs"/>
        </w:rPr>
        <w:t>ư</w:t>
      </w:r>
      <w:r>
        <w:t>ợc tách biệt khỏi logic xử lý yêu cầu HTTP.</w:t>
      </w:r>
    </w:p>
    <w:p w14:paraId="6435A448" w14:textId="5F10169F" w:rsidR="00254DCC" w:rsidRDefault="003F6D2D" w:rsidP="003F6D2D">
      <w:pPr>
        <w:pStyle w:val="Heading3"/>
      </w:pPr>
      <w:bookmarkStart w:id="45" w:name="_Toc168511146"/>
      <w:r>
        <w:t>DTOs</w:t>
      </w:r>
      <w:bookmarkEnd w:id="45"/>
    </w:p>
    <w:p w14:paraId="571823B6" w14:textId="691FC6DC" w:rsidR="003F6D2D" w:rsidRDefault="00160E04" w:rsidP="003F6D2D">
      <w:r>
        <w:t xml:space="preserve">DTOs chứa các class đại diện cho dữ liệu được gửi đến từ người dùng </w:t>
      </w:r>
      <w:r w:rsidR="00874170">
        <w:t xml:space="preserve">đến hệ thống </w:t>
      </w:r>
      <w:r>
        <w:t xml:space="preserve">và dữ liệu được trả về </w:t>
      </w:r>
      <w:r w:rsidR="00874170">
        <w:t>sau khi xử lí từ hệ thống.</w:t>
      </w:r>
    </w:p>
    <w:p w14:paraId="2EA5B30A" w14:textId="2640FE07" w:rsidR="00874170" w:rsidRDefault="00874170" w:rsidP="003F6D2D">
      <w:r>
        <w:t>Mỗi Models sẽ có một số DTO tương ứng để thực hiện các thao tác xem, thêm, sửa.</w:t>
      </w:r>
    </w:p>
    <w:p w14:paraId="01BD6C9C" w14:textId="2F0931CD" w:rsidR="00874170" w:rsidRDefault="00874170" w:rsidP="003F6D2D">
      <w:r>
        <w:t>Ví dụ</w:t>
      </w:r>
      <w:r w:rsidR="00520B54">
        <w:t xml:space="preserve">, các DTO tương ứng với các request về </w:t>
      </w:r>
      <w:r w:rsidR="003B075F">
        <w:t>xác thực người dùng như sau:</w:t>
      </w:r>
    </w:p>
    <w:p w14:paraId="33CA421A" w14:textId="5B1936EB" w:rsidR="003B075F" w:rsidRDefault="00077D6F" w:rsidP="003B075F">
      <w:pPr>
        <w:pStyle w:val="Image"/>
      </w:pPr>
      <w:r>
        <w:lastRenderedPageBreak/>
        <w:drawing>
          <wp:inline distT="0" distB="0" distL="0" distR="0" wp14:anchorId="69439A1A" wp14:editId="5991BDFB">
            <wp:extent cx="5702272" cy="3082637"/>
            <wp:effectExtent l="0" t="0" r="0" b="0"/>
            <wp:docPr id="2052197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02272" cy="3082637"/>
                    </a:xfrm>
                    <a:prstGeom prst="rect">
                      <a:avLst/>
                    </a:prstGeom>
                  </pic:spPr>
                </pic:pic>
              </a:graphicData>
            </a:graphic>
          </wp:inline>
        </w:drawing>
      </w:r>
    </w:p>
    <w:p w14:paraId="6F3E0693" w14:textId="5CDCDC49" w:rsidR="00D977D6" w:rsidRDefault="00D977D6" w:rsidP="00D977D6">
      <w:r>
        <w:t>LoginRequestDto là cấu trúc mà một request gửi đến địa chỉ /api/auth/login để nhận về token xác thực người dùng từ hệ thống. Request bao gồm thông tin đăng nhập.</w:t>
      </w:r>
    </w:p>
    <w:p w14:paraId="67225366" w14:textId="6102B82E" w:rsidR="00077D6F" w:rsidRDefault="00077D6F" w:rsidP="00077D6F">
      <w:r>
        <w:t>DTO cho các response trả về từ API như dưới đây:</w:t>
      </w:r>
    </w:p>
    <w:p w14:paraId="5795CD33" w14:textId="2AE81A3A" w:rsidR="00077D6F" w:rsidRDefault="00077D6F" w:rsidP="00077D6F">
      <w:pPr>
        <w:pStyle w:val="Image"/>
      </w:pPr>
      <w:r>
        <w:drawing>
          <wp:inline distT="0" distB="0" distL="0" distR="0" wp14:anchorId="05AB80FF" wp14:editId="03FBBBF5">
            <wp:extent cx="2904762" cy="2028571"/>
            <wp:effectExtent l="0" t="0" r="0" b="0"/>
            <wp:docPr id="210618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904762" cy="2028571"/>
                    </a:xfrm>
                    <a:prstGeom prst="rect">
                      <a:avLst/>
                    </a:prstGeom>
                  </pic:spPr>
                </pic:pic>
              </a:graphicData>
            </a:graphic>
          </wp:inline>
        </w:drawing>
      </w:r>
    </w:p>
    <w:p w14:paraId="696507CE" w14:textId="6A2E7DA3" w:rsidR="00D977D6" w:rsidRDefault="00D977D6" w:rsidP="00D977D6">
      <w:r>
        <w:t>Khi người dùng (client) gửi một request đến API để đọc dữ liệu hoặc thêm, sửa, xoá dữ liệu thì sẽ nhận về một response định dạng JSON có cấu trúc tương tự như lớp ApiResponse. Trong đó giá trị IsSucceed thể hiện rằng thao tác có thành công hay không, nếu IsSucceed = false thì các lỗi sẽ được trả về ở ErrorMessage, ngược lại nếu thành công thì dữ liệu được yêu cầu (nếu có) sẽ được gửi ở phần Data.</w:t>
      </w:r>
    </w:p>
    <w:p w14:paraId="31532C64" w14:textId="25D239CA" w:rsidR="00D977D6" w:rsidRDefault="009A7C1F" w:rsidP="00962A73">
      <w:pPr>
        <w:pStyle w:val="Heading2"/>
      </w:pPr>
      <w:bookmarkStart w:id="46" w:name="_Toc168511147"/>
      <w:r w:rsidRPr="009A7C1F">
        <w:t xml:space="preserve">Xác thực và </w:t>
      </w:r>
      <w:r>
        <w:t>x</w:t>
      </w:r>
      <w:r w:rsidRPr="009A7C1F">
        <w:t xml:space="preserve">ác quyền </w:t>
      </w:r>
      <w:r>
        <w:t>n</w:t>
      </w:r>
      <w:r w:rsidRPr="009A7C1F">
        <w:t>g</w:t>
      </w:r>
      <w:r w:rsidRPr="009A7C1F">
        <w:rPr>
          <w:rFonts w:hint="cs"/>
        </w:rPr>
        <w:t>ư</w:t>
      </w:r>
      <w:r w:rsidRPr="009A7C1F">
        <w:t xml:space="preserve">ời dùng trong </w:t>
      </w:r>
      <w:r>
        <w:t>h</w:t>
      </w:r>
      <w:r w:rsidRPr="009A7C1F">
        <w:t>ệ thống</w:t>
      </w:r>
      <w:bookmarkEnd w:id="46"/>
    </w:p>
    <w:p w14:paraId="66766221" w14:textId="3426B2F8" w:rsidR="009A7C1F" w:rsidRDefault="009A7C1F" w:rsidP="009A7C1F">
      <w:r w:rsidRPr="009A7C1F">
        <w:t>Hệ thống quản lý trung tâm chăm sóc thú c</w:t>
      </w:r>
      <w:r w:rsidRPr="009A7C1F">
        <w:rPr>
          <w:rFonts w:hint="cs"/>
        </w:rPr>
        <w:t>ư</w:t>
      </w:r>
      <w:r w:rsidRPr="009A7C1F">
        <w:t>ng sử dụng JSON Web Tokens (JWT) để xác thực và xác quyền ng</w:t>
      </w:r>
      <w:r w:rsidRPr="009A7C1F">
        <w:rPr>
          <w:rFonts w:hint="cs"/>
        </w:rPr>
        <w:t>ư</w:t>
      </w:r>
      <w:r w:rsidRPr="009A7C1F">
        <w:t>ời dùng. JWT là một tiêu chuẩn mở (RFC 7519) định dạng token để truyền tải thông tin giữa các bên một cách an toàn d</w:t>
      </w:r>
      <w:r w:rsidRPr="009A7C1F">
        <w:rPr>
          <w:rFonts w:hint="cs"/>
        </w:rPr>
        <w:t>ư</w:t>
      </w:r>
      <w:r w:rsidRPr="009A7C1F">
        <w:t xml:space="preserve">ới dạng </w:t>
      </w:r>
      <w:r w:rsidRPr="009A7C1F">
        <w:lastRenderedPageBreak/>
        <w:t>JSON object. Hệ thống cũng sử dụng refresh token cùng với access token để tăng c</w:t>
      </w:r>
      <w:r w:rsidRPr="009A7C1F">
        <w:rPr>
          <w:rFonts w:hint="cs"/>
        </w:rPr>
        <w:t>ư</w:t>
      </w:r>
      <w:r w:rsidRPr="009A7C1F">
        <w:t>ờng bảo mật và cải thiện trải nghiệm ng</w:t>
      </w:r>
      <w:r w:rsidRPr="009A7C1F">
        <w:rPr>
          <w:rFonts w:hint="cs"/>
        </w:rPr>
        <w:t>ư</w:t>
      </w:r>
      <w:r w:rsidRPr="009A7C1F">
        <w:t>ời dùng.</w:t>
      </w:r>
    </w:p>
    <w:p w14:paraId="07C90768" w14:textId="20E54862" w:rsidR="009A7C1F" w:rsidRDefault="009A7C1F" w:rsidP="009A7C1F">
      <w:pPr>
        <w:pStyle w:val="Heading3"/>
      </w:pPr>
      <w:bookmarkStart w:id="47" w:name="_Toc168511148"/>
      <w:r w:rsidRPr="009A7C1F">
        <w:t>Xác thực ng</w:t>
      </w:r>
      <w:r w:rsidRPr="009A7C1F">
        <w:rPr>
          <w:rFonts w:hint="cs"/>
        </w:rPr>
        <w:t>ư</w:t>
      </w:r>
      <w:r w:rsidRPr="009A7C1F">
        <w:t>ời dùng</w:t>
      </w:r>
      <w:bookmarkEnd w:id="47"/>
    </w:p>
    <w:p w14:paraId="63A0BD50" w14:textId="0646BC25" w:rsidR="009A7C1F" w:rsidRDefault="009A7C1F" w:rsidP="009A7C1F">
      <w:pPr>
        <w:pStyle w:val="Heading4"/>
      </w:pPr>
      <w:r>
        <w:t>Đăng nhập và cấp phát token</w:t>
      </w:r>
    </w:p>
    <w:p w14:paraId="0EA1C575" w14:textId="3EE61231" w:rsidR="009A7C1F" w:rsidRDefault="009A7C1F" w:rsidP="009A7C1F">
      <w:r>
        <w:t>Quy trình đăng nhập:</w:t>
      </w:r>
    </w:p>
    <w:p w14:paraId="6F20E015" w14:textId="0DEC1B6B" w:rsidR="009A7C1F" w:rsidRDefault="009A7C1F" w:rsidP="009A7C1F">
      <w:pPr>
        <w:pStyle w:val="Bulletpoint"/>
      </w:pPr>
      <w:r>
        <w:t>Ng</w:t>
      </w:r>
      <w:r>
        <w:rPr>
          <w:rFonts w:hint="cs"/>
        </w:rPr>
        <w:t>ư</w:t>
      </w:r>
      <w:r>
        <w:t>ời dùng gửi yêu cầu đăng nhập với thông tin xác thực (</w:t>
      </w:r>
      <w:r w:rsidR="005C15F8">
        <w:t>email</w:t>
      </w:r>
      <w:r>
        <w:t xml:space="preserve"> và password) đến API endpoint.</w:t>
      </w:r>
    </w:p>
    <w:p w14:paraId="5B4189E0" w14:textId="643558AE" w:rsidR="009A7C1F" w:rsidRDefault="009A7C1F" w:rsidP="009A7C1F">
      <w:pPr>
        <w:pStyle w:val="Bulletpoint"/>
      </w:pPr>
      <w:r>
        <w:t>Server xác minh thông tin xác thực của ng</w:t>
      </w:r>
      <w:r>
        <w:rPr>
          <w:rFonts w:hint="cs"/>
        </w:rPr>
        <w:t>ư</w:t>
      </w:r>
      <w:r>
        <w:t>ời dùng.</w:t>
      </w:r>
    </w:p>
    <w:p w14:paraId="7C534724" w14:textId="78C47122" w:rsidR="009A7C1F" w:rsidRDefault="009A7C1F" w:rsidP="009A7C1F">
      <w:pPr>
        <w:pStyle w:val="Bulletpoint"/>
      </w:pPr>
      <w:r>
        <w:t>Nếu thông tin chính xác, server sẽ tạo và gửi lại cho ng</w:t>
      </w:r>
      <w:r>
        <w:rPr>
          <w:rFonts w:hint="cs"/>
        </w:rPr>
        <w:t>ư</w:t>
      </w:r>
      <w:r>
        <w:t>ời dùng một access token và một refresh token.</w:t>
      </w:r>
    </w:p>
    <w:p w14:paraId="2B644234" w14:textId="17D53D17" w:rsidR="009A7C1F" w:rsidRDefault="009A7C1F" w:rsidP="009A7C1F">
      <w:r>
        <w:t>Access Token:</w:t>
      </w:r>
    </w:p>
    <w:p w14:paraId="040502BA" w14:textId="325F4EBB" w:rsidR="009A7C1F" w:rsidRDefault="009A7C1F" w:rsidP="009A7C1F">
      <w:pPr>
        <w:pStyle w:val="Bulletpoint"/>
      </w:pPr>
      <w:r>
        <w:t>Thời gian hiệu lực ngắn: Access token có thời gian hiệu lực ngắn (th</w:t>
      </w:r>
      <w:r>
        <w:rPr>
          <w:rFonts w:hint="cs"/>
        </w:rPr>
        <w:t>ư</w:t>
      </w:r>
      <w:r>
        <w:t>ờng từ 5 đến 30 phút) để giảm thiểu rủi ro khi bị lộ.</w:t>
      </w:r>
    </w:p>
    <w:p w14:paraId="4F463B83" w14:textId="2D79BE12" w:rsidR="009A7C1F" w:rsidRDefault="009A7C1F" w:rsidP="009A7C1F">
      <w:pPr>
        <w:pStyle w:val="Bulletpoint"/>
      </w:pPr>
      <w:r>
        <w:t>Payload: Chứa các thông tin xác thực nh</w:t>
      </w:r>
      <w:r>
        <w:rPr>
          <w:rFonts w:hint="cs"/>
        </w:rPr>
        <w:t>ư</w:t>
      </w:r>
      <w:r>
        <w:t xml:space="preserve"> userId, roles, và các claims khác cần thiết cho việc xác thực và xác quyền.</w:t>
      </w:r>
    </w:p>
    <w:p w14:paraId="66801CE1" w14:textId="3748EE51" w:rsidR="009A7C1F" w:rsidRDefault="009A7C1F" w:rsidP="009A7C1F">
      <w:r>
        <w:t>Refresh Token:</w:t>
      </w:r>
    </w:p>
    <w:p w14:paraId="5BE0CD63" w14:textId="5677FB98" w:rsidR="009A7C1F" w:rsidRDefault="009A7C1F" w:rsidP="009A7C1F">
      <w:pPr>
        <w:pStyle w:val="Bulletpoint"/>
      </w:pPr>
      <w:r>
        <w:t xml:space="preserve">Thời gian </w:t>
      </w:r>
      <w:r w:rsidR="005C15F8">
        <w:t xml:space="preserve">hiệu lực </w:t>
      </w:r>
      <w:r>
        <w:t>dài h</w:t>
      </w:r>
      <w:r>
        <w:rPr>
          <w:rFonts w:hint="cs"/>
        </w:rPr>
        <w:t>ơ</w:t>
      </w:r>
      <w:r>
        <w:t xml:space="preserve">n: Refresh token có thời gian </w:t>
      </w:r>
      <w:r w:rsidR="005C15F8">
        <w:t xml:space="preserve">hiệu lực </w:t>
      </w:r>
      <w:r>
        <w:t>dài h</w:t>
      </w:r>
      <w:r>
        <w:rPr>
          <w:rFonts w:hint="cs"/>
        </w:rPr>
        <w:t>ơ</w:t>
      </w:r>
      <w:r>
        <w:t>n (th</w:t>
      </w:r>
      <w:r>
        <w:rPr>
          <w:rFonts w:hint="cs"/>
        </w:rPr>
        <w:t>ư</w:t>
      </w:r>
      <w:r>
        <w:t>ờng từ vài giờ đến vài ngày) để giảm tần suất ng</w:t>
      </w:r>
      <w:r>
        <w:rPr>
          <w:rFonts w:hint="cs"/>
        </w:rPr>
        <w:t>ư</w:t>
      </w:r>
      <w:r>
        <w:t>ời dùng phải đăng nhập lại.</w:t>
      </w:r>
    </w:p>
    <w:p w14:paraId="5A342D26" w14:textId="65F8DD09" w:rsidR="009A7C1F" w:rsidRDefault="009A7C1F" w:rsidP="009A7C1F">
      <w:pPr>
        <w:pStyle w:val="Bulletpoint"/>
      </w:pPr>
      <w:r>
        <w:t>Sử dụng để lấy Access Token mới: Khi access token hết hạn, ng</w:t>
      </w:r>
      <w:r>
        <w:rPr>
          <w:rFonts w:hint="cs"/>
        </w:rPr>
        <w:t>ư</w:t>
      </w:r>
      <w:r>
        <w:t xml:space="preserve">ời dùng có thể sử dụng refresh token để </w:t>
      </w:r>
      <w:r w:rsidR="005C15F8">
        <w:t>yêu cầu server trả về</w:t>
      </w:r>
      <w:r>
        <w:t xml:space="preserve"> một access token mới mà không cần phải đăng nhập lại.</w:t>
      </w:r>
    </w:p>
    <w:p w14:paraId="61D64744" w14:textId="7B0E2991" w:rsidR="00D27CBE" w:rsidRDefault="00D27CBE" w:rsidP="00D27CBE">
      <w:pPr>
        <w:pStyle w:val="Heading3"/>
      </w:pPr>
      <w:bookmarkStart w:id="48" w:name="_Toc168511149"/>
      <w:r>
        <w:t>Quy trình xác thực người dùng</w:t>
      </w:r>
      <w:bookmarkEnd w:id="48"/>
    </w:p>
    <w:p w14:paraId="7478D6AA" w14:textId="15924F17" w:rsidR="00D27CBE" w:rsidRDefault="00D27CBE" w:rsidP="00D27CBE">
      <w:pPr>
        <w:pStyle w:val="Bulletpoint"/>
      </w:pPr>
      <w:r>
        <w:t>Một khoá bí mật được lưu ở server, mỗi khi một access token mới được tạo ra để trả về cho client muốn đăng nhập thì server sẽ thực hiện ký vào token đó sử dụng khoá bí mật đó.</w:t>
      </w:r>
    </w:p>
    <w:p w14:paraId="5AD0253A" w14:textId="73D8893A" w:rsidR="00D27CBE" w:rsidRDefault="00D27CBE" w:rsidP="00D27CBE">
      <w:pPr>
        <w:pStyle w:val="Bulletpoint"/>
      </w:pPr>
      <w:r>
        <w:t>Khi client muốn truy cập vào một tài nguyên yêu cầu xác thực (hầu hết tài nguyên trong hệ thống đều yêu cầu xác thực) thì client cần thêm access token được trả về từ server sau khi đăng nhập thành công vào phần header của HTTP request.</w:t>
      </w:r>
    </w:p>
    <w:p w14:paraId="7E310A71" w14:textId="48706D5C" w:rsidR="00D27CBE" w:rsidRDefault="00D27CBE" w:rsidP="00D27CBE">
      <w:pPr>
        <w:pStyle w:val="Bulletpoint"/>
      </w:pPr>
      <w:r>
        <w:t xml:space="preserve">Khi server nhận được request đó, đầu tiên nó xác thực tính toàn vẹn và tính xác thực của access token bằng cách kiểm tra nó sử dụng cùng một khoá bí mật được lưu ở server (mã khoá đối xứng). </w:t>
      </w:r>
    </w:p>
    <w:p w14:paraId="3A6A923A" w14:textId="72733C93" w:rsidR="00D27CBE" w:rsidRDefault="00D27CBE" w:rsidP="00D27CBE">
      <w:pPr>
        <w:pStyle w:val="Bulletpoint"/>
      </w:pPr>
      <w:r>
        <w:t>Nếu quá trình xác thực thành công và server xác nhận access token vẫn còn thời gian hiệu lực thì client sẽ được xác thực và server trả về tài nguyên mà client yêu cầu (nếu thành công).</w:t>
      </w:r>
    </w:p>
    <w:p w14:paraId="25525D8C" w14:textId="780EE284" w:rsidR="00D27CBE" w:rsidRDefault="00D27CBE" w:rsidP="00D27CBE">
      <w:pPr>
        <w:pStyle w:val="Bulletpoint"/>
      </w:pPr>
      <w:r>
        <w:t>Nếu quá trình xác thực thất bại vì lí do access token không toàn vẹn hoặc hết thời gian hiệu lực thì server sẽ gửi một response với mã lỗi 401 Unauthorized.</w:t>
      </w:r>
    </w:p>
    <w:p w14:paraId="1EB4F102" w14:textId="6327E1D2" w:rsidR="009A7C1F" w:rsidRDefault="009A7C1F" w:rsidP="009A7C1F">
      <w:pPr>
        <w:pStyle w:val="Heading4"/>
      </w:pPr>
      <w:r>
        <w:lastRenderedPageBreak/>
        <w:t>Quy trình làm mới Access Token</w:t>
      </w:r>
    </w:p>
    <w:p w14:paraId="62272362" w14:textId="6ECFF0EB" w:rsidR="009A7C1F" w:rsidRDefault="009A7C1F" w:rsidP="009A7C1F">
      <w:r>
        <w:t>Yêu cầu làm mới token:</w:t>
      </w:r>
    </w:p>
    <w:p w14:paraId="12854C48" w14:textId="5A6AB8AF" w:rsidR="009A7C1F" w:rsidRDefault="009A7C1F" w:rsidP="009A7C1F">
      <w:pPr>
        <w:pStyle w:val="Bulletpoint"/>
      </w:pPr>
      <w:r>
        <w:t>Khi access token hết hạn, ng</w:t>
      </w:r>
      <w:r>
        <w:rPr>
          <w:rFonts w:hint="cs"/>
        </w:rPr>
        <w:t>ư</w:t>
      </w:r>
      <w:r>
        <w:t>ời dùng gửi yêu cầu làm mới token kèm với refresh token đến API endpoint.</w:t>
      </w:r>
      <w:r w:rsidR="00D27CBE">
        <w:t xml:space="preserve"> Điều này giúp client không cần phải yêu cầu người dùng nhập lại thông tin đăng nhập (email và mật khẩu) để gửi về /login và yêu cầu server tạo một access token mới.</w:t>
      </w:r>
    </w:p>
    <w:p w14:paraId="1ECC2C4B" w14:textId="053D5464" w:rsidR="009A7C1F" w:rsidRDefault="009A7C1F" w:rsidP="009A7C1F">
      <w:pPr>
        <w:pStyle w:val="Bulletpoint"/>
      </w:pPr>
      <w:r>
        <w:t>Server xác minh refresh token. Nếu hợp lệ, server sẽ tạo và gửi lại cho ng</w:t>
      </w:r>
      <w:r>
        <w:rPr>
          <w:rFonts w:hint="cs"/>
        </w:rPr>
        <w:t>ư</w:t>
      </w:r>
      <w:r>
        <w:t>ời dùng một access token mới.</w:t>
      </w:r>
    </w:p>
    <w:p w14:paraId="3F5C45D8" w14:textId="74587956" w:rsidR="009A7C1F" w:rsidRDefault="009A7C1F" w:rsidP="009A7C1F">
      <w:r>
        <w:t>L</w:t>
      </w:r>
      <w:r>
        <w:rPr>
          <w:rFonts w:hint="cs"/>
        </w:rPr>
        <w:t>ư</w:t>
      </w:r>
      <w:r>
        <w:t>u trữ và quản lý refresh token:</w:t>
      </w:r>
    </w:p>
    <w:p w14:paraId="51F04E41" w14:textId="568FA050" w:rsidR="009A7C1F" w:rsidRDefault="009A7C1F" w:rsidP="009A7C1F">
      <w:pPr>
        <w:pStyle w:val="Bulletpoint"/>
      </w:pPr>
      <w:r>
        <w:t>Refresh token đ</w:t>
      </w:r>
      <w:r>
        <w:rPr>
          <w:rFonts w:hint="cs"/>
        </w:rPr>
        <w:t>ư</w:t>
      </w:r>
      <w:r>
        <w:t>ợc l</w:t>
      </w:r>
      <w:r>
        <w:rPr>
          <w:rFonts w:hint="cs"/>
        </w:rPr>
        <w:t>ư</w:t>
      </w:r>
      <w:r>
        <w:t>u trữ an toàn trên server.</w:t>
      </w:r>
    </w:p>
    <w:p w14:paraId="4E13BBFE" w14:textId="16A5EA69" w:rsidR="00D27CBE" w:rsidRDefault="00D27CBE" w:rsidP="009A7C1F">
      <w:pPr>
        <w:pStyle w:val="Bulletpoint"/>
      </w:pPr>
      <w:r>
        <w:t>Refresh token sẽ bị vô hiệu hoá một khi nó được sử dụng.</w:t>
      </w:r>
    </w:p>
    <w:p w14:paraId="0AF6E4D7" w14:textId="5F5317CA" w:rsidR="009A7C1F" w:rsidRDefault="009A7C1F" w:rsidP="009A7C1F">
      <w:pPr>
        <w:pStyle w:val="Bulletpoint"/>
      </w:pPr>
      <w:r>
        <w:t>Refresh token có thể bị thu hồi nếu ng</w:t>
      </w:r>
      <w:r>
        <w:rPr>
          <w:rFonts w:hint="cs"/>
        </w:rPr>
        <w:t>ư</w:t>
      </w:r>
      <w:r>
        <w:t>ời dùng đăng xuất hoặc nếu có dấu hiệu bị lộ.</w:t>
      </w:r>
    </w:p>
    <w:p w14:paraId="3CB5BBAF" w14:textId="3852AE10" w:rsidR="009A7C1F" w:rsidRDefault="009A7C1F" w:rsidP="009A7C1F">
      <w:pPr>
        <w:pStyle w:val="Heading3"/>
      </w:pPr>
      <w:bookmarkStart w:id="49" w:name="_Toc168511150"/>
      <w:r>
        <w:t>Xác quyền ng</w:t>
      </w:r>
      <w:r>
        <w:rPr>
          <w:rFonts w:hint="cs"/>
        </w:rPr>
        <w:t>ư</w:t>
      </w:r>
      <w:r>
        <w:t>ời dùng</w:t>
      </w:r>
      <w:bookmarkEnd w:id="49"/>
    </w:p>
    <w:p w14:paraId="21D6778D" w14:textId="41A0114D" w:rsidR="009A7C1F" w:rsidRDefault="009A7C1F" w:rsidP="009A7C1F">
      <w:r>
        <w:t>Phân quyền dựa trên vai trò:</w:t>
      </w:r>
    </w:p>
    <w:p w14:paraId="3BB516F8" w14:textId="32F8E196" w:rsidR="009A7C1F" w:rsidRDefault="009A7C1F" w:rsidP="009A7C1F">
      <w:pPr>
        <w:pStyle w:val="Bulletpoint"/>
      </w:pPr>
      <w:r>
        <w:t>Mỗi ng</w:t>
      </w:r>
      <w:r>
        <w:rPr>
          <w:rFonts w:hint="cs"/>
        </w:rPr>
        <w:t>ư</w:t>
      </w:r>
      <w:r>
        <w:t>ời dùng có thể có một hoặc nhiều vai trò (roles) nh</w:t>
      </w:r>
      <w:r>
        <w:rPr>
          <w:rFonts w:hint="cs"/>
        </w:rPr>
        <w:t>ư</w:t>
      </w:r>
      <w:r>
        <w:t xml:space="preserve"> Admin,</w:t>
      </w:r>
      <w:r w:rsidR="00D27CBE">
        <w:t xml:space="preserve"> User</w:t>
      </w:r>
      <w:r>
        <w:t>.</w:t>
      </w:r>
    </w:p>
    <w:p w14:paraId="2D3EEB28" w14:textId="3BF91291" w:rsidR="009A7C1F" w:rsidRDefault="009A7C1F" w:rsidP="009A7C1F">
      <w:pPr>
        <w:pStyle w:val="Bulletpoint"/>
      </w:pPr>
      <w:r>
        <w:t>Vai trò của ng</w:t>
      </w:r>
      <w:r>
        <w:rPr>
          <w:rFonts w:hint="cs"/>
        </w:rPr>
        <w:t>ư</w:t>
      </w:r>
      <w:r>
        <w:t>ời dùng đ</w:t>
      </w:r>
      <w:r>
        <w:rPr>
          <w:rFonts w:hint="cs"/>
        </w:rPr>
        <w:t>ư</w:t>
      </w:r>
      <w:r>
        <w:t>ợc mã hóa trong access token d</w:t>
      </w:r>
      <w:r>
        <w:rPr>
          <w:rFonts w:hint="cs"/>
        </w:rPr>
        <w:t>ư</w:t>
      </w:r>
      <w:r>
        <w:t>ới dạng các claims.</w:t>
      </w:r>
    </w:p>
    <w:p w14:paraId="096DC5C5" w14:textId="2A8E0E47" w:rsidR="009A7C1F" w:rsidRDefault="009A7C1F" w:rsidP="009A7C1F">
      <w:r>
        <w:t>Kiểm tra quyền truy cập:</w:t>
      </w:r>
    </w:p>
    <w:p w14:paraId="5348BFA0" w14:textId="3A436E56" w:rsidR="009A7C1F" w:rsidRDefault="009A7C1F" w:rsidP="009A7C1F">
      <w:pPr>
        <w:pStyle w:val="Bulletpoint"/>
      </w:pPr>
      <w:r>
        <w:t>Khi ng</w:t>
      </w:r>
      <w:r>
        <w:rPr>
          <w:rFonts w:hint="cs"/>
        </w:rPr>
        <w:t>ư</w:t>
      </w:r>
      <w:r>
        <w:t>ời dùng gửi yêu cầu tới một API endpoint, hệ thống sẽ kiểm tra access token để xác định danh tính và vai trò của ng</w:t>
      </w:r>
      <w:r>
        <w:rPr>
          <w:rFonts w:hint="cs"/>
        </w:rPr>
        <w:t>ư</w:t>
      </w:r>
      <w:r>
        <w:t>ời dùng.</w:t>
      </w:r>
    </w:p>
    <w:p w14:paraId="28EC4BA5" w14:textId="1CD61818" w:rsidR="009A7C1F" w:rsidRDefault="009A7C1F" w:rsidP="009A7C1F">
      <w:pPr>
        <w:pStyle w:val="Bulletpoint"/>
      </w:pPr>
      <w:r>
        <w:t>Dựa trên các claims trong token, hệ thống sẽ xác định ng</w:t>
      </w:r>
      <w:r>
        <w:rPr>
          <w:rFonts w:hint="cs"/>
        </w:rPr>
        <w:t>ư</w:t>
      </w:r>
      <w:r>
        <w:t>ời dùng có quyền thực hiện hành động yêu cầu hay không.</w:t>
      </w:r>
    </w:p>
    <w:p w14:paraId="526AB62C" w14:textId="75E4ECA6" w:rsidR="005C15F8" w:rsidRDefault="005C15F8" w:rsidP="009A7C1F">
      <w:pPr>
        <w:pStyle w:val="Bulletpoint"/>
      </w:pPr>
      <w:r>
        <w:t>Nếu người dùng không có quyền để thực hiện tác vụ thì hệ thống gửi về một response với mã lỗi 403 Forbidden.</w:t>
      </w:r>
    </w:p>
    <w:p w14:paraId="151339A2" w14:textId="058FAADA" w:rsidR="009A7C1F" w:rsidRDefault="009A7C1F" w:rsidP="009A7C1F">
      <w:r>
        <w:t>Middleware xác thực và xác quyền:</w:t>
      </w:r>
    </w:p>
    <w:p w14:paraId="1D96BE64" w14:textId="33B97A88" w:rsidR="009A7C1F" w:rsidRDefault="009A7C1F" w:rsidP="009A7C1F">
      <w:pPr>
        <w:pStyle w:val="Bulletpoint"/>
      </w:pPr>
      <w:r>
        <w:t>Các middleware</w:t>
      </w:r>
      <w:r w:rsidR="005C15F8">
        <w:t xml:space="preserve"> cung cấp bởi ASP.NET</w:t>
      </w:r>
      <w:r>
        <w:t xml:space="preserve"> đ</w:t>
      </w:r>
      <w:r>
        <w:rPr>
          <w:rFonts w:hint="cs"/>
        </w:rPr>
        <w:t>ư</w:t>
      </w:r>
      <w:r>
        <w:t>ợc sử dụng để tự động kiểm tra và xác minh access token cho mỗi yêu cầu.</w:t>
      </w:r>
    </w:p>
    <w:p w14:paraId="522CCE2E" w14:textId="07E95864" w:rsidR="009A7C1F" w:rsidRPr="009A7C1F" w:rsidRDefault="009A7C1F" w:rsidP="009A7C1F">
      <w:pPr>
        <w:pStyle w:val="Bulletpoint"/>
      </w:pPr>
      <w:r>
        <w:t>Middleware cũng kiểm tra các claims để xác định quyền truy cập của ng</w:t>
      </w:r>
      <w:r>
        <w:rPr>
          <w:rFonts w:hint="cs"/>
        </w:rPr>
        <w:t>ư</w:t>
      </w:r>
      <w:r>
        <w:t>ời dùng đối với các tài nguyên và hành động cụ thể.</w:t>
      </w:r>
    </w:p>
    <w:p w14:paraId="0C2D2C7D" w14:textId="200F32A7" w:rsidR="76EA6B16" w:rsidRDefault="00962A73" w:rsidP="76EA6B16">
      <w:pPr>
        <w:pStyle w:val="Heading2"/>
      </w:pPr>
      <w:bookmarkStart w:id="50" w:name="_Toc168511151"/>
      <w:r>
        <w:lastRenderedPageBreak/>
        <w:t>Thiết kế giao diện người dùng</w:t>
      </w:r>
      <w:bookmarkEnd w:id="50"/>
    </w:p>
    <w:p w14:paraId="33AA56CC" w14:textId="1AB18688" w:rsidR="00962A73" w:rsidRPr="00962A73" w:rsidRDefault="0B12DEF9" w:rsidP="000716E5">
      <w:pPr>
        <w:pStyle w:val="Heading3"/>
      </w:pPr>
      <w:bookmarkStart w:id="51" w:name="_Toc168511152"/>
      <w:r w:rsidRPr="396B859D">
        <w:t xml:space="preserve">Giao diện trang </w:t>
      </w:r>
      <w:r w:rsidRPr="396B859D">
        <w:t>chủ</w:t>
      </w:r>
      <w:bookmarkEnd w:id="51"/>
    </w:p>
    <w:p w14:paraId="1AB4CB58" w14:textId="4296B947" w:rsidR="24CABB05" w:rsidRDefault="0B12DEF9" w:rsidP="24CABB05">
      <w:pPr>
        <w:ind w:firstLine="0"/>
      </w:pPr>
      <w:r>
        <w:rPr>
          <w:noProof/>
        </w:rPr>
        <w:drawing>
          <wp:inline distT="0" distB="0" distL="0" distR="0" wp14:anchorId="779CEBDD" wp14:editId="45B9C4D9">
            <wp:extent cx="5943600" cy="3267075"/>
            <wp:effectExtent l="0" t="0" r="0" b="0"/>
            <wp:docPr id="2015033582" name="Picture 201503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64A36D29" w14:textId="2B4EB99A" w:rsidR="0B12DEF9" w:rsidRDefault="0B12DEF9" w:rsidP="000716E5">
      <w:pPr>
        <w:pStyle w:val="Heading3"/>
      </w:pPr>
      <w:bookmarkStart w:id="52" w:name="_Toc168511153"/>
      <w:r w:rsidRPr="26FB82D5">
        <w:lastRenderedPageBreak/>
        <w:t xml:space="preserve">Giao diện trang </w:t>
      </w:r>
      <w:r w:rsidRPr="26FB82D5">
        <w:t>login</w:t>
      </w:r>
      <w:r w:rsidR="00A74FDE">
        <w:t>:</w:t>
      </w:r>
      <w:bookmarkEnd w:id="52"/>
    </w:p>
    <w:p w14:paraId="2B40B408" w14:textId="6F5F2A73" w:rsidR="7447C30A" w:rsidRDefault="7447C30A" w:rsidP="15E3BB40">
      <w:pPr>
        <w:ind w:firstLine="0"/>
      </w:pPr>
      <w:r>
        <w:rPr>
          <w:noProof/>
        </w:rPr>
        <w:drawing>
          <wp:inline distT="0" distB="0" distL="0" distR="0" wp14:anchorId="067BC404" wp14:editId="1E0F3452">
            <wp:extent cx="5943600" cy="4143375"/>
            <wp:effectExtent l="0" t="0" r="0" b="0"/>
            <wp:docPr id="1525179279" name="Picture 3978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865366"/>
                    <pic:cNvPicPr/>
                  </pic:nvPicPr>
                  <pic:blipFill>
                    <a:blip r:embed="rId21">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14:paraId="13A013B9" w14:textId="2633A90F" w:rsidR="2B638B4C" w:rsidRDefault="2B638B4C" w:rsidP="2B638B4C">
      <w:pPr>
        <w:ind w:firstLine="0"/>
      </w:pPr>
    </w:p>
    <w:p w14:paraId="29D87A72" w14:textId="77777777" w:rsidR="00A74FDE" w:rsidRDefault="00A74FDE" w:rsidP="2B638B4C">
      <w:pPr>
        <w:ind w:firstLine="0"/>
      </w:pPr>
    </w:p>
    <w:p w14:paraId="24CD0B8B" w14:textId="7DD3F8D0" w:rsidR="5FF2DE86" w:rsidRDefault="5E29F0DE" w:rsidP="000716E5">
      <w:pPr>
        <w:pStyle w:val="Heading3"/>
      </w:pPr>
      <w:bookmarkStart w:id="53" w:name="_Toc168511154"/>
      <w:r w:rsidRPr="72367B44">
        <w:lastRenderedPageBreak/>
        <w:t>Giao diện trang đăng ký</w:t>
      </w:r>
      <w:bookmarkEnd w:id="53"/>
    </w:p>
    <w:p w14:paraId="77B273EF" w14:textId="704FDB2F" w:rsidR="4203E8FC" w:rsidRDefault="7447C30A" w:rsidP="25207D01">
      <w:pPr>
        <w:ind w:firstLine="0"/>
      </w:pPr>
      <w:r>
        <w:rPr>
          <w:noProof/>
        </w:rPr>
        <w:drawing>
          <wp:inline distT="0" distB="0" distL="0" distR="0" wp14:anchorId="7F75B139" wp14:editId="2C6BFC46">
            <wp:extent cx="5715000" cy="3114675"/>
            <wp:effectExtent l="0" t="0" r="0" b="0"/>
            <wp:docPr id="1720926293" name="Picture 172092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3114675"/>
                    </a:xfrm>
                    <a:prstGeom prst="rect">
                      <a:avLst/>
                    </a:prstGeom>
                  </pic:spPr>
                </pic:pic>
              </a:graphicData>
            </a:graphic>
          </wp:inline>
        </w:drawing>
      </w:r>
    </w:p>
    <w:p w14:paraId="4538E370" w14:textId="5E433C71" w:rsidR="0B12DEF9" w:rsidRDefault="0B12DEF9" w:rsidP="24CABB05">
      <w:pPr>
        <w:ind w:firstLine="0"/>
      </w:pPr>
    </w:p>
    <w:p w14:paraId="3A522128" w14:textId="378E5292" w:rsidR="07BF6604" w:rsidRDefault="07BF6604" w:rsidP="0061295A">
      <w:pPr>
        <w:pStyle w:val="Heading3"/>
      </w:pPr>
      <w:bookmarkStart w:id="54" w:name="_Toc168511155"/>
      <w:r w:rsidRPr="3C746275">
        <w:t xml:space="preserve">Danh sách các </w:t>
      </w:r>
      <w:r w:rsidRPr="3C746275">
        <w:t>Pet</w:t>
      </w:r>
      <w:r w:rsidR="0E87620E" w:rsidRPr="3C746275">
        <w:t>:</w:t>
      </w:r>
      <w:bookmarkEnd w:id="54"/>
    </w:p>
    <w:p w14:paraId="4609B97D" w14:textId="2F4C6C67" w:rsidR="44AF497E" w:rsidRDefault="44AF497E" w:rsidP="24CABB05">
      <w:pPr>
        <w:ind w:firstLine="0"/>
      </w:pPr>
      <w:r>
        <w:rPr>
          <w:noProof/>
        </w:rPr>
        <w:drawing>
          <wp:inline distT="0" distB="0" distL="0" distR="0" wp14:anchorId="4530DFAE" wp14:editId="35AC41FB">
            <wp:extent cx="5943600" cy="2914650"/>
            <wp:effectExtent l="0" t="0" r="0" b="0"/>
            <wp:docPr id="1014929288" name="Picture 101492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49514A93" w14:textId="77777777" w:rsidR="000716E5" w:rsidRDefault="000716E5">
      <w:pPr>
        <w:spacing w:before="0" w:after="160"/>
        <w:ind w:firstLine="0"/>
        <w:jc w:val="left"/>
      </w:pPr>
      <w:r>
        <w:br w:type="page"/>
      </w:r>
    </w:p>
    <w:p w14:paraId="4E4E27B4" w14:textId="28225CDD" w:rsidR="4CD1028A" w:rsidRDefault="4CD1028A" w:rsidP="00A74FDE">
      <w:pPr>
        <w:pStyle w:val="Bulletpoint"/>
      </w:pPr>
      <w:r>
        <w:lastRenderedPageBreak/>
        <w:t xml:space="preserve">Xem bệnh án của </w:t>
      </w:r>
      <w:r>
        <w:t>Pet</w:t>
      </w:r>
      <w:r w:rsidR="0EC901B4">
        <w:t>:</w:t>
      </w:r>
    </w:p>
    <w:p w14:paraId="33EB7708" w14:textId="262F72D7" w:rsidR="0EC901B4" w:rsidRDefault="0EC901B4" w:rsidP="000716E5">
      <w:pPr>
        <w:pStyle w:val="Image"/>
      </w:pPr>
      <w:r>
        <w:drawing>
          <wp:inline distT="0" distB="0" distL="0" distR="0" wp14:anchorId="65720580" wp14:editId="2D734615">
            <wp:extent cx="5778741" cy="2537460"/>
            <wp:effectExtent l="0" t="0" r="0" b="0"/>
            <wp:docPr id="1450991490" name="Picture 145099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9914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0982" cy="2542835"/>
                    </a:xfrm>
                    <a:prstGeom prst="rect">
                      <a:avLst/>
                    </a:prstGeom>
                  </pic:spPr>
                </pic:pic>
              </a:graphicData>
            </a:graphic>
          </wp:inline>
        </w:drawing>
      </w:r>
    </w:p>
    <w:p w14:paraId="21079F74" w14:textId="01202667" w:rsidR="0EC901B4" w:rsidRDefault="0EC901B4" w:rsidP="000716E5">
      <w:pPr>
        <w:pStyle w:val="Sub-bullet"/>
      </w:pPr>
      <w:r>
        <w:t xml:space="preserve">Thêm bệnh </w:t>
      </w:r>
      <w:r w:rsidR="2DD3E555">
        <w:t>án:</w:t>
      </w:r>
    </w:p>
    <w:p w14:paraId="202C19D5" w14:textId="61771179" w:rsidR="59AFD136" w:rsidRDefault="3FCB8554" w:rsidP="000716E5">
      <w:pPr>
        <w:pStyle w:val="Image"/>
      </w:pPr>
      <w:r>
        <w:drawing>
          <wp:inline distT="0" distB="0" distL="0" distR="0" wp14:anchorId="4E732D83" wp14:editId="3028EF5B">
            <wp:extent cx="5711745" cy="2956560"/>
            <wp:effectExtent l="0" t="0" r="0" b="0"/>
            <wp:docPr id="1010622355" name="Picture 101062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015" cy="2964464"/>
                    </a:xfrm>
                    <a:prstGeom prst="rect">
                      <a:avLst/>
                    </a:prstGeom>
                  </pic:spPr>
                </pic:pic>
              </a:graphicData>
            </a:graphic>
          </wp:inline>
        </w:drawing>
      </w:r>
    </w:p>
    <w:p w14:paraId="264EA232" w14:textId="77777777" w:rsidR="000716E5" w:rsidRDefault="000716E5">
      <w:pPr>
        <w:spacing w:before="0" w:after="160"/>
        <w:ind w:firstLine="0"/>
        <w:jc w:val="left"/>
      </w:pPr>
      <w:r>
        <w:br w:type="page"/>
      </w:r>
    </w:p>
    <w:p w14:paraId="1BAA8110" w14:textId="43BF8B45" w:rsidR="0EC901B4" w:rsidRDefault="0EC901B4" w:rsidP="000716E5">
      <w:pPr>
        <w:pStyle w:val="Sub-bullet"/>
      </w:pPr>
      <w:r>
        <w:lastRenderedPageBreak/>
        <w:t xml:space="preserve">Sửa bệnh </w:t>
      </w:r>
      <w:r w:rsidR="458196A8">
        <w:t>án :</w:t>
      </w:r>
    </w:p>
    <w:p w14:paraId="0A1E0019" w14:textId="4D8612A0" w:rsidR="4BB64F35" w:rsidRDefault="458196A8" w:rsidP="000716E5">
      <w:pPr>
        <w:pStyle w:val="Image"/>
      </w:pPr>
      <w:r>
        <w:drawing>
          <wp:inline distT="0" distB="0" distL="0" distR="0" wp14:anchorId="35FC1651" wp14:editId="21DCD6CB">
            <wp:extent cx="5819852" cy="2956560"/>
            <wp:effectExtent l="0" t="0" r="0" b="0"/>
            <wp:docPr id="1413133235" name="Picture 141313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8926" cy="2961170"/>
                    </a:xfrm>
                    <a:prstGeom prst="rect">
                      <a:avLst/>
                    </a:prstGeom>
                  </pic:spPr>
                </pic:pic>
              </a:graphicData>
            </a:graphic>
          </wp:inline>
        </w:drawing>
      </w:r>
    </w:p>
    <w:p w14:paraId="347E74E8" w14:textId="77777777" w:rsidR="000716E5" w:rsidRDefault="000716E5">
      <w:pPr>
        <w:spacing w:before="0" w:after="160"/>
        <w:ind w:firstLine="0"/>
        <w:jc w:val="left"/>
      </w:pPr>
      <w:r>
        <w:br w:type="page"/>
      </w:r>
    </w:p>
    <w:p w14:paraId="5F9E57CC" w14:textId="2B8550EE" w:rsidR="2ED9AAC0" w:rsidRDefault="2ED9AAC0" w:rsidP="000716E5">
      <w:pPr>
        <w:pStyle w:val="Bulletpoint"/>
      </w:pPr>
      <w:r>
        <w:lastRenderedPageBreak/>
        <w:t>Thay đổi thông tin của Pet</w:t>
      </w:r>
    </w:p>
    <w:p w14:paraId="5FFC19AB" w14:textId="58C0ECF2" w:rsidR="44F660F9" w:rsidRDefault="596A3712" w:rsidP="000716E5">
      <w:pPr>
        <w:ind w:left="720" w:firstLine="0"/>
      </w:pPr>
      <w:r>
        <w:rPr>
          <w:noProof/>
        </w:rPr>
        <w:drawing>
          <wp:inline distT="0" distB="0" distL="0" distR="0" wp14:anchorId="62396B28" wp14:editId="1B765CF7">
            <wp:extent cx="5103972" cy="2617421"/>
            <wp:effectExtent l="0" t="0" r="0" b="0"/>
            <wp:docPr id="1095484799" name="Picture 109548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03972" cy="2617421"/>
                    </a:xfrm>
                    <a:prstGeom prst="rect">
                      <a:avLst/>
                    </a:prstGeom>
                  </pic:spPr>
                </pic:pic>
              </a:graphicData>
            </a:graphic>
          </wp:inline>
        </w:drawing>
      </w:r>
    </w:p>
    <w:p w14:paraId="34FFC32A" w14:textId="23F976A6" w:rsidR="07BF6604" w:rsidRDefault="0061295A" w:rsidP="0061295A">
      <w:pPr>
        <w:pStyle w:val="Heading3"/>
      </w:pPr>
      <w:bookmarkStart w:id="55" w:name="_Toc168511156"/>
      <w:r>
        <w:t>Trang quản lý</w:t>
      </w:r>
      <w:r w:rsidR="07BF6604" w:rsidRPr="73FD4FEE">
        <w:t xml:space="preserve"> các dịch vụ</w:t>
      </w:r>
      <w:r>
        <w:t xml:space="preserve"> và phòng thuê</w:t>
      </w:r>
      <w:bookmarkEnd w:id="55"/>
    </w:p>
    <w:p w14:paraId="05CEDB95" w14:textId="77F91B7D" w:rsidR="0061295A" w:rsidRPr="0061295A" w:rsidRDefault="0061295A" w:rsidP="0061295A">
      <w:pPr>
        <w:pStyle w:val="Bulletpoint"/>
      </w:pPr>
      <w:r>
        <w:t>Danh sách các dịch vụ</w:t>
      </w:r>
    </w:p>
    <w:p w14:paraId="64A5E768" w14:textId="31B705DB" w:rsidR="24CABB05" w:rsidRDefault="18717497" w:rsidP="44560D45">
      <w:pPr>
        <w:ind w:left="94" w:firstLine="0"/>
      </w:pPr>
      <w:r>
        <w:rPr>
          <w:noProof/>
        </w:rPr>
        <w:drawing>
          <wp:inline distT="0" distB="0" distL="0" distR="0" wp14:anchorId="21CEC972" wp14:editId="44841DC1">
            <wp:extent cx="5943600" cy="2695575"/>
            <wp:effectExtent l="0" t="0" r="0" b="0"/>
            <wp:docPr id="987910606" name="Picture 98791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21871979" w14:textId="47D255A5" w:rsidR="24CABB05" w:rsidRDefault="18717497" w:rsidP="000716E5">
      <w:pPr>
        <w:pStyle w:val="Sub-bullet"/>
      </w:pPr>
      <w:r>
        <w:t>Đặt dịch vụ:</w:t>
      </w:r>
    </w:p>
    <w:p w14:paraId="4B12E2A0" w14:textId="37E3A8F0" w:rsidR="24CABB05" w:rsidRDefault="18717497" w:rsidP="0061295A">
      <w:pPr>
        <w:pStyle w:val="Image"/>
      </w:pPr>
      <w:r>
        <w:lastRenderedPageBreak/>
        <w:drawing>
          <wp:inline distT="0" distB="0" distL="0" distR="0" wp14:anchorId="107F6DA3" wp14:editId="515DFDD0">
            <wp:extent cx="4573398" cy="2880360"/>
            <wp:effectExtent l="0" t="0" r="0" b="0"/>
            <wp:docPr id="834454616" name="Picture 83445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80325" cy="2884723"/>
                    </a:xfrm>
                    <a:prstGeom prst="rect">
                      <a:avLst/>
                    </a:prstGeom>
                  </pic:spPr>
                </pic:pic>
              </a:graphicData>
            </a:graphic>
          </wp:inline>
        </w:drawing>
      </w:r>
    </w:p>
    <w:p w14:paraId="4370AAED" w14:textId="05FA3449" w:rsidR="24CABB05" w:rsidRDefault="18717497" w:rsidP="000716E5">
      <w:pPr>
        <w:pStyle w:val="Sub-bullet"/>
      </w:pPr>
      <w:r>
        <w:t>Chọn Pet</w:t>
      </w:r>
    </w:p>
    <w:p w14:paraId="11D9F8FD" w14:textId="4CED32CC" w:rsidR="24CABB05" w:rsidRDefault="18717497" w:rsidP="000716E5">
      <w:pPr>
        <w:pStyle w:val="Image"/>
      </w:pPr>
      <w:r>
        <w:drawing>
          <wp:inline distT="0" distB="0" distL="0" distR="0" wp14:anchorId="1173AE84" wp14:editId="6653FD11">
            <wp:extent cx="4680000" cy="2857500"/>
            <wp:effectExtent l="0" t="0" r="0" b="0"/>
            <wp:docPr id="2116601342" name="Picture 211660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5649" cy="2860949"/>
                    </a:xfrm>
                    <a:prstGeom prst="rect">
                      <a:avLst/>
                    </a:prstGeom>
                  </pic:spPr>
                </pic:pic>
              </a:graphicData>
            </a:graphic>
          </wp:inline>
        </w:drawing>
      </w:r>
    </w:p>
    <w:p w14:paraId="323CA3BF" w14:textId="77777777" w:rsidR="0061295A" w:rsidRDefault="0061295A">
      <w:pPr>
        <w:spacing w:before="0" w:after="160"/>
        <w:ind w:firstLine="0"/>
        <w:jc w:val="left"/>
      </w:pPr>
      <w:r>
        <w:br w:type="page"/>
      </w:r>
    </w:p>
    <w:p w14:paraId="21002842" w14:textId="66E675A8" w:rsidR="24CABB05" w:rsidRDefault="07358C1D" w:rsidP="000716E5">
      <w:pPr>
        <w:pStyle w:val="Bulletpoint"/>
      </w:pPr>
      <w:r w:rsidRPr="19EEA08A">
        <w:lastRenderedPageBreak/>
        <w:t>Trang q</w:t>
      </w:r>
      <w:r w:rsidR="650BC043" w:rsidRPr="19EEA08A">
        <w:t>uản lí các phòng</w:t>
      </w:r>
    </w:p>
    <w:p w14:paraId="24F5EB04" w14:textId="77777777" w:rsidR="000716E5" w:rsidRDefault="000716E5" w:rsidP="000716E5">
      <w:pPr>
        <w:pStyle w:val="Image"/>
      </w:pPr>
    </w:p>
    <w:p w14:paraId="3F338AA9" w14:textId="73F05B2B" w:rsidR="000716E5" w:rsidRDefault="6ABEA350" w:rsidP="0061295A">
      <w:pPr>
        <w:pStyle w:val="Image"/>
      </w:pPr>
      <w:r>
        <w:drawing>
          <wp:inline distT="0" distB="0" distL="0" distR="0" wp14:anchorId="10E6DA22" wp14:editId="5D63E24D">
            <wp:extent cx="5943600" cy="2238375"/>
            <wp:effectExtent l="0" t="0" r="0" b="0"/>
            <wp:docPr id="1157968275" name="Picture 115796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3461E430" w14:textId="2CCC9316" w:rsidR="24CABB05" w:rsidRDefault="6ABEA350" w:rsidP="000716E5">
      <w:pPr>
        <w:pStyle w:val="Sub-bullet"/>
      </w:pPr>
      <w:r>
        <w:t>Thêm phòng:</w:t>
      </w:r>
    </w:p>
    <w:p w14:paraId="100FDD05" w14:textId="675FF913" w:rsidR="24CABB05" w:rsidRDefault="6ABEA350" w:rsidP="000716E5">
      <w:pPr>
        <w:pStyle w:val="Image"/>
      </w:pPr>
      <w:r>
        <w:drawing>
          <wp:inline distT="0" distB="0" distL="0" distR="0" wp14:anchorId="6468960A" wp14:editId="2A75D5FD">
            <wp:extent cx="5121685" cy="2872740"/>
            <wp:effectExtent l="0" t="0" r="0" b="0"/>
            <wp:docPr id="866369202" name="Picture 8663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126819" cy="2875620"/>
                    </a:xfrm>
                    <a:prstGeom prst="rect">
                      <a:avLst/>
                    </a:prstGeom>
                  </pic:spPr>
                </pic:pic>
              </a:graphicData>
            </a:graphic>
          </wp:inline>
        </w:drawing>
      </w:r>
    </w:p>
    <w:p w14:paraId="6CC16C43" w14:textId="5345F034" w:rsidR="00874170" w:rsidRDefault="00001B08" w:rsidP="00B90A10">
      <w:pPr>
        <w:pStyle w:val="Heading1"/>
      </w:pPr>
      <w:bookmarkStart w:id="56" w:name="_Toc168511157"/>
      <w:r>
        <w:lastRenderedPageBreak/>
        <w:t>Triển khai hệ thống</w:t>
      </w:r>
      <w:bookmarkEnd w:id="56"/>
    </w:p>
    <w:p w14:paraId="303FE502" w14:textId="6915C6C3" w:rsidR="00BE507A" w:rsidRDefault="00BE507A" w:rsidP="00BE507A">
      <w:r>
        <w:t>Trong dự án quản lý trung tâm chăm sóc thú c</w:t>
      </w:r>
      <w:r>
        <w:rPr>
          <w:rFonts w:hint="cs"/>
        </w:rPr>
        <w:t>ư</w:t>
      </w:r>
      <w:r>
        <w:t>ng, hệ thống đ</w:t>
      </w:r>
      <w:r>
        <w:rPr>
          <w:rFonts w:hint="cs"/>
        </w:rPr>
        <w:t>ư</w:t>
      </w:r>
      <w:r>
        <w:t>ợc triển khai với các thành phần chính bao gồm back-end API, c</w:t>
      </w:r>
      <w:r>
        <w:rPr>
          <w:rFonts w:hint="cs"/>
        </w:rPr>
        <w:t>ơ</w:t>
      </w:r>
      <w:r>
        <w:t xml:space="preserve"> sở dữ liệu, và front-end web. Mỗi thành phần đ</w:t>
      </w:r>
      <w:r>
        <w:rPr>
          <w:rFonts w:hint="cs"/>
        </w:rPr>
        <w:t>ư</w:t>
      </w:r>
      <w:r>
        <w:t xml:space="preserve">ợc host trên các nền tảng khác nhau nhằm tối </w:t>
      </w:r>
      <w:r>
        <w:rPr>
          <w:rFonts w:hint="cs"/>
        </w:rPr>
        <w:t>ư</w:t>
      </w:r>
      <w:r>
        <w:t>u hóa hiệu suất và khả năng mở rộng của hệ thống.</w:t>
      </w:r>
    </w:p>
    <w:p w14:paraId="1E41461C" w14:textId="49D597B7" w:rsidR="00BE507A" w:rsidRDefault="00BE507A" w:rsidP="00BE507A">
      <w:pPr>
        <w:pStyle w:val="Heading2"/>
      </w:pPr>
      <w:bookmarkStart w:id="57" w:name="_Toc168511158"/>
      <w:r>
        <w:t xml:space="preserve">Cấu trúc </w:t>
      </w:r>
      <w:r>
        <w:t>triển khai</w:t>
      </w:r>
      <w:bookmarkEnd w:id="57"/>
    </w:p>
    <w:p w14:paraId="20E0FA33" w14:textId="08AE9D61" w:rsidR="00BE507A" w:rsidRDefault="00BE507A" w:rsidP="00BE507A">
      <w:pPr>
        <w:pStyle w:val="Heading3"/>
      </w:pPr>
      <w:bookmarkStart w:id="58" w:name="_Toc168511159"/>
      <w:r>
        <w:t>Back-end API</w:t>
      </w:r>
      <w:bookmarkEnd w:id="58"/>
    </w:p>
    <w:p w14:paraId="71EB3A2F" w14:textId="77777777" w:rsidR="00BE507A" w:rsidRDefault="00BE507A" w:rsidP="00BE507A">
      <w:r>
        <w:t>Nền tảng: Azure Web App</w:t>
      </w:r>
    </w:p>
    <w:p w14:paraId="68241E19" w14:textId="77777777" w:rsidR="00BE507A" w:rsidRDefault="00BE507A" w:rsidP="00BE507A">
      <w:r>
        <w:t>Công nghệ: .NET (hoặc ngôn ngữ và framework khác đ</w:t>
      </w:r>
      <w:r>
        <w:rPr>
          <w:rFonts w:hint="cs"/>
        </w:rPr>
        <w:t>ư</w:t>
      </w:r>
      <w:r>
        <w:t>ợc sử dụng cho API)</w:t>
      </w:r>
    </w:p>
    <w:p w14:paraId="4CA39D31" w14:textId="77777777" w:rsidR="00BE507A" w:rsidRDefault="00BE507A" w:rsidP="00BE507A">
      <w:r>
        <w:t>Chức năng: Cung cấp các API endpoint để xử lý logic nghiệp vụ, quản lý xác thực và xác quyền ng</w:t>
      </w:r>
      <w:r>
        <w:rPr>
          <w:rFonts w:hint="cs"/>
        </w:rPr>
        <w:t>ư</w:t>
      </w:r>
      <w:r>
        <w:t>ời dùng, và giao tiếp với c</w:t>
      </w:r>
      <w:r>
        <w:rPr>
          <w:rFonts w:hint="cs"/>
        </w:rPr>
        <w:t>ơ</w:t>
      </w:r>
      <w:r>
        <w:t xml:space="preserve"> sở dữ liệu.</w:t>
      </w:r>
    </w:p>
    <w:p w14:paraId="0C1A8C01" w14:textId="5DB51685" w:rsidR="00BE507A" w:rsidRDefault="00BE507A" w:rsidP="00BE507A">
      <w:pPr>
        <w:pStyle w:val="Heading3"/>
      </w:pPr>
      <w:bookmarkStart w:id="59" w:name="_Toc168511160"/>
      <w:r>
        <w:t>C</w:t>
      </w:r>
      <w:r>
        <w:rPr>
          <w:rFonts w:hint="cs"/>
        </w:rPr>
        <w:t>ơ</w:t>
      </w:r>
      <w:r>
        <w:t xml:space="preserve"> sở dữ liệu</w:t>
      </w:r>
      <w:bookmarkEnd w:id="59"/>
    </w:p>
    <w:p w14:paraId="7179A820" w14:textId="77777777" w:rsidR="00BE507A" w:rsidRDefault="00BE507A" w:rsidP="00BE507A">
      <w:r>
        <w:t>Nền tảng: Azure SQL Server</w:t>
      </w:r>
    </w:p>
    <w:p w14:paraId="6333C271" w14:textId="77777777" w:rsidR="00BE507A" w:rsidRDefault="00BE507A" w:rsidP="00BE507A">
      <w:r>
        <w:t>Công nghệ: SQL Server</w:t>
      </w:r>
    </w:p>
    <w:p w14:paraId="53B75BC4" w14:textId="77777777" w:rsidR="00BE507A" w:rsidRDefault="00BE507A" w:rsidP="00BE507A">
      <w:r>
        <w:t>Chức năng: L</w:t>
      </w:r>
      <w:r>
        <w:rPr>
          <w:rFonts w:hint="cs"/>
        </w:rPr>
        <w:t>ư</w:t>
      </w:r>
      <w:r>
        <w:t>u trữ dữ liệu về ng</w:t>
      </w:r>
      <w:r>
        <w:rPr>
          <w:rFonts w:hint="cs"/>
        </w:rPr>
        <w:t>ư</w:t>
      </w:r>
      <w:r>
        <w:t>ời dùng, thú c</w:t>
      </w:r>
      <w:r>
        <w:rPr>
          <w:rFonts w:hint="cs"/>
        </w:rPr>
        <w:t>ư</w:t>
      </w:r>
      <w:r>
        <w:t>ng, lịch khám và chăm sóc, hồ s</w:t>
      </w:r>
      <w:r>
        <w:rPr>
          <w:rFonts w:hint="cs"/>
        </w:rPr>
        <w:t>ơ</w:t>
      </w:r>
      <w:r>
        <w:t xml:space="preserve"> y tế, dịch vụ chăm sóc, và các thông tin khác của hệ thống.</w:t>
      </w:r>
    </w:p>
    <w:p w14:paraId="3C87B997" w14:textId="66083E8D" w:rsidR="00BE507A" w:rsidRDefault="00BE507A" w:rsidP="00BE507A">
      <w:pPr>
        <w:pStyle w:val="Heading3"/>
      </w:pPr>
      <w:bookmarkStart w:id="60" w:name="_Toc168511161"/>
      <w:r>
        <w:t>Front-end Web</w:t>
      </w:r>
      <w:bookmarkEnd w:id="60"/>
    </w:p>
    <w:p w14:paraId="3DE7AD5F" w14:textId="77777777" w:rsidR="00BE507A" w:rsidRDefault="00BE507A" w:rsidP="00BE507A">
      <w:r>
        <w:t>Nền tảng: Vercel</w:t>
      </w:r>
    </w:p>
    <w:p w14:paraId="7BF2F557" w14:textId="77777777" w:rsidR="00BE507A" w:rsidRDefault="00BE507A" w:rsidP="00BE507A">
      <w:r>
        <w:t>Công nghệ: React</w:t>
      </w:r>
    </w:p>
    <w:p w14:paraId="32BB1706" w14:textId="77777777" w:rsidR="00BE507A" w:rsidRDefault="00BE507A" w:rsidP="00BE507A">
      <w:r>
        <w:t>Chức năng: Giao diện ng</w:t>
      </w:r>
      <w:r>
        <w:rPr>
          <w:rFonts w:hint="cs"/>
        </w:rPr>
        <w:t>ư</w:t>
      </w:r>
      <w:r>
        <w:t>ời dùng, cung cấp các trang web để ng</w:t>
      </w:r>
      <w:r>
        <w:rPr>
          <w:rFonts w:hint="cs"/>
        </w:rPr>
        <w:t>ư</w:t>
      </w:r>
      <w:r>
        <w:t>ời dùng t</w:t>
      </w:r>
      <w:r>
        <w:rPr>
          <w:rFonts w:hint="cs"/>
        </w:rPr>
        <w:t>ươ</w:t>
      </w:r>
      <w:r>
        <w:t>ng tác với hệ thống, gửi yêu cầu đến API và hiển thị dữ liệu từ API.</w:t>
      </w:r>
    </w:p>
    <w:p w14:paraId="4E6F03F1" w14:textId="77777777" w:rsidR="00BE507A" w:rsidRDefault="00BE507A" w:rsidP="0021303D">
      <w:pPr>
        <w:pStyle w:val="Heading2"/>
      </w:pPr>
      <w:bookmarkStart w:id="61" w:name="_Toc168511162"/>
      <w:r>
        <w:t>Quy trình triển khai (Deployment Process)</w:t>
      </w:r>
      <w:bookmarkEnd w:id="61"/>
    </w:p>
    <w:p w14:paraId="07070E7B" w14:textId="4B262DE1" w:rsidR="00BE507A" w:rsidRDefault="00BE507A" w:rsidP="0021303D">
      <w:pPr>
        <w:pStyle w:val="Heading3"/>
      </w:pPr>
      <w:bookmarkStart w:id="62" w:name="_Toc168511163"/>
      <w:r>
        <w:t>Back-end API trên Azure Web App</w:t>
      </w:r>
      <w:bookmarkEnd w:id="62"/>
    </w:p>
    <w:p w14:paraId="3E854321" w14:textId="74B46132" w:rsidR="00BE507A" w:rsidRDefault="00BE507A" w:rsidP="00BE507A">
      <w:r>
        <w:t>Thiết lập Azure Web App:</w:t>
      </w:r>
    </w:p>
    <w:p w14:paraId="196D2574" w14:textId="77777777" w:rsidR="00BE507A" w:rsidRDefault="00BE507A" w:rsidP="0021303D">
      <w:pPr>
        <w:pStyle w:val="Bulletpoint"/>
      </w:pPr>
      <w:r>
        <w:t>Tạo một App Service trên Azure.</w:t>
      </w:r>
    </w:p>
    <w:p w14:paraId="0B428C2A" w14:textId="0DDC239A" w:rsidR="00BE507A" w:rsidRDefault="00BE507A" w:rsidP="0021303D">
      <w:pPr>
        <w:pStyle w:val="Bulletpoint"/>
      </w:pPr>
      <w:r>
        <w:t>Cấu hình App Service với các thiết lập cần thiết nh</w:t>
      </w:r>
      <w:r>
        <w:rPr>
          <w:rFonts w:hint="cs"/>
        </w:rPr>
        <w:t>ư</w:t>
      </w:r>
      <w:r>
        <w:t xml:space="preserve"> SKU, scaling, và môi tr</w:t>
      </w:r>
      <w:r>
        <w:rPr>
          <w:rFonts w:hint="cs"/>
        </w:rPr>
        <w:t>ư</w:t>
      </w:r>
      <w:r>
        <w:t>ờng runtime (.NET</w:t>
      </w:r>
      <w:r w:rsidR="00221379">
        <w:t xml:space="preserve"> 8.0</w:t>
      </w:r>
      <w:r>
        <w:t>).</w:t>
      </w:r>
    </w:p>
    <w:p w14:paraId="30AF80D7" w14:textId="3EF5C66A" w:rsidR="00BE507A" w:rsidRDefault="00BE507A" w:rsidP="00BE507A">
      <w:r>
        <w:t>Triển khai mã nguồn:</w:t>
      </w:r>
    </w:p>
    <w:p w14:paraId="57EE7BB1" w14:textId="034B574F" w:rsidR="00BE507A" w:rsidRDefault="00BE507A" w:rsidP="0021303D">
      <w:pPr>
        <w:pStyle w:val="Bulletpoint"/>
      </w:pPr>
      <w:r>
        <w:t>Sử dụng GitHub Actions</w:t>
      </w:r>
      <w:r w:rsidR="0021303D">
        <w:t xml:space="preserve"> là một</w:t>
      </w:r>
      <w:r>
        <w:t xml:space="preserve"> công cụ CI/CD để tự động hóa quy trình build và deploy mã nguồn API lên Azure Web App.</w:t>
      </w:r>
    </w:p>
    <w:p w14:paraId="730C08FE" w14:textId="77777777" w:rsidR="00BE507A" w:rsidRDefault="00BE507A" w:rsidP="0021303D">
      <w:pPr>
        <w:pStyle w:val="Bulletpoint"/>
      </w:pPr>
      <w:r>
        <w:t>Cấu hình pipeline để thực hiện các b</w:t>
      </w:r>
      <w:r>
        <w:rPr>
          <w:rFonts w:hint="cs"/>
        </w:rPr>
        <w:t>ư</w:t>
      </w:r>
      <w:r>
        <w:t>ớc nh</w:t>
      </w:r>
      <w:r>
        <w:rPr>
          <w:rFonts w:hint="cs"/>
        </w:rPr>
        <w:t>ư</w:t>
      </w:r>
      <w:r>
        <w:t xml:space="preserve"> build, run unit tests, và deploy lên App Service.</w:t>
      </w:r>
    </w:p>
    <w:p w14:paraId="3EC8191B" w14:textId="1183F168" w:rsidR="00BE507A" w:rsidRDefault="00BE507A" w:rsidP="00BE507A">
      <w:r>
        <w:t>Cấu hình môi tr</w:t>
      </w:r>
      <w:r>
        <w:rPr>
          <w:rFonts w:hint="cs"/>
        </w:rPr>
        <w:t>ư</w:t>
      </w:r>
      <w:r>
        <w:t>ờng:</w:t>
      </w:r>
    </w:p>
    <w:p w14:paraId="1D77F6AE" w14:textId="77777777" w:rsidR="00BE507A" w:rsidRDefault="00BE507A" w:rsidP="0021303D">
      <w:pPr>
        <w:pStyle w:val="Bulletpoint"/>
      </w:pPr>
      <w:r>
        <w:lastRenderedPageBreak/>
        <w:t>Thiết lập các biến môi tr</w:t>
      </w:r>
      <w:r>
        <w:rPr>
          <w:rFonts w:hint="cs"/>
        </w:rPr>
        <w:t>ư</w:t>
      </w:r>
      <w:r>
        <w:t>ờng (environment variables) cần thiết cho ứng dụng, nh</w:t>
      </w:r>
      <w:r>
        <w:rPr>
          <w:rFonts w:hint="cs"/>
        </w:rPr>
        <w:t>ư</w:t>
      </w:r>
      <w:r>
        <w:t xml:space="preserve"> kết nối c</w:t>
      </w:r>
      <w:r>
        <w:rPr>
          <w:rFonts w:hint="cs"/>
        </w:rPr>
        <w:t>ơ</w:t>
      </w:r>
      <w:r>
        <w:t xml:space="preserve"> sở dữ liệu, các khóa API, và các thiết lập cấu hình khác.</w:t>
      </w:r>
    </w:p>
    <w:p w14:paraId="1E3F2AD5" w14:textId="77777777" w:rsidR="00BE507A" w:rsidRDefault="00BE507A" w:rsidP="0021303D">
      <w:pPr>
        <w:pStyle w:val="Bulletpoint"/>
      </w:pPr>
      <w:r>
        <w:t>Cấu hình SSL/TLS để đảm bảo bảo mật trong giao tiếp giữa client và server.</w:t>
      </w:r>
    </w:p>
    <w:p w14:paraId="555C3618" w14:textId="0A1A49B3" w:rsidR="00BE507A" w:rsidRDefault="00BE507A" w:rsidP="00BE507A">
      <w:pPr>
        <w:pStyle w:val="Heading3"/>
      </w:pPr>
      <w:bookmarkStart w:id="63" w:name="_Toc168511164"/>
      <w:r>
        <w:t>C</w:t>
      </w:r>
      <w:r>
        <w:rPr>
          <w:rFonts w:hint="cs"/>
        </w:rPr>
        <w:t>ơ</w:t>
      </w:r>
      <w:r>
        <w:t xml:space="preserve"> sở dữ liệu trên Azure SQL Server</w:t>
      </w:r>
      <w:bookmarkEnd w:id="63"/>
    </w:p>
    <w:p w14:paraId="472BEE83" w14:textId="1C13EF45" w:rsidR="00BE507A" w:rsidRDefault="00BE507A" w:rsidP="00BE507A">
      <w:r>
        <w:t>Thiết lập Azure SQL Server:</w:t>
      </w:r>
    </w:p>
    <w:p w14:paraId="7B6A0428" w14:textId="77777777" w:rsidR="00BE507A" w:rsidRDefault="00BE507A" w:rsidP="0021303D">
      <w:pPr>
        <w:pStyle w:val="Bulletpoint"/>
      </w:pPr>
      <w:r>
        <w:t>Tạo một Azure SQL Server instance.</w:t>
      </w:r>
    </w:p>
    <w:p w14:paraId="2D2E7A4E" w14:textId="77777777" w:rsidR="00BE507A" w:rsidRDefault="00BE507A" w:rsidP="0021303D">
      <w:pPr>
        <w:pStyle w:val="Bulletpoint"/>
      </w:pPr>
      <w:r>
        <w:t>Tạo một c</w:t>
      </w:r>
      <w:r>
        <w:rPr>
          <w:rFonts w:hint="cs"/>
        </w:rPr>
        <w:t>ơ</w:t>
      </w:r>
      <w:r>
        <w:t xml:space="preserve"> sở dữ liệu mới trên SQL Server instance.</w:t>
      </w:r>
    </w:p>
    <w:p w14:paraId="620D3570" w14:textId="5078F0AC" w:rsidR="00BE507A" w:rsidRDefault="00BE507A" w:rsidP="00BE507A">
      <w:r>
        <w:t>Triển khai c</w:t>
      </w:r>
      <w:r>
        <w:rPr>
          <w:rFonts w:hint="cs"/>
        </w:rPr>
        <w:t>ơ</w:t>
      </w:r>
      <w:r>
        <w:t xml:space="preserve"> sở dữ liệu:</w:t>
      </w:r>
    </w:p>
    <w:p w14:paraId="26645632" w14:textId="452BFE80" w:rsidR="00BE507A" w:rsidRDefault="00BE507A" w:rsidP="004B6800">
      <w:pPr>
        <w:pStyle w:val="Bulletpoint"/>
      </w:pPr>
      <w:r>
        <w:t>Sử dụng công cụ Azure Data Studio để quản lý c</w:t>
      </w:r>
      <w:r>
        <w:rPr>
          <w:rFonts w:hint="cs"/>
        </w:rPr>
        <w:t>ơ</w:t>
      </w:r>
      <w:r>
        <w:t xml:space="preserve"> sở dữ liệu.</w:t>
      </w:r>
    </w:p>
    <w:p w14:paraId="724B7661" w14:textId="77777777" w:rsidR="00BE507A" w:rsidRDefault="00BE507A" w:rsidP="0021303D">
      <w:pPr>
        <w:pStyle w:val="Bulletpoint"/>
      </w:pPr>
      <w:r>
        <w:t>Cấu hình firewall rules để cho phép các ứng dụng và dịch vụ khác truy cập c</w:t>
      </w:r>
      <w:r>
        <w:rPr>
          <w:rFonts w:hint="cs"/>
        </w:rPr>
        <w:t>ơ</w:t>
      </w:r>
      <w:r>
        <w:t xml:space="preserve"> sở dữ liệu.</w:t>
      </w:r>
    </w:p>
    <w:p w14:paraId="089882CE" w14:textId="2785594F" w:rsidR="00BE507A" w:rsidRDefault="00BE507A" w:rsidP="00BE507A">
      <w:r>
        <w:t>Bảo mật và sao l</w:t>
      </w:r>
      <w:r>
        <w:rPr>
          <w:rFonts w:hint="cs"/>
        </w:rPr>
        <w:t>ư</w:t>
      </w:r>
      <w:r>
        <w:t>u:</w:t>
      </w:r>
    </w:p>
    <w:p w14:paraId="5DDEBC0D" w14:textId="77777777" w:rsidR="00BE507A" w:rsidRDefault="00BE507A" w:rsidP="004B6800">
      <w:pPr>
        <w:pStyle w:val="Bulletpoint"/>
      </w:pPr>
      <w:r>
        <w:t>Thiết lập các chính sách bảo mật nh</w:t>
      </w:r>
      <w:r>
        <w:rPr>
          <w:rFonts w:hint="cs"/>
        </w:rPr>
        <w:t>ư</w:t>
      </w:r>
      <w:r>
        <w:t xml:space="preserve"> Transparent Data Encryption (TDE) và Azure SQL Threat Detection.</w:t>
      </w:r>
    </w:p>
    <w:p w14:paraId="44E126CC" w14:textId="77777777" w:rsidR="00BE507A" w:rsidRDefault="00BE507A" w:rsidP="004B6800">
      <w:pPr>
        <w:pStyle w:val="Bulletpoint"/>
      </w:pPr>
      <w:r>
        <w:t>Thiết lập sao l</w:t>
      </w:r>
      <w:r>
        <w:rPr>
          <w:rFonts w:hint="cs"/>
        </w:rPr>
        <w:t>ư</w:t>
      </w:r>
      <w:r>
        <w:t>u tự động và kế hoạch phục hồi để đảm bảo dữ liệu đ</w:t>
      </w:r>
      <w:r>
        <w:rPr>
          <w:rFonts w:hint="cs"/>
        </w:rPr>
        <w:t>ư</w:t>
      </w:r>
      <w:r>
        <w:t>ợc bảo vệ và có thể phục hồi trong tr</w:t>
      </w:r>
      <w:r>
        <w:rPr>
          <w:rFonts w:hint="cs"/>
        </w:rPr>
        <w:t>ư</w:t>
      </w:r>
      <w:r>
        <w:t>ờng hợp xảy ra sự cố.</w:t>
      </w:r>
    </w:p>
    <w:p w14:paraId="1565BD2A" w14:textId="02F2579E" w:rsidR="00BE507A" w:rsidRDefault="00BE507A" w:rsidP="004B6800">
      <w:pPr>
        <w:pStyle w:val="Heading3"/>
      </w:pPr>
      <w:bookmarkStart w:id="64" w:name="_Toc168511165"/>
      <w:r>
        <w:t>Front-end Web trên Vercel</w:t>
      </w:r>
      <w:bookmarkEnd w:id="64"/>
    </w:p>
    <w:p w14:paraId="325B245F" w14:textId="51B59713" w:rsidR="00BE507A" w:rsidRDefault="00BE507A" w:rsidP="00BE507A">
      <w:r>
        <w:t>Thiết lập Vercel project:</w:t>
      </w:r>
    </w:p>
    <w:p w14:paraId="6D8F1A9D" w14:textId="77777777" w:rsidR="00BE507A" w:rsidRDefault="00BE507A" w:rsidP="004B6800">
      <w:pPr>
        <w:pStyle w:val="Bulletpoint"/>
      </w:pPr>
      <w:r>
        <w:t>Tạo một project mới trên Vercel và kết nối với repository của mã nguồn front-end trên GitHub, GitLab, hoặc Bitbucket.</w:t>
      </w:r>
    </w:p>
    <w:p w14:paraId="72E4627F" w14:textId="599B3F14" w:rsidR="00BE507A" w:rsidRDefault="00BE507A" w:rsidP="00BE507A">
      <w:r>
        <w:t>Triển khai mã nguồn:</w:t>
      </w:r>
    </w:p>
    <w:p w14:paraId="3EA394C7" w14:textId="77777777" w:rsidR="00BE507A" w:rsidRDefault="00BE507A" w:rsidP="004B6800">
      <w:pPr>
        <w:pStyle w:val="Bulletpoint"/>
      </w:pPr>
      <w:r>
        <w:t>Sử dụng các thiết lập tự động của Vercel để build và deploy ứng dụng React mỗi khi có thay đổi đ</w:t>
      </w:r>
      <w:r>
        <w:rPr>
          <w:rFonts w:hint="cs"/>
        </w:rPr>
        <w:t>ư</w:t>
      </w:r>
      <w:r>
        <w:t>ợc đẩy lên repository.</w:t>
      </w:r>
    </w:p>
    <w:p w14:paraId="248F6CD6" w14:textId="77777777" w:rsidR="00BE507A" w:rsidRDefault="00BE507A" w:rsidP="004B6800">
      <w:pPr>
        <w:pStyle w:val="Bulletpoint"/>
      </w:pPr>
      <w:r>
        <w:t>Cấu hình các biến môi tr</w:t>
      </w:r>
      <w:r>
        <w:rPr>
          <w:rFonts w:hint="cs"/>
        </w:rPr>
        <w:t>ư</w:t>
      </w:r>
      <w:r>
        <w:t>ờng cần thiết cho ứng dụng React.</w:t>
      </w:r>
    </w:p>
    <w:p w14:paraId="4F807E61" w14:textId="0C5A6496" w:rsidR="00BE507A" w:rsidRDefault="00BE507A" w:rsidP="00BE507A">
      <w:r>
        <w:t>Quản lý tên miền:</w:t>
      </w:r>
    </w:p>
    <w:p w14:paraId="0F7D3359" w14:textId="77777777" w:rsidR="00BE507A" w:rsidRDefault="00BE507A" w:rsidP="004B6800">
      <w:pPr>
        <w:pStyle w:val="Bulletpoint"/>
      </w:pPr>
      <w:r>
        <w:t>Cấu hình tên miền tùy chỉnh (nếu có) trên Vercel để trỏ đến ứng dụng React.</w:t>
      </w:r>
    </w:p>
    <w:p w14:paraId="51278438" w14:textId="77777777" w:rsidR="00BE507A" w:rsidRDefault="00BE507A" w:rsidP="004B6800">
      <w:pPr>
        <w:pStyle w:val="Bulletpoint"/>
      </w:pPr>
      <w:r>
        <w:t>Cấu hình SSL/TLS để đảm bảo bảo mật cho website.</w:t>
      </w:r>
    </w:p>
    <w:p w14:paraId="74083C98" w14:textId="77777777" w:rsidR="00BE507A" w:rsidRDefault="00BE507A" w:rsidP="004B6800">
      <w:pPr>
        <w:pStyle w:val="Bulletpoint"/>
      </w:pPr>
      <w:r>
        <w:t>Kết nối các thành phần</w:t>
      </w:r>
    </w:p>
    <w:p w14:paraId="399D25A7" w14:textId="1CCC0F99" w:rsidR="00BE507A" w:rsidRDefault="00BE507A" w:rsidP="00BE507A">
      <w:pPr>
        <w:pStyle w:val="Heading3"/>
      </w:pPr>
      <w:bookmarkStart w:id="65" w:name="_Toc168511166"/>
      <w:r>
        <w:t>Kết nối Back-end API và C</w:t>
      </w:r>
      <w:r>
        <w:rPr>
          <w:rFonts w:hint="cs"/>
        </w:rPr>
        <w:t>ơ</w:t>
      </w:r>
      <w:r>
        <w:t xml:space="preserve"> sở dữ liệu:</w:t>
      </w:r>
      <w:bookmarkEnd w:id="65"/>
    </w:p>
    <w:p w14:paraId="5CBA5AA6" w14:textId="77777777" w:rsidR="00BE507A" w:rsidRDefault="00BE507A" w:rsidP="00BE507A">
      <w:r>
        <w:t>Back-end API trên Azure Web App sẽ sử dụng các biến môi tr</w:t>
      </w:r>
      <w:r>
        <w:rPr>
          <w:rFonts w:hint="cs"/>
        </w:rPr>
        <w:t>ư</w:t>
      </w:r>
      <w:r>
        <w:t>ờng để l</w:t>
      </w:r>
      <w:r>
        <w:rPr>
          <w:rFonts w:hint="cs"/>
        </w:rPr>
        <w:t>ư</w:t>
      </w:r>
      <w:r>
        <w:t>u trữ chuỗi kết nối (connection string) tới Azure SQL Server.</w:t>
      </w:r>
    </w:p>
    <w:p w14:paraId="74346A1E" w14:textId="77777777" w:rsidR="00BE507A" w:rsidRDefault="00BE507A" w:rsidP="00BE507A">
      <w:r>
        <w:t>Giao tiếp giữa API và SQL Server sẽ đ</w:t>
      </w:r>
      <w:r>
        <w:rPr>
          <w:rFonts w:hint="cs"/>
        </w:rPr>
        <w:t>ư</w:t>
      </w:r>
      <w:r>
        <w:t>ợc bảo mật bằng cách sử dụng SSL/TLS.</w:t>
      </w:r>
    </w:p>
    <w:p w14:paraId="0E029BF4" w14:textId="1E7385F7" w:rsidR="00BE507A" w:rsidRDefault="00BE507A" w:rsidP="004B6800">
      <w:pPr>
        <w:pStyle w:val="Heading3"/>
      </w:pPr>
      <w:bookmarkStart w:id="66" w:name="_Toc168511167"/>
      <w:r>
        <w:t>Kết nối Front-end Web và Back-end API:</w:t>
      </w:r>
      <w:bookmarkEnd w:id="66"/>
    </w:p>
    <w:p w14:paraId="1525AAB9" w14:textId="77777777" w:rsidR="00BE507A" w:rsidRDefault="00BE507A" w:rsidP="00BE507A">
      <w:r>
        <w:t>Front-end React trên Vercel sẽ gửi các yêu cầu HTTP tới các endpoint của Back-end API.</w:t>
      </w:r>
    </w:p>
    <w:p w14:paraId="61132ED5" w14:textId="77777777" w:rsidR="00BE507A" w:rsidRDefault="00BE507A" w:rsidP="00BE507A">
      <w:r>
        <w:t>Các URL của API sẽ đ</w:t>
      </w:r>
      <w:r>
        <w:rPr>
          <w:rFonts w:hint="cs"/>
        </w:rPr>
        <w:t>ư</w:t>
      </w:r>
      <w:r>
        <w:t>ợc cấu hình trong các biến môi tr</w:t>
      </w:r>
      <w:r>
        <w:rPr>
          <w:rFonts w:hint="cs"/>
        </w:rPr>
        <w:t>ư</w:t>
      </w:r>
      <w:r>
        <w:t>ờng của ứng dụng React để dễ dàng thay đổi khi cần thiết.</w:t>
      </w:r>
    </w:p>
    <w:p w14:paraId="37F880FD" w14:textId="47176943" w:rsidR="00BE507A" w:rsidRDefault="00BE507A" w:rsidP="004B6800">
      <w:pPr>
        <w:pStyle w:val="Heading3"/>
      </w:pPr>
      <w:bookmarkStart w:id="67" w:name="_Toc168511168"/>
      <w:r>
        <w:lastRenderedPageBreak/>
        <w:t>Bảo mật</w:t>
      </w:r>
      <w:bookmarkEnd w:id="67"/>
      <w:r>
        <w:t xml:space="preserve"> </w:t>
      </w:r>
    </w:p>
    <w:p w14:paraId="3B67834F" w14:textId="77777777" w:rsidR="00BE507A" w:rsidRDefault="00BE507A" w:rsidP="004B6800">
      <w:pPr>
        <w:pStyle w:val="Bulletpoint"/>
      </w:pPr>
      <w:r>
        <w:t>Sử dụng HTTPS để mã hóa giao tiếp giữa client và server.</w:t>
      </w:r>
    </w:p>
    <w:p w14:paraId="0D2536E8" w14:textId="74930443" w:rsidR="004B6800" w:rsidRPr="00001B08" w:rsidRDefault="00BE507A" w:rsidP="004B6800">
      <w:pPr>
        <w:pStyle w:val="Bulletpoint"/>
      </w:pPr>
      <w:r>
        <w:t>Cấu hình các biện pháp bảo mật nh</w:t>
      </w:r>
      <w:r>
        <w:rPr>
          <w:rFonts w:hint="cs"/>
        </w:rPr>
        <w:t>ư</w:t>
      </w:r>
      <w:r>
        <w:t xml:space="preserve"> OAuth, JWT cho xác thực và xác quyền ng</w:t>
      </w:r>
      <w:r>
        <w:rPr>
          <w:rFonts w:hint="cs"/>
        </w:rPr>
        <w:t>ư</w:t>
      </w:r>
      <w:r>
        <w:t>ời dùng.</w:t>
      </w:r>
    </w:p>
    <w:p w14:paraId="165BF8A2" w14:textId="301455B0" w:rsidR="00001B08" w:rsidRPr="00001B08" w:rsidRDefault="00001B08" w:rsidP="00BE507A"/>
    <w:sectPr w:rsidR="00001B08" w:rsidRPr="00001B08" w:rsidSect="009A1D95">
      <w:footerReference w:type="default" r:id="rId33"/>
      <w:footerReference w:type="first" r:id="rId34"/>
      <w:pgSz w:w="12240" w:h="15840"/>
      <w:pgMar w:top="1440" w:right="1440" w:bottom="1440" w:left="1440"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FBCFCA" w14:textId="77777777" w:rsidR="00511965" w:rsidRDefault="00511965" w:rsidP="00873BF3">
      <w:pPr>
        <w:spacing w:before="0" w:after="0"/>
      </w:pPr>
      <w:r>
        <w:separator/>
      </w:r>
    </w:p>
  </w:endnote>
  <w:endnote w:type="continuationSeparator" w:id="0">
    <w:p w14:paraId="663350CC" w14:textId="77777777" w:rsidR="00511965" w:rsidRDefault="00511965" w:rsidP="00873BF3">
      <w:pPr>
        <w:spacing w:before="0" w:after="0"/>
      </w:pPr>
      <w:r>
        <w:continuationSeparator/>
      </w:r>
    </w:p>
  </w:endnote>
  <w:endnote w:type="continuationNotice" w:id="1">
    <w:p w14:paraId="3D7A9C35" w14:textId="77777777" w:rsidR="0061450B" w:rsidRDefault="0061450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ra">
    <w:panose1 w:val="00000000000000000000"/>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213792"/>
      <w:docPartObj>
        <w:docPartGallery w:val="Page Numbers (Bottom of Page)"/>
        <w:docPartUnique/>
      </w:docPartObj>
    </w:sdtPr>
    <w:sdtEndPr>
      <w:rPr>
        <w:noProof/>
      </w:rPr>
    </w:sdtEndPr>
    <w:sdtContent>
      <w:p w14:paraId="52773F94" w14:textId="77777777" w:rsidR="00C55E2A" w:rsidRDefault="00C55E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CEE343" w14:textId="77777777" w:rsidR="00C55E2A" w:rsidRDefault="00C55E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3099177"/>
      <w:docPartObj>
        <w:docPartGallery w:val="Page Numbers (Bottom of Page)"/>
        <w:docPartUnique/>
      </w:docPartObj>
    </w:sdtPr>
    <w:sdtEndPr>
      <w:rPr>
        <w:noProof/>
      </w:rPr>
    </w:sdtEndPr>
    <w:sdtContent>
      <w:p w14:paraId="302FA64A" w14:textId="77777777" w:rsidR="00925AA2" w:rsidRDefault="00925A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0B34D5" w14:textId="77777777" w:rsidR="00925AA2" w:rsidRDefault="00925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AE5FC" w14:textId="77777777" w:rsidR="00511965" w:rsidRDefault="00511965" w:rsidP="00873BF3">
      <w:pPr>
        <w:spacing w:before="0" w:after="0"/>
      </w:pPr>
      <w:r>
        <w:separator/>
      </w:r>
    </w:p>
  </w:footnote>
  <w:footnote w:type="continuationSeparator" w:id="0">
    <w:p w14:paraId="21648F3A" w14:textId="77777777" w:rsidR="00511965" w:rsidRDefault="00511965" w:rsidP="00873BF3">
      <w:pPr>
        <w:spacing w:before="0" w:after="0"/>
      </w:pPr>
      <w:r>
        <w:continuationSeparator/>
      </w:r>
    </w:p>
  </w:footnote>
  <w:footnote w:type="continuationNotice" w:id="1">
    <w:p w14:paraId="48BBBFB3" w14:textId="77777777" w:rsidR="0061450B" w:rsidRDefault="0061450B">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52A8"/>
    <w:multiLevelType w:val="hybridMultilevel"/>
    <w:tmpl w:val="AAAAAAEA"/>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 w15:restartNumberingAfterBreak="0">
    <w:nsid w:val="067A17B2"/>
    <w:multiLevelType w:val="multilevel"/>
    <w:tmpl w:val="8342052E"/>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170" w:firstLine="0"/>
      </w:pPr>
      <w:rPr>
        <w:rFonts w:hint="default"/>
      </w:rPr>
    </w:lvl>
    <w:lvl w:ilvl="2">
      <w:start w:val="1"/>
      <w:numFmt w:val="decimal"/>
      <w:pStyle w:val="Heading3"/>
      <w:lvlText w:val="%1.%2.%3"/>
      <w:lvlJc w:val="left"/>
      <w:pPr>
        <w:ind w:left="170" w:firstLine="170"/>
      </w:pPr>
      <w:rPr>
        <w:rFonts w:hint="default"/>
      </w:rPr>
    </w:lvl>
    <w:lvl w:ilvl="3">
      <w:start w:val="1"/>
      <w:numFmt w:val="decimal"/>
      <w:pStyle w:val="Heading4"/>
      <w:lvlText w:val="%1.%2.%3.%4"/>
      <w:lvlJc w:val="left"/>
      <w:pPr>
        <w:tabs>
          <w:tab w:val="num" w:pos="510"/>
        </w:tabs>
        <w:ind w:left="170" w:firstLine="340"/>
      </w:pPr>
      <w:rPr>
        <w:rFonts w:hint="default"/>
      </w:rPr>
    </w:lvl>
    <w:lvl w:ilvl="4">
      <w:start w:val="1"/>
      <w:numFmt w:val="decimal"/>
      <w:lvlText w:val="%1.%2.%3.%4.%5"/>
      <w:lvlJc w:val="left"/>
      <w:pPr>
        <w:ind w:left="340" w:hanging="340"/>
      </w:pPr>
      <w:rPr>
        <w:rFonts w:hint="default"/>
      </w:rPr>
    </w:lvl>
    <w:lvl w:ilvl="5">
      <w:start w:val="1"/>
      <w:numFmt w:val="decimal"/>
      <w:lvlText w:val="%1.%2.%3.%4.%5.%6"/>
      <w:lvlJc w:val="left"/>
      <w:pPr>
        <w:ind w:left="340" w:hanging="340"/>
      </w:pPr>
      <w:rPr>
        <w:rFonts w:hint="default"/>
      </w:rPr>
    </w:lvl>
    <w:lvl w:ilvl="6">
      <w:start w:val="1"/>
      <w:numFmt w:val="decimal"/>
      <w:lvlText w:val="%1.%2.%3.%4.%5.%6.%7"/>
      <w:lvlJc w:val="left"/>
      <w:pPr>
        <w:ind w:left="340" w:hanging="340"/>
      </w:pPr>
      <w:rPr>
        <w:rFonts w:hint="default"/>
      </w:rPr>
    </w:lvl>
    <w:lvl w:ilvl="7">
      <w:start w:val="1"/>
      <w:numFmt w:val="decimal"/>
      <w:lvlText w:val="%1.%2.%3.%4.%5.%6.%7.%8"/>
      <w:lvlJc w:val="left"/>
      <w:pPr>
        <w:ind w:left="340" w:hanging="340"/>
      </w:pPr>
      <w:rPr>
        <w:rFonts w:hint="default"/>
      </w:rPr>
    </w:lvl>
    <w:lvl w:ilvl="8">
      <w:start w:val="1"/>
      <w:numFmt w:val="decimal"/>
      <w:lvlText w:val="%1.%2.%3.%4.%5.%6.%7.%8.%9"/>
      <w:lvlJc w:val="left"/>
      <w:pPr>
        <w:ind w:left="340" w:hanging="340"/>
      </w:pPr>
      <w:rPr>
        <w:rFonts w:hint="default"/>
      </w:rPr>
    </w:lvl>
  </w:abstractNum>
  <w:abstractNum w:abstractNumId="2" w15:restartNumberingAfterBreak="0">
    <w:nsid w:val="09041973"/>
    <w:multiLevelType w:val="hybridMultilevel"/>
    <w:tmpl w:val="F38843E4"/>
    <w:lvl w:ilvl="0" w:tplc="0C86AE02">
      <w:start w:val="1"/>
      <w:numFmt w:val="decimal"/>
      <w:lvlText w:val="%1."/>
      <w:lvlJc w:val="left"/>
      <w:pPr>
        <w:ind w:left="1233" w:hanging="360"/>
      </w:pPr>
    </w:lvl>
    <w:lvl w:ilvl="1" w:tplc="04090019" w:tentative="1">
      <w:start w:val="1"/>
      <w:numFmt w:val="lowerLetter"/>
      <w:lvlText w:val="%2."/>
      <w:lvlJc w:val="left"/>
      <w:pPr>
        <w:ind w:left="1953" w:hanging="360"/>
      </w:pPr>
    </w:lvl>
    <w:lvl w:ilvl="2" w:tplc="0409001B" w:tentative="1">
      <w:start w:val="1"/>
      <w:numFmt w:val="lowerRoman"/>
      <w:lvlText w:val="%3."/>
      <w:lvlJc w:val="right"/>
      <w:pPr>
        <w:ind w:left="2673" w:hanging="180"/>
      </w:pPr>
    </w:lvl>
    <w:lvl w:ilvl="3" w:tplc="0409000F" w:tentative="1">
      <w:start w:val="1"/>
      <w:numFmt w:val="decimal"/>
      <w:lvlText w:val="%4."/>
      <w:lvlJc w:val="left"/>
      <w:pPr>
        <w:ind w:left="3393" w:hanging="360"/>
      </w:pPr>
    </w:lvl>
    <w:lvl w:ilvl="4" w:tplc="04090019" w:tentative="1">
      <w:start w:val="1"/>
      <w:numFmt w:val="lowerLetter"/>
      <w:lvlText w:val="%5."/>
      <w:lvlJc w:val="left"/>
      <w:pPr>
        <w:ind w:left="4113" w:hanging="360"/>
      </w:pPr>
    </w:lvl>
    <w:lvl w:ilvl="5" w:tplc="0409001B" w:tentative="1">
      <w:start w:val="1"/>
      <w:numFmt w:val="lowerRoman"/>
      <w:lvlText w:val="%6."/>
      <w:lvlJc w:val="right"/>
      <w:pPr>
        <w:ind w:left="4833" w:hanging="180"/>
      </w:pPr>
    </w:lvl>
    <w:lvl w:ilvl="6" w:tplc="0409000F" w:tentative="1">
      <w:start w:val="1"/>
      <w:numFmt w:val="decimal"/>
      <w:lvlText w:val="%7."/>
      <w:lvlJc w:val="left"/>
      <w:pPr>
        <w:ind w:left="5553" w:hanging="360"/>
      </w:pPr>
    </w:lvl>
    <w:lvl w:ilvl="7" w:tplc="04090019" w:tentative="1">
      <w:start w:val="1"/>
      <w:numFmt w:val="lowerLetter"/>
      <w:lvlText w:val="%8."/>
      <w:lvlJc w:val="left"/>
      <w:pPr>
        <w:ind w:left="6273" w:hanging="360"/>
      </w:pPr>
    </w:lvl>
    <w:lvl w:ilvl="8" w:tplc="0409001B" w:tentative="1">
      <w:start w:val="1"/>
      <w:numFmt w:val="lowerRoman"/>
      <w:lvlText w:val="%9."/>
      <w:lvlJc w:val="right"/>
      <w:pPr>
        <w:ind w:left="6993" w:hanging="180"/>
      </w:pPr>
    </w:lvl>
  </w:abstractNum>
  <w:abstractNum w:abstractNumId="3" w15:restartNumberingAfterBreak="0">
    <w:nsid w:val="0FFE727C"/>
    <w:multiLevelType w:val="hybridMultilevel"/>
    <w:tmpl w:val="FFFFFFFF"/>
    <w:lvl w:ilvl="0" w:tplc="4D24AD8C">
      <w:start w:val="1"/>
      <w:numFmt w:val="bullet"/>
      <w:lvlText w:val="-"/>
      <w:lvlJc w:val="left"/>
      <w:pPr>
        <w:ind w:left="720" w:hanging="360"/>
      </w:pPr>
      <w:rPr>
        <w:rFonts w:ascii="Aptos" w:hAnsi="Aptos" w:hint="default"/>
      </w:rPr>
    </w:lvl>
    <w:lvl w:ilvl="1" w:tplc="8432E61E">
      <w:start w:val="1"/>
      <w:numFmt w:val="bullet"/>
      <w:lvlText w:val="o"/>
      <w:lvlJc w:val="left"/>
      <w:pPr>
        <w:ind w:left="1440" w:hanging="360"/>
      </w:pPr>
      <w:rPr>
        <w:rFonts w:ascii="Courier New" w:hAnsi="Courier New" w:hint="default"/>
      </w:rPr>
    </w:lvl>
    <w:lvl w:ilvl="2" w:tplc="9D0A026E">
      <w:start w:val="1"/>
      <w:numFmt w:val="bullet"/>
      <w:lvlText w:val=""/>
      <w:lvlJc w:val="left"/>
      <w:pPr>
        <w:ind w:left="2160" w:hanging="360"/>
      </w:pPr>
      <w:rPr>
        <w:rFonts w:ascii="Wingdings" w:hAnsi="Wingdings" w:hint="default"/>
      </w:rPr>
    </w:lvl>
    <w:lvl w:ilvl="3" w:tplc="9B9662E2">
      <w:start w:val="1"/>
      <w:numFmt w:val="bullet"/>
      <w:lvlText w:val=""/>
      <w:lvlJc w:val="left"/>
      <w:pPr>
        <w:ind w:left="2880" w:hanging="360"/>
      </w:pPr>
      <w:rPr>
        <w:rFonts w:ascii="Symbol" w:hAnsi="Symbol" w:hint="default"/>
      </w:rPr>
    </w:lvl>
    <w:lvl w:ilvl="4" w:tplc="0FFE08A6">
      <w:start w:val="1"/>
      <w:numFmt w:val="bullet"/>
      <w:lvlText w:val="o"/>
      <w:lvlJc w:val="left"/>
      <w:pPr>
        <w:ind w:left="3600" w:hanging="360"/>
      </w:pPr>
      <w:rPr>
        <w:rFonts w:ascii="Courier New" w:hAnsi="Courier New" w:hint="default"/>
      </w:rPr>
    </w:lvl>
    <w:lvl w:ilvl="5" w:tplc="1520E044">
      <w:start w:val="1"/>
      <w:numFmt w:val="bullet"/>
      <w:lvlText w:val=""/>
      <w:lvlJc w:val="left"/>
      <w:pPr>
        <w:ind w:left="4320" w:hanging="360"/>
      </w:pPr>
      <w:rPr>
        <w:rFonts w:ascii="Wingdings" w:hAnsi="Wingdings" w:hint="default"/>
      </w:rPr>
    </w:lvl>
    <w:lvl w:ilvl="6" w:tplc="3C7E0480">
      <w:start w:val="1"/>
      <w:numFmt w:val="bullet"/>
      <w:lvlText w:val=""/>
      <w:lvlJc w:val="left"/>
      <w:pPr>
        <w:ind w:left="5040" w:hanging="360"/>
      </w:pPr>
      <w:rPr>
        <w:rFonts w:ascii="Symbol" w:hAnsi="Symbol" w:hint="default"/>
      </w:rPr>
    </w:lvl>
    <w:lvl w:ilvl="7" w:tplc="110C4948">
      <w:start w:val="1"/>
      <w:numFmt w:val="bullet"/>
      <w:lvlText w:val="o"/>
      <w:lvlJc w:val="left"/>
      <w:pPr>
        <w:ind w:left="5760" w:hanging="360"/>
      </w:pPr>
      <w:rPr>
        <w:rFonts w:ascii="Courier New" w:hAnsi="Courier New" w:hint="default"/>
      </w:rPr>
    </w:lvl>
    <w:lvl w:ilvl="8" w:tplc="D8F0EAC4">
      <w:start w:val="1"/>
      <w:numFmt w:val="bullet"/>
      <w:lvlText w:val=""/>
      <w:lvlJc w:val="left"/>
      <w:pPr>
        <w:ind w:left="6480" w:hanging="360"/>
      </w:pPr>
      <w:rPr>
        <w:rFonts w:ascii="Wingdings" w:hAnsi="Wingdings" w:hint="default"/>
      </w:rPr>
    </w:lvl>
  </w:abstractNum>
  <w:abstractNum w:abstractNumId="4" w15:restartNumberingAfterBreak="0">
    <w:nsid w:val="11C15DBD"/>
    <w:multiLevelType w:val="hybridMultilevel"/>
    <w:tmpl w:val="92880EAC"/>
    <w:lvl w:ilvl="0" w:tplc="BC4AF438">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5" w15:restartNumberingAfterBreak="0">
    <w:nsid w:val="1504F91C"/>
    <w:multiLevelType w:val="hybridMultilevel"/>
    <w:tmpl w:val="FFFFFFFF"/>
    <w:lvl w:ilvl="0" w:tplc="E340D4B4">
      <w:start w:val="1"/>
      <w:numFmt w:val="decimal"/>
      <w:lvlText w:val="%1."/>
      <w:lvlJc w:val="left"/>
      <w:pPr>
        <w:ind w:left="720" w:hanging="360"/>
      </w:pPr>
    </w:lvl>
    <w:lvl w:ilvl="1" w:tplc="8C368BA6">
      <w:start w:val="1"/>
      <w:numFmt w:val="lowerLetter"/>
      <w:lvlText w:val="%2."/>
      <w:lvlJc w:val="left"/>
      <w:pPr>
        <w:ind w:left="1440" w:hanging="360"/>
      </w:pPr>
    </w:lvl>
    <w:lvl w:ilvl="2" w:tplc="E2A8D540">
      <w:start w:val="1"/>
      <w:numFmt w:val="lowerRoman"/>
      <w:lvlText w:val="%3."/>
      <w:lvlJc w:val="right"/>
      <w:pPr>
        <w:ind w:left="2160" w:hanging="180"/>
      </w:pPr>
    </w:lvl>
    <w:lvl w:ilvl="3" w:tplc="B3BE281E">
      <w:start w:val="1"/>
      <w:numFmt w:val="decimal"/>
      <w:lvlText w:val="%4."/>
      <w:lvlJc w:val="left"/>
      <w:pPr>
        <w:ind w:left="2880" w:hanging="360"/>
      </w:pPr>
    </w:lvl>
    <w:lvl w:ilvl="4" w:tplc="82627A2C">
      <w:start w:val="1"/>
      <w:numFmt w:val="lowerLetter"/>
      <w:lvlText w:val="%5."/>
      <w:lvlJc w:val="left"/>
      <w:pPr>
        <w:ind w:left="3600" w:hanging="360"/>
      </w:pPr>
    </w:lvl>
    <w:lvl w:ilvl="5" w:tplc="80FE28BA">
      <w:start w:val="1"/>
      <w:numFmt w:val="lowerRoman"/>
      <w:lvlText w:val="%6."/>
      <w:lvlJc w:val="right"/>
      <w:pPr>
        <w:ind w:left="4320" w:hanging="180"/>
      </w:pPr>
    </w:lvl>
    <w:lvl w:ilvl="6" w:tplc="F63AC6DE">
      <w:start w:val="1"/>
      <w:numFmt w:val="decimal"/>
      <w:lvlText w:val="%7."/>
      <w:lvlJc w:val="left"/>
      <w:pPr>
        <w:ind w:left="5040" w:hanging="360"/>
      </w:pPr>
    </w:lvl>
    <w:lvl w:ilvl="7" w:tplc="CB949732">
      <w:start w:val="1"/>
      <w:numFmt w:val="lowerLetter"/>
      <w:lvlText w:val="%8."/>
      <w:lvlJc w:val="left"/>
      <w:pPr>
        <w:ind w:left="5760" w:hanging="360"/>
      </w:pPr>
    </w:lvl>
    <w:lvl w:ilvl="8" w:tplc="C186DDB0">
      <w:start w:val="1"/>
      <w:numFmt w:val="lowerRoman"/>
      <w:lvlText w:val="%9."/>
      <w:lvlJc w:val="right"/>
      <w:pPr>
        <w:ind w:left="6480" w:hanging="180"/>
      </w:pPr>
    </w:lvl>
  </w:abstractNum>
  <w:abstractNum w:abstractNumId="6" w15:restartNumberingAfterBreak="0">
    <w:nsid w:val="15D84186"/>
    <w:multiLevelType w:val="hybridMultilevel"/>
    <w:tmpl w:val="9AFE7B44"/>
    <w:lvl w:ilvl="0" w:tplc="3DFA30C6">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7" w15:restartNumberingAfterBreak="0">
    <w:nsid w:val="1797A350"/>
    <w:multiLevelType w:val="hybridMultilevel"/>
    <w:tmpl w:val="FFFFFFFF"/>
    <w:lvl w:ilvl="0" w:tplc="AB36C234">
      <w:start w:val="1"/>
      <w:numFmt w:val="bullet"/>
      <w:lvlText w:val=""/>
      <w:lvlJc w:val="left"/>
      <w:pPr>
        <w:ind w:left="720" w:hanging="360"/>
      </w:pPr>
      <w:rPr>
        <w:rFonts w:ascii="Symbol" w:hAnsi="Symbol" w:hint="default"/>
      </w:rPr>
    </w:lvl>
    <w:lvl w:ilvl="1" w:tplc="D1702B44">
      <w:start w:val="1"/>
      <w:numFmt w:val="bullet"/>
      <w:lvlText w:val="o"/>
      <w:lvlJc w:val="left"/>
      <w:pPr>
        <w:ind w:left="1440" w:hanging="360"/>
      </w:pPr>
      <w:rPr>
        <w:rFonts w:ascii="Courier New" w:hAnsi="Courier New" w:hint="default"/>
      </w:rPr>
    </w:lvl>
    <w:lvl w:ilvl="2" w:tplc="3956F40E">
      <w:start w:val="1"/>
      <w:numFmt w:val="bullet"/>
      <w:lvlText w:val=""/>
      <w:lvlJc w:val="left"/>
      <w:pPr>
        <w:ind w:left="2160" w:hanging="360"/>
      </w:pPr>
      <w:rPr>
        <w:rFonts w:ascii="Wingdings" w:hAnsi="Wingdings" w:hint="default"/>
      </w:rPr>
    </w:lvl>
    <w:lvl w:ilvl="3" w:tplc="644AFC34">
      <w:start w:val="1"/>
      <w:numFmt w:val="bullet"/>
      <w:lvlText w:val=""/>
      <w:lvlJc w:val="left"/>
      <w:pPr>
        <w:ind w:left="2880" w:hanging="360"/>
      </w:pPr>
      <w:rPr>
        <w:rFonts w:ascii="Symbol" w:hAnsi="Symbol" w:hint="default"/>
      </w:rPr>
    </w:lvl>
    <w:lvl w:ilvl="4" w:tplc="FC6428B8">
      <w:start w:val="1"/>
      <w:numFmt w:val="bullet"/>
      <w:lvlText w:val="o"/>
      <w:lvlJc w:val="left"/>
      <w:pPr>
        <w:ind w:left="3600" w:hanging="360"/>
      </w:pPr>
      <w:rPr>
        <w:rFonts w:ascii="Courier New" w:hAnsi="Courier New" w:hint="default"/>
      </w:rPr>
    </w:lvl>
    <w:lvl w:ilvl="5" w:tplc="94761686">
      <w:start w:val="1"/>
      <w:numFmt w:val="bullet"/>
      <w:lvlText w:val=""/>
      <w:lvlJc w:val="left"/>
      <w:pPr>
        <w:ind w:left="4320" w:hanging="360"/>
      </w:pPr>
      <w:rPr>
        <w:rFonts w:ascii="Wingdings" w:hAnsi="Wingdings" w:hint="default"/>
      </w:rPr>
    </w:lvl>
    <w:lvl w:ilvl="6" w:tplc="50367F58">
      <w:start w:val="1"/>
      <w:numFmt w:val="bullet"/>
      <w:lvlText w:val=""/>
      <w:lvlJc w:val="left"/>
      <w:pPr>
        <w:ind w:left="5040" w:hanging="360"/>
      </w:pPr>
      <w:rPr>
        <w:rFonts w:ascii="Symbol" w:hAnsi="Symbol" w:hint="default"/>
      </w:rPr>
    </w:lvl>
    <w:lvl w:ilvl="7" w:tplc="E3F6EB12">
      <w:start w:val="1"/>
      <w:numFmt w:val="bullet"/>
      <w:lvlText w:val="o"/>
      <w:lvlJc w:val="left"/>
      <w:pPr>
        <w:ind w:left="5760" w:hanging="360"/>
      </w:pPr>
      <w:rPr>
        <w:rFonts w:ascii="Courier New" w:hAnsi="Courier New" w:hint="default"/>
      </w:rPr>
    </w:lvl>
    <w:lvl w:ilvl="8" w:tplc="CAD6EB6E">
      <w:start w:val="1"/>
      <w:numFmt w:val="bullet"/>
      <w:lvlText w:val=""/>
      <w:lvlJc w:val="left"/>
      <w:pPr>
        <w:ind w:left="6480" w:hanging="360"/>
      </w:pPr>
      <w:rPr>
        <w:rFonts w:ascii="Wingdings" w:hAnsi="Wingdings" w:hint="default"/>
      </w:rPr>
    </w:lvl>
  </w:abstractNum>
  <w:abstractNum w:abstractNumId="8" w15:restartNumberingAfterBreak="0">
    <w:nsid w:val="19FD9F9F"/>
    <w:multiLevelType w:val="hybridMultilevel"/>
    <w:tmpl w:val="FFFFFFFF"/>
    <w:lvl w:ilvl="0" w:tplc="70BA0C84">
      <w:start w:val="1"/>
      <w:numFmt w:val="bullet"/>
      <w:lvlText w:val=""/>
      <w:lvlJc w:val="left"/>
      <w:pPr>
        <w:ind w:left="720" w:hanging="360"/>
      </w:pPr>
      <w:rPr>
        <w:rFonts w:ascii="Symbol" w:hAnsi="Symbol" w:hint="default"/>
      </w:rPr>
    </w:lvl>
    <w:lvl w:ilvl="1" w:tplc="A61ABC22">
      <w:start w:val="1"/>
      <w:numFmt w:val="bullet"/>
      <w:lvlText w:val="o"/>
      <w:lvlJc w:val="left"/>
      <w:pPr>
        <w:ind w:left="1440" w:hanging="360"/>
      </w:pPr>
      <w:rPr>
        <w:rFonts w:ascii="Courier New" w:hAnsi="Courier New" w:hint="default"/>
      </w:rPr>
    </w:lvl>
    <w:lvl w:ilvl="2" w:tplc="EA5A2D28">
      <w:start w:val="1"/>
      <w:numFmt w:val="bullet"/>
      <w:lvlText w:val=""/>
      <w:lvlJc w:val="left"/>
      <w:pPr>
        <w:ind w:left="2160" w:hanging="360"/>
      </w:pPr>
      <w:rPr>
        <w:rFonts w:ascii="Wingdings" w:hAnsi="Wingdings" w:hint="default"/>
      </w:rPr>
    </w:lvl>
    <w:lvl w:ilvl="3" w:tplc="DC5AF7AA">
      <w:start w:val="1"/>
      <w:numFmt w:val="bullet"/>
      <w:lvlText w:val=""/>
      <w:lvlJc w:val="left"/>
      <w:pPr>
        <w:ind w:left="2880" w:hanging="360"/>
      </w:pPr>
      <w:rPr>
        <w:rFonts w:ascii="Symbol" w:hAnsi="Symbol" w:hint="default"/>
      </w:rPr>
    </w:lvl>
    <w:lvl w:ilvl="4" w:tplc="B66A7734">
      <w:start w:val="1"/>
      <w:numFmt w:val="bullet"/>
      <w:lvlText w:val="o"/>
      <w:lvlJc w:val="left"/>
      <w:pPr>
        <w:ind w:left="3600" w:hanging="360"/>
      </w:pPr>
      <w:rPr>
        <w:rFonts w:ascii="Courier New" w:hAnsi="Courier New" w:hint="default"/>
      </w:rPr>
    </w:lvl>
    <w:lvl w:ilvl="5" w:tplc="8D428D08">
      <w:start w:val="1"/>
      <w:numFmt w:val="bullet"/>
      <w:lvlText w:val=""/>
      <w:lvlJc w:val="left"/>
      <w:pPr>
        <w:ind w:left="4320" w:hanging="360"/>
      </w:pPr>
      <w:rPr>
        <w:rFonts w:ascii="Wingdings" w:hAnsi="Wingdings" w:hint="default"/>
      </w:rPr>
    </w:lvl>
    <w:lvl w:ilvl="6" w:tplc="D2663008">
      <w:start w:val="1"/>
      <w:numFmt w:val="bullet"/>
      <w:lvlText w:val=""/>
      <w:lvlJc w:val="left"/>
      <w:pPr>
        <w:ind w:left="5040" w:hanging="360"/>
      </w:pPr>
      <w:rPr>
        <w:rFonts w:ascii="Symbol" w:hAnsi="Symbol" w:hint="default"/>
      </w:rPr>
    </w:lvl>
    <w:lvl w:ilvl="7" w:tplc="F484F57E">
      <w:start w:val="1"/>
      <w:numFmt w:val="bullet"/>
      <w:lvlText w:val="o"/>
      <w:lvlJc w:val="left"/>
      <w:pPr>
        <w:ind w:left="5760" w:hanging="360"/>
      </w:pPr>
      <w:rPr>
        <w:rFonts w:ascii="Courier New" w:hAnsi="Courier New" w:hint="default"/>
      </w:rPr>
    </w:lvl>
    <w:lvl w:ilvl="8" w:tplc="6FAA3EC2">
      <w:start w:val="1"/>
      <w:numFmt w:val="bullet"/>
      <w:lvlText w:val=""/>
      <w:lvlJc w:val="left"/>
      <w:pPr>
        <w:ind w:left="6480" w:hanging="360"/>
      </w:pPr>
      <w:rPr>
        <w:rFonts w:ascii="Wingdings" w:hAnsi="Wingdings" w:hint="default"/>
      </w:rPr>
    </w:lvl>
  </w:abstractNum>
  <w:abstractNum w:abstractNumId="9" w15:restartNumberingAfterBreak="0">
    <w:nsid w:val="1E4329C8"/>
    <w:multiLevelType w:val="hybridMultilevel"/>
    <w:tmpl w:val="9D705ABA"/>
    <w:lvl w:ilvl="0" w:tplc="E458C444">
      <w:start w:val="1"/>
      <w:numFmt w:val="bullet"/>
      <w:pStyle w:val="Sub-bullet"/>
      <w:lvlText w:val="o"/>
      <w:lvlJc w:val="left"/>
      <w:pPr>
        <w:ind w:left="1004" w:hanging="360"/>
      </w:pPr>
      <w:rPr>
        <w:rFonts w:ascii="Courier New" w:hAnsi="Courier New" w:cs="Courier New"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0355B8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4EC3540"/>
    <w:multiLevelType w:val="hybridMultilevel"/>
    <w:tmpl w:val="538455C4"/>
    <w:lvl w:ilvl="0" w:tplc="9968C030">
      <w:start w:val="1"/>
      <w:numFmt w:val="bullet"/>
      <w:pStyle w:val="Bulletpoin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2" w15:restartNumberingAfterBreak="0">
    <w:nsid w:val="337A061E"/>
    <w:multiLevelType w:val="hybridMultilevel"/>
    <w:tmpl w:val="98883476"/>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3" w15:restartNumberingAfterBreak="0">
    <w:nsid w:val="36A1A7E4"/>
    <w:multiLevelType w:val="hybridMultilevel"/>
    <w:tmpl w:val="FFFFFFFF"/>
    <w:lvl w:ilvl="0" w:tplc="A3FC76E8">
      <w:start w:val="1"/>
      <w:numFmt w:val="bullet"/>
      <w:lvlText w:val=""/>
      <w:lvlJc w:val="left"/>
      <w:pPr>
        <w:ind w:left="720" w:hanging="360"/>
      </w:pPr>
      <w:rPr>
        <w:rFonts w:ascii="Symbol" w:hAnsi="Symbol" w:hint="default"/>
      </w:rPr>
    </w:lvl>
    <w:lvl w:ilvl="1" w:tplc="05166E6E">
      <w:start w:val="1"/>
      <w:numFmt w:val="bullet"/>
      <w:lvlText w:val="o"/>
      <w:lvlJc w:val="left"/>
      <w:pPr>
        <w:ind w:left="1440" w:hanging="360"/>
      </w:pPr>
      <w:rPr>
        <w:rFonts w:ascii="Courier New" w:hAnsi="Courier New" w:hint="default"/>
      </w:rPr>
    </w:lvl>
    <w:lvl w:ilvl="2" w:tplc="D64A8CA8">
      <w:start w:val="1"/>
      <w:numFmt w:val="bullet"/>
      <w:lvlText w:val=""/>
      <w:lvlJc w:val="left"/>
      <w:pPr>
        <w:ind w:left="2160" w:hanging="360"/>
      </w:pPr>
      <w:rPr>
        <w:rFonts w:ascii="Wingdings" w:hAnsi="Wingdings" w:hint="default"/>
      </w:rPr>
    </w:lvl>
    <w:lvl w:ilvl="3" w:tplc="6AF6F9B8">
      <w:start w:val="1"/>
      <w:numFmt w:val="bullet"/>
      <w:lvlText w:val=""/>
      <w:lvlJc w:val="left"/>
      <w:pPr>
        <w:ind w:left="2880" w:hanging="360"/>
      </w:pPr>
      <w:rPr>
        <w:rFonts w:ascii="Symbol" w:hAnsi="Symbol" w:hint="default"/>
      </w:rPr>
    </w:lvl>
    <w:lvl w:ilvl="4" w:tplc="C60679E2">
      <w:start w:val="1"/>
      <w:numFmt w:val="bullet"/>
      <w:lvlText w:val="o"/>
      <w:lvlJc w:val="left"/>
      <w:pPr>
        <w:ind w:left="3600" w:hanging="360"/>
      </w:pPr>
      <w:rPr>
        <w:rFonts w:ascii="Courier New" w:hAnsi="Courier New" w:hint="default"/>
      </w:rPr>
    </w:lvl>
    <w:lvl w:ilvl="5" w:tplc="40242A7E">
      <w:start w:val="1"/>
      <w:numFmt w:val="bullet"/>
      <w:lvlText w:val=""/>
      <w:lvlJc w:val="left"/>
      <w:pPr>
        <w:ind w:left="4320" w:hanging="360"/>
      </w:pPr>
      <w:rPr>
        <w:rFonts w:ascii="Wingdings" w:hAnsi="Wingdings" w:hint="default"/>
      </w:rPr>
    </w:lvl>
    <w:lvl w:ilvl="6" w:tplc="93C20FF4">
      <w:start w:val="1"/>
      <w:numFmt w:val="bullet"/>
      <w:lvlText w:val=""/>
      <w:lvlJc w:val="left"/>
      <w:pPr>
        <w:ind w:left="5040" w:hanging="360"/>
      </w:pPr>
      <w:rPr>
        <w:rFonts w:ascii="Symbol" w:hAnsi="Symbol" w:hint="default"/>
      </w:rPr>
    </w:lvl>
    <w:lvl w:ilvl="7" w:tplc="5A003580">
      <w:start w:val="1"/>
      <w:numFmt w:val="bullet"/>
      <w:lvlText w:val="o"/>
      <w:lvlJc w:val="left"/>
      <w:pPr>
        <w:ind w:left="5760" w:hanging="360"/>
      </w:pPr>
      <w:rPr>
        <w:rFonts w:ascii="Courier New" w:hAnsi="Courier New" w:hint="default"/>
      </w:rPr>
    </w:lvl>
    <w:lvl w:ilvl="8" w:tplc="E7BA6F1E">
      <w:start w:val="1"/>
      <w:numFmt w:val="bullet"/>
      <w:lvlText w:val=""/>
      <w:lvlJc w:val="left"/>
      <w:pPr>
        <w:ind w:left="6480" w:hanging="360"/>
      </w:pPr>
      <w:rPr>
        <w:rFonts w:ascii="Wingdings" w:hAnsi="Wingdings" w:hint="default"/>
      </w:rPr>
    </w:lvl>
  </w:abstractNum>
  <w:abstractNum w:abstractNumId="14" w15:restartNumberingAfterBreak="0">
    <w:nsid w:val="39AF30BF"/>
    <w:multiLevelType w:val="hybridMultilevel"/>
    <w:tmpl w:val="4DB20754"/>
    <w:lvl w:ilvl="0" w:tplc="89F621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F68D88"/>
    <w:multiLevelType w:val="hybridMultilevel"/>
    <w:tmpl w:val="FFFFFFFF"/>
    <w:lvl w:ilvl="0" w:tplc="31FAA858">
      <w:start w:val="1"/>
      <w:numFmt w:val="bullet"/>
      <w:lvlText w:val=""/>
      <w:lvlJc w:val="left"/>
      <w:pPr>
        <w:ind w:left="720" w:hanging="360"/>
      </w:pPr>
      <w:rPr>
        <w:rFonts w:ascii="Symbol" w:hAnsi="Symbol" w:hint="default"/>
      </w:rPr>
    </w:lvl>
    <w:lvl w:ilvl="1" w:tplc="D4B25ED4">
      <w:start w:val="1"/>
      <w:numFmt w:val="bullet"/>
      <w:lvlText w:val="o"/>
      <w:lvlJc w:val="left"/>
      <w:pPr>
        <w:ind w:left="1440" w:hanging="360"/>
      </w:pPr>
      <w:rPr>
        <w:rFonts w:ascii="Courier New" w:hAnsi="Courier New" w:hint="default"/>
      </w:rPr>
    </w:lvl>
    <w:lvl w:ilvl="2" w:tplc="46849648">
      <w:start w:val="1"/>
      <w:numFmt w:val="bullet"/>
      <w:lvlText w:val=""/>
      <w:lvlJc w:val="left"/>
      <w:pPr>
        <w:ind w:left="2160" w:hanging="360"/>
      </w:pPr>
      <w:rPr>
        <w:rFonts w:ascii="Wingdings" w:hAnsi="Wingdings" w:hint="default"/>
      </w:rPr>
    </w:lvl>
    <w:lvl w:ilvl="3" w:tplc="E3C6A1DE">
      <w:start w:val="1"/>
      <w:numFmt w:val="bullet"/>
      <w:lvlText w:val=""/>
      <w:lvlJc w:val="left"/>
      <w:pPr>
        <w:ind w:left="2880" w:hanging="360"/>
      </w:pPr>
      <w:rPr>
        <w:rFonts w:ascii="Symbol" w:hAnsi="Symbol" w:hint="default"/>
      </w:rPr>
    </w:lvl>
    <w:lvl w:ilvl="4" w:tplc="4F4C77FC">
      <w:start w:val="1"/>
      <w:numFmt w:val="bullet"/>
      <w:lvlText w:val="o"/>
      <w:lvlJc w:val="left"/>
      <w:pPr>
        <w:ind w:left="3600" w:hanging="360"/>
      </w:pPr>
      <w:rPr>
        <w:rFonts w:ascii="Courier New" w:hAnsi="Courier New" w:hint="default"/>
      </w:rPr>
    </w:lvl>
    <w:lvl w:ilvl="5" w:tplc="656C7E18">
      <w:start w:val="1"/>
      <w:numFmt w:val="bullet"/>
      <w:lvlText w:val=""/>
      <w:lvlJc w:val="left"/>
      <w:pPr>
        <w:ind w:left="4320" w:hanging="360"/>
      </w:pPr>
      <w:rPr>
        <w:rFonts w:ascii="Wingdings" w:hAnsi="Wingdings" w:hint="default"/>
      </w:rPr>
    </w:lvl>
    <w:lvl w:ilvl="6" w:tplc="EC449BC6">
      <w:start w:val="1"/>
      <w:numFmt w:val="bullet"/>
      <w:lvlText w:val=""/>
      <w:lvlJc w:val="left"/>
      <w:pPr>
        <w:ind w:left="5040" w:hanging="360"/>
      </w:pPr>
      <w:rPr>
        <w:rFonts w:ascii="Symbol" w:hAnsi="Symbol" w:hint="default"/>
      </w:rPr>
    </w:lvl>
    <w:lvl w:ilvl="7" w:tplc="706655A0">
      <w:start w:val="1"/>
      <w:numFmt w:val="bullet"/>
      <w:lvlText w:val="o"/>
      <w:lvlJc w:val="left"/>
      <w:pPr>
        <w:ind w:left="5760" w:hanging="360"/>
      </w:pPr>
      <w:rPr>
        <w:rFonts w:ascii="Courier New" w:hAnsi="Courier New" w:hint="default"/>
      </w:rPr>
    </w:lvl>
    <w:lvl w:ilvl="8" w:tplc="46E2BA30">
      <w:start w:val="1"/>
      <w:numFmt w:val="bullet"/>
      <w:lvlText w:val=""/>
      <w:lvlJc w:val="left"/>
      <w:pPr>
        <w:ind w:left="6480" w:hanging="360"/>
      </w:pPr>
      <w:rPr>
        <w:rFonts w:ascii="Wingdings" w:hAnsi="Wingdings" w:hint="default"/>
      </w:rPr>
    </w:lvl>
  </w:abstractNum>
  <w:abstractNum w:abstractNumId="16" w15:restartNumberingAfterBreak="0">
    <w:nsid w:val="407F0E68"/>
    <w:multiLevelType w:val="hybridMultilevel"/>
    <w:tmpl w:val="2014050A"/>
    <w:lvl w:ilvl="0" w:tplc="584234FC">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17" w15:restartNumberingAfterBreak="0">
    <w:nsid w:val="44B21FD0"/>
    <w:multiLevelType w:val="hybridMultilevel"/>
    <w:tmpl w:val="2E945E4E"/>
    <w:lvl w:ilvl="0" w:tplc="1BCA729E">
      <w:start w:val="1"/>
      <w:numFmt w:val="bullet"/>
      <w:lvlText w:val=""/>
      <w:lvlJc w:val="left"/>
      <w:pPr>
        <w:ind w:left="1004" w:hanging="360"/>
      </w:pPr>
      <w:rPr>
        <w:rFonts w:ascii="Symbol" w:hAnsi="Symbol" w:hint="default"/>
      </w:rPr>
    </w:lvl>
    <w:lvl w:ilvl="1" w:tplc="FFFFFFFF">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8" w15:restartNumberingAfterBreak="0">
    <w:nsid w:val="47C6596B"/>
    <w:multiLevelType w:val="hybridMultilevel"/>
    <w:tmpl w:val="FFFFFFFF"/>
    <w:lvl w:ilvl="0" w:tplc="122471C6">
      <w:start w:val="1"/>
      <w:numFmt w:val="bullet"/>
      <w:lvlText w:val=""/>
      <w:lvlJc w:val="left"/>
      <w:pPr>
        <w:ind w:left="720" w:hanging="360"/>
      </w:pPr>
      <w:rPr>
        <w:rFonts w:ascii="Symbol" w:hAnsi="Symbol" w:hint="default"/>
      </w:rPr>
    </w:lvl>
    <w:lvl w:ilvl="1" w:tplc="18F492D0">
      <w:start w:val="1"/>
      <w:numFmt w:val="bullet"/>
      <w:lvlText w:val="o"/>
      <w:lvlJc w:val="left"/>
      <w:pPr>
        <w:ind w:left="1440" w:hanging="360"/>
      </w:pPr>
      <w:rPr>
        <w:rFonts w:ascii="Courier New" w:hAnsi="Courier New" w:hint="default"/>
      </w:rPr>
    </w:lvl>
    <w:lvl w:ilvl="2" w:tplc="D2E06E3A">
      <w:start w:val="1"/>
      <w:numFmt w:val="bullet"/>
      <w:lvlText w:val=""/>
      <w:lvlJc w:val="left"/>
      <w:pPr>
        <w:ind w:left="2160" w:hanging="360"/>
      </w:pPr>
      <w:rPr>
        <w:rFonts w:ascii="Wingdings" w:hAnsi="Wingdings" w:hint="default"/>
      </w:rPr>
    </w:lvl>
    <w:lvl w:ilvl="3" w:tplc="2BFA77EE">
      <w:start w:val="1"/>
      <w:numFmt w:val="bullet"/>
      <w:lvlText w:val=""/>
      <w:lvlJc w:val="left"/>
      <w:pPr>
        <w:ind w:left="2880" w:hanging="360"/>
      </w:pPr>
      <w:rPr>
        <w:rFonts w:ascii="Symbol" w:hAnsi="Symbol" w:hint="default"/>
      </w:rPr>
    </w:lvl>
    <w:lvl w:ilvl="4" w:tplc="5F4EBA8C">
      <w:start w:val="1"/>
      <w:numFmt w:val="bullet"/>
      <w:lvlText w:val="o"/>
      <w:lvlJc w:val="left"/>
      <w:pPr>
        <w:ind w:left="3600" w:hanging="360"/>
      </w:pPr>
      <w:rPr>
        <w:rFonts w:ascii="Courier New" w:hAnsi="Courier New" w:hint="default"/>
      </w:rPr>
    </w:lvl>
    <w:lvl w:ilvl="5" w:tplc="00F03B80">
      <w:start w:val="1"/>
      <w:numFmt w:val="bullet"/>
      <w:lvlText w:val=""/>
      <w:lvlJc w:val="left"/>
      <w:pPr>
        <w:ind w:left="4320" w:hanging="360"/>
      </w:pPr>
      <w:rPr>
        <w:rFonts w:ascii="Wingdings" w:hAnsi="Wingdings" w:hint="default"/>
      </w:rPr>
    </w:lvl>
    <w:lvl w:ilvl="6" w:tplc="149AB966">
      <w:start w:val="1"/>
      <w:numFmt w:val="bullet"/>
      <w:lvlText w:val=""/>
      <w:lvlJc w:val="left"/>
      <w:pPr>
        <w:ind w:left="5040" w:hanging="360"/>
      </w:pPr>
      <w:rPr>
        <w:rFonts w:ascii="Symbol" w:hAnsi="Symbol" w:hint="default"/>
      </w:rPr>
    </w:lvl>
    <w:lvl w:ilvl="7" w:tplc="02E8CFAC">
      <w:start w:val="1"/>
      <w:numFmt w:val="bullet"/>
      <w:lvlText w:val="o"/>
      <w:lvlJc w:val="left"/>
      <w:pPr>
        <w:ind w:left="5760" w:hanging="360"/>
      </w:pPr>
      <w:rPr>
        <w:rFonts w:ascii="Courier New" w:hAnsi="Courier New" w:hint="default"/>
      </w:rPr>
    </w:lvl>
    <w:lvl w:ilvl="8" w:tplc="9B4075AA">
      <w:start w:val="1"/>
      <w:numFmt w:val="bullet"/>
      <w:lvlText w:val=""/>
      <w:lvlJc w:val="left"/>
      <w:pPr>
        <w:ind w:left="6480" w:hanging="360"/>
      </w:pPr>
      <w:rPr>
        <w:rFonts w:ascii="Wingdings" w:hAnsi="Wingdings" w:hint="default"/>
      </w:rPr>
    </w:lvl>
  </w:abstractNum>
  <w:abstractNum w:abstractNumId="19" w15:restartNumberingAfterBreak="0">
    <w:nsid w:val="53C43B85"/>
    <w:multiLevelType w:val="hybridMultilevel"/>
    <w:tmpl w:val="74AEDB20"/>
    <w:lvl w:ilvl="0" w:tplc="0409000F">
      <w:start w:val="1"/>
      <w:numFmt w:val="decimal"/>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0" w15:restartNumberingAfterBreak="0">
    <w:nsid w:val="58C3A378"/>
    <w:multiLevelType w:val="hybridMultilevel"/>
    <w:tmpl w:val="FFFFFFFF"/>
    <w:lvl w:ilvl="0" w:tplc="072A291E">
      <w:start w:val="1"/>
      <w:numFmt w:val="bullet"/>
      <w:lvlText w:val="-"/>
      <w:lvlJc w:val="left"/>
      <w:pPr>
        <w:ind w:left="720" w:hanging="360"/>
      </w:pPr>
      <w:rPr>
        <w:rFonts w:ascii="Aptos" w:hAnsi="Aptos" w:hint="default"/>
      </w:rPr>
    </w:lvl>
    <w:lvl w:ilvl="1" w:tplc="B990439E">
      <w:start w:val="1"/>
      <w:numFmt w:val="bullet"/>
      <w:lvlText w:val="o"/>
      <w:lvlJc w:val="left"/>
      <w:pPr>
        <w:ind w:left="1440" w:hanging="360"/>
      </w:pPr>
      <w:rPr>
        <w:rFonts w:ascii="Courier New" w:hAnsi="Courier New" w:hint="default"/>
      </w:rPr>
    </w:lvl>
    <w:lvl w:ilvl="2" w:tplc="654457FC">
      <w:start w:val="1"/>
      <w:numFmt w:val="bullet"/>
      <w:lvlText w:val=""/>
      <w:lvlJc w:val="left"/>
      <w:pPr>
        <w:ind w:left="2160" w:hanging="360"/>
      </w:pPr>
      <w:rPr>
        <w:rFonts w:ascii="Wingdings" w:hAnsi="Wingdings" w:hint="default"/>
      </w:rPr>
    </w:lvl>
    <w:lvl w:ilvl="3" w:tplc="F9F6E13E">
      <w:start w:val="1"/>
      <w:numFmt w:val="bullet"/>
      <w:lvlText w:val=""/>
      <w:lvlJc w:val="left"/>
      <w:pPr>
        <w:ind w:left="2880" w:hanging="360"/>
      </w:pPr>
      <w:rPr>
        <w:rFonts w:ascii="Symbol" w:hAnsi="Symbol" w:hint="default"/>
      </w:rPr>
    </w:lvl>
    <w:lvl w:ilvl="4" w:tplc="835271DC">
      <w:start w:val="1"/>
      <w:numFmt w:val="bullet"/>
      <w:lvlText w:val="o"/>
      <w:lvlJc w:val="left"/>
      <w:pPr>
        <w:ind w:left="3600" w:hanging="360"/>
      </w:pPr>
      <w:rPr>
        <w:rFonts w:ascii="Courier New" w:hAnsi="Courier New" w:hint="default"/>
      </w:rPr>
    </w:lvl>
    <w:lvl w:ilvl="5" w:tplc="5E80F044">
      <w:start w:val="1"/>
      <w:numFmt w:val="bullet"/>
      <w:lvlText w:val=""/>
      <w:lvlJc w:val="left"/>
      <w:pPr>
        <w:ind w:left="4320" w:hanging="360"/>
      </w:pPr>
      <w:rPr>
        <w:rFonts w:ascii="Wingdings" w:hAnsi="Wingdings" w:hint="default"/>
      </w:rPr>
    </w:lvl>
    <w:lvl w:ilvl="6" w:tplc="F3525900">
      <w:start w:val="1"/>
      <w:numFmt w:val="bullet"/>
      <w:lvlText w:val=""/>
      <w:lvlJc w:val="left"/>
      <w:pPr>
        <w:ind w:left="5040" w:hanging="360"/>
      </w:pPr>
      <w:rPr>
        <w:rFonts w:ascii="Symbol" w:hAnsi="Symbol" w:hint="default"/>
      </w:rPr>
    </w:lvl>
    <w:lvl w:ilvl="7" w:tplc="AEBCD1B6">
      <w:start w:val="1"/>
      <w:numFmt w:val="bullet"/>
      <w:lvlText w:val="o"/>
      <w:lvlJc w:val="left"/>
      <w:pPr>
        <w:ind w:left="5760" w:hanging="360"/>
      </w:pPr>
      <w:rPr>
        <w:rFonts w:ascii="Courier New" w:hAnsi="Courier New" w:hint="default"/>
      </w:rPr>
    </w:lvl>
    <w:lvl w:ilvl="8" w:tplc="BA725146">
      <w:start w:val="1"/>
      <w:numFmt w:val="bullet"/>
      <w:lvlText w:val=""/>
      <w:lvlJc w:val="left"/>
      <w:pPr>
        <w:ind w:left="6480" w:hanging="360"/>
      </w:pPr>
      <w:rPr>
        <w:rFonts w:ascii="Wingdings" w:hAnsi="Wingdings" w:hint="default"/>
      </w:rPr>
    </w:lvl>
  </w:abstractNum>
  <w:abstractNum w:abstractNumId="21" w15:restartNumberingAfterBreak="0">
    <w:nsid w:val="5D3F16B4"/>
    <w:multiLevelType w:val="hybridMultilevel"/>
    <w:tmpl w:val="3D22CAB2"/>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2" w15:restartNumberingAfterBreak="0">
    <w:nsid w:val="689608E4"/>
    <w:multiLevelType w:val="hybridMultilevel"/>
    <w:tmpl w:val="89A2920C"/>
    <w:lvl w:ilvl="0" w:tplc="F842BC26">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3" w15:restartNumberingAfterBreak="0">
    <w:nsid w:val="6E0D4437"/>
    <w:multiLevelType w:val="hybridMultilevel"/>
    <w:tmpl w:val="38849F24"/>
    <w:lvl w:ilvl="0" w:tplc="42D8D45C">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4" w15:restartNumberingAfterBreak="0">
    <w:nsid w:val="6ED2F404"/>
    <w:multiLevelType w:val="hybridMultilevel"/>
    <w:tmpl w:val="FFFFFFFF"/>
    <w:lvl w:ilvl="0" w:tplc="6EA6779A">
      <w:start w:val="1"/>
      <w:numFmt w:val="bullet"/>
      <w:lvlText w:val=""/>
      <w:lvlJc w:val="left"/>
      <w:pPr>
        <w:ind w:left="720" w:hanging="360"/>
      </w:pPr>
      <w:rPr>
        <w:rFonts w:ascii="Symbol" w:hAnsi="Symbol" w:hint="default"/>
      </w:rPr>
    </w:lvl>
    <w:lvl w:ilvl="1" w:tplc="D80CC652">
      <w:start w:val="1"/>
      <w:numFmt w:val="bullet"/>
      <w:lvlText w:val="o"/>
      <w:lvlJc w:val="left"/>
      <w:pPr>
        <w:ind w:left="1440" w:hanging="360"/>
      </w:pPr>
      <w:rPr>
        <w:rFonts w:ascii="Courier New" w:hAnsi="Courier New" w:hint="default"/>
      </w:rPr>
    </w:lvl>
    <w:lvl w:ilvl="2" w:tplc="EEEC8A00">
      <w:start w:val="1"/>
      <w:numFmt w:val="bullet"/>
      <w:lvlText w:val=""/>
      <w:lvlJc w:val="left"/>
      <w:pPr>
        <w:ind w:left="2160" w:hanging="360"/>
      </w:pPr>
      <w:rPr>
        <w:rFonts w:ascii="Wingdings" w:hAnsi="Wingdings" w:hint="default"/>
      </w:rPr>
    </w:lvl>
    <w:lvl w:ilvl="3" w:tplc="8D1E1B76">
      <w:start w:val="1"/>
      <w:numFmt w:val="bullet"/>
      <w:lvlText w:val=""/>
      <w:lvlJc w:val="left"/>
      <w:pPr>
        <w:ind w:left="2880" w:hanging="360"/>
      </w:pPr>
      <w:rPr>
        <w:rFonts w:ascii="Symbol" w:hAnsi="Symbol" w:hint="default"/>
      </w:rPr>
    </w:lvl>
    <w:lvl w:ilvl="4" w:tplc="FF983770">
      <w:start w:val="1"/>
      <w:numFmt w:val="bullet"/>
      <w:lvlText w:val="o"/>
      <w:lvlJc w:val="left"/>
      <w:pPr>
        <w:ind w:left="3600" w:hanging="360"/>
      </w:pPr>
      <w:rPr>
        <w:rFonts w:ascii="Courier New" w:hAnsi="Courier New" w:hint="default"/>
      </w:rPr>
    </w:lvl>
    <w:lvl w:ilvl="5" w:tplc="13028FA8">
      <w:start w:val="1"/>
      <w:numFmt w:val="bullet"/>
      <w:lvlText w:val=""/>
      <w:lvlJc w:val="left"/>
      <w:pPr>
        <w:ind w:left="4320" w:hanging="360"/>
      </w:pPr>
      <w:rPr>
        <w:rFonts w:ascii="Wingdings" w:hAnsi="Wingdings" w:hint="default"/>
      </w:rPr>
    </w:lvl>
    <w:lvl w:ilvl="6" w:tplc="8F96FDCE">
      <w:start w:val="1"/>
      <w:numFmt w:val="bullet"/>
      <w:lvlText w:val=""/>
      <w:lvlJc w:val="left"/>
      <w:pPr>
        <w:ind w:left="5040" w:hanging="360"/>
      </w:pPr>
      <w:rPr>
        <w:rFonts w:ascii="Symbol" w:hAnsi="Symbol" w:hint="default"/>
      </w:rPr>
    </w:lvl>
    <w:lvl w:ilvl="7" w:tplc="8CECCC26">
      <w:start w:val="1"/>
      <w:numFmt w:val="bullet"/>
      <w:lvlText w:val="o"/>
      <w:lvlJc w:val="left"/>
      <w:pPr>
        <w:ind w:left="5760" w:hanging="360"/>
      </w:pPr>
      <w:rPr>
        <w:rFonts w:ascii="Courier New" w:hAnsi="Courier New" w:hint="default"/>
      </w:rPr>
    </w:lvl>
    <w:lvl w:ilvl="8" w:tplc="6D04D300">
      <w:start w:val="1"/>
      <w:numFmt w:val="bullet"/>
      <w:lvlText w:val=""/>
      <w:lvlJc w:val="left"/>
      <w:pPr>
        <w:ind w:left="6480" w:hanging="360"/>
      </w:pPr>
      <w:rPr>
        <w:rFonts w:ascii="Wingdings" w:hAnsi="Wingdings" w:hint="default"/>
      </w:rPr>
    </w:lvl>
  </w:abstractNum>
  <w:abstractNum w:abstractNumId="25" w15:restartNumberingAfterBreak="0">
    <w:nsid w:val="739C6C19"/>
    <w:multiLevelType w:val="hybridMultilevel"/>
    <w:tmpl w:val="E24C035A"/>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6" w15:restartNumberingAfterBreak="0">
    <w:nsid w:val="7DB56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05617602">
    <w:abstractNumId w:val="14"/>
  </w:num>
  <w:num w:numId="2" w16cid:durableId="1949895837">
    <w:abstractNumId w:val="10"/>
  </w:num>
  <w:num w:numId="3" w16cid:durableId="362902635">
    <w:abstractNumId w:val="26"/>
  </w:num>
  <w:num w:numId="4" w16cid:durableId="1271937894">
    <w:abstractNumId w:val="2"/>
  </w:num>
  <w:num w:numId="5" w16cid:durableId="10280662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93485418">
    <w:abstractNumId w:val="1"/>
  </w:num>
  <w:num w:numId="7" w16cid:durableId="890380845">
    <w:abstractNumId w:val="21"/>
  </w:num>
  <w:num w:numId="8" w16cid:durableId="251202928">
    <w:abstractNumId w:val="11"/>
  </w:num>
  <w:num w:numId="9" w16cid:durableId="1475757077">
    <w:abstractNumId w:val="9"/>
  </w:num>
  <w:num w:numId="10" w16cid:durableId="969238426">
    <w:abstractNumId w:val="4"/>
  </w:num>
  <w:num w:numId="11" w16cid:durableId="1377049242">
    <w:abstractNumId w:val="16"/>
  </w:num>
  <w:num w:numId="12" w16cid:durableId="1420642855">
    <w:abstractNumId w:val="22"/>
  </w:num>
  <w:num w:numId="13" w16cid:durableId="323515803">
    <w:abstractNumId w:val="6"/>
  </w:num>
  <w:num w:numId="14" w16cid:durableId="703753870">
    <w:abstractNumId w:val="17"/>
  </w:num>
  <w:num w:numId="15" w16cid:durableId="1651405327">
    <w:abstractNumId w:val="0"/>
  </w:num>
  <w:num w:numId="16" w16cid:durableId="420955450">
    <w:abstractNumId w:val="25"/>
  </w:num>
  <w:num w:numId="17" w16cid:durableId="1392922586">
    <w:abstractNumId w:val="23"/>
  </w:num>
  <w:num w:numId="18" w16cid:durableId="2001230959">
    <w:abstractNumId w:val="19"/>
  </w:num>
  <w:num w:numId="19" w16cid:durableId="458455456">
    <w:abstractNumId w:val="12"/>
  </w:num>
  <w:num w:numId="20" w16cid:durableId="1221097373">
    <w:abstractNumId w:val="20"/>
  </w:num>
  <w:num w:numId="21" w16cid:durableId="1000086654">
    <w:abstractNumId w:val="5"/>
  </w:num>
  <w:num w:numId="22" w16cid:durableId="1280141221">
    <w:abstractNumId w:val="18"/>
  </w:num>
  <w:num w:numId="23" w16cid:durableId="1141271469">
    <w:abstractNumId w:val="7"/>
  </w:num>
  <w:num w:numId="24" w16cid:durableId="1997831988">
    <w:abstractNumId w:val="3"/>
  </w:num>
  <w:num w:numId="25" w16cid:durableId="694043602">
    <w:abstractNumId w:val="13"/>
  </w:num>
  <w:num w:numId="26" w16cid:durableId="207185924">
    <w:abstractNumId w:val="15"/>
  </w:num>
  <w:num w:numId="27" w16cid:durableId="748308576">
    <w:abstractNumId w:val="24"/>
  </w:num>
  <w:num w:numId="28" w16cid:durableId="12224502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defaultTabStop w:val="720"/>
  <w:characterSpacingControl w:val="doNotCompress"/>
  <w:hdrShapeDefaults>
    <o:shapedefaults v:ext="edit" spidmax="2058"/>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8E4F44"/>
    <w:rsid w:val="00001655"/>
    <w:rsid w:val="000018C3"/>
    <w:rsid w:val="00001B08"/>
    <w:rsid w:val="00001D8F"/>
    <w:rsid w:val="000021E4"/>
    <w:rsid w:val="00003E9F"/>
    <w:rsid w:val="000076D6"/>
    <w:rsid w:val="0001116D"/>
    <w:rsid w:val="000121AB"/>
    <w:rsid w:val="00012C61"/>
    <w:rsid w:val="00015F91"/>
    <w:rsid w:val="00020329"/>
    <w:rsid w:val="000204F0"/>
    <w:rsid w:val="000209F0"/>
    <w:rsid w:val="00020B30"/>
    <w:rsid w:val="0002221B"/>
    <w:rsid w:val="00023FE2"/>
    <w:rsid w:val="000256FC"/>
    <w:rsid w:val="00027E90"/>
    <w:rsid w:val="00031738"/>
    <w:rsid w:val="00033BAC"/>
    <w:rsid w:val="00034119"/>
    <w:rsid w:val="00035015"/>
    <w:rsid w:val="0003563D"/>
    <w:rsid w:val="00036ABF"/>
    <w:rsid w:val="00036EF3"/>
    <w:rsid w:val="000378C3"/>
    <w:rsid w:val="00041958"/>
    <w:rsid w:val="00042279"/>
    <w:rsid w:val="00042A9D"/>
    <w:rsid w:val="0004323E"/>
    <w:rsid w:val="00043A50"/>
    <w:rsid w:val="000459D0"/>
    <w:rsid w:val="00046B25"/>
    <w:rsid w:val="00050042"/>
    <w:rsid w:val="000528FB"/>
    <w:rsid w:val="000533BF"/>
    <w:rsid w:val="000537EC"/>
    <w:rsid w:val="00054158"/>
    <w:rsid w:val="0005790F"/>
    <w:rsid w:val="00060CE3"/>
    <w:rsid w:val="00061186"/>
    <w:rsid w:val="00067388"/>
    <w:rsid w:val="0006749A"/>
    <w:rsid w:val="0007137D"/>
    <w:rsid w:val="000713FE"/>
    <w:rsid w:val="000716E5"/>
    <w:rsid w:val="00072BD0"/>
    <w:rsid w:val="00073551"/>
    <w:rsid w:val="000767AB"/>
    <w:rsid w:val="00077D6F"/>
    <w:rsid w:val="0008013A"/>
    <w:rsid w:val="00081B70"/>
    <w:rsid w:val="0008784F"/>
    <w:rsid w:val="000921E5"/>
    <w:rsid w:val="00093E8F"/>
    <w:rsid w:val="0009561B"/>
    <w:rsid w:val="000959DE"/>
    <w:rsid w:val="00097F4A"/>
    <w:rsid w:val="000A307A"/>
    <w:rsid w:val="000A38F2"/>
    <w:rsid w:val="000A5D40"/>
    <w:rsid w:val="000A652F"/>
    <w:rsid w:val="000A7689"/>
    <w:rsid w:val="000B1CA0"/>
    <w:rsid w:val="000B2834"/>
    <w:rsid w:val="000B6E5E"/>
    <w:rsid w:val="000C363C"/>
    <w:rsid w:val="000C3FD8"/>
    <w:rsid w:val="000C69AF"/>
    <w:rsid w:val="000C7E45"/>
    <w:rsid w:val="000D0F92"/>
    <w:rsid w:val="000D1CD8"/>
    <w:rsid w:val="000D29E7"/>
    <w:rsid w:val="000D3DBA"/>
    <w:rsid w:val="000D3F1C"/>
    <w:rsid w:val="000D440F"/>
    <w:rsid w:val="000D4A1A"/>
    <w:rsid w:val="000D6525"/>
    <w:rsid w:val="000D7AD7"/>
    <w:rsid w:val="000E1DCD"/>
    <w:rsid w:val="000E236F"/>
    <w:rsid w:val="000E322C"/>
    <w:rsid w:val="000E3300"/>
    <w:rsid w:val="000E447F"/>
    <w:rsid w:val="000E4CDA"/>
    <w:rsid w:val="000E7E27"/>
    <w:rsid w:val="000F3D7D"/>
    <w:rsid w:val="001001DB"/>
    <w:rsid w:val="001003B2"/>
    <w:rsid w:val="001015EB"/>
    <w:rsid w:val="00103258"/>
    <w:rsid w:val="00105567"/>
    <w:rsid w:val="001059C9"/>
    <w:rsid w:val="0010756F"/>
    <w:rsid w:val="001106C2"/>
    <w:rsid w:val="00112387"/>
    <w:rsid w:val="00112E61"/>
    <w:rsid w:val="001167D0"/>
    <w:rsid w:val="001173EE"/>
    <w:rsid w:val="0012030F"/>
    <w:rsid w:val="0012124F"/>
    <w:rsid w:val="0012195A"/>
    <w:rsid w:val="00125101"/>
    <w:rsid w:val="00127983"/>
    <w:rsid w:val="00130AE5"/>
    <w:rsid w:val="001314F9"/>
    <w:rsid w:val="00132327"/>
    <w:rsid w:val="00133781"/>
    <w:rsid w:val="001364A3"/>
    <w:rsid w:val="001426BE"/>
    <w:rsid w:val="00143406"/>
    <w:rsid w:val="0014762B"/>
    <w:rsid w:val="001524C1"/>
    <w:rsid w:val="00152B17"/>
    <w:rsid w:val="0015420E"/>
    <w:rsid w:val="00154AE3"/>
    <w:rsid w:val="001559C1"/>
    <w:rsid w:val="00156507"/>
    <w:rsid w:val="00160E04"/>
    <w:rsid w:val="00161C4A"/>
    <w:rsid w:val="001631EB"/>
    <w:rsid w:val="00163678"/>
    <w:rsid w:val="00164374"/>
    <w:rsid w:val="00164487"/>
    <w:rsid w:val="00165B63"/>
    <w:rsid w:val="00165ED8"/>
    <w:rsid w:val="00166053"/>
    <w:rsid w:val="00166D71"/>
    <w:rsid w:val="0016709E"/>
    <w:rsid w:val="00170EA6"/>
    <w:rsid w:val="00171542"/>
    <w:rsid w:val="00172092"/>
    <w:rsid w:val="001728FD"/>
    <w:rsid w:val="00174B87"/>
    <w:rsid w:val="00174EF4"/>
    <w:rsid w:val="0017684D"/>
    <w:rsid w:val="00177C0B"/>
    <w:rsid w:val="001805DF"/>
    <w:rsid w:val="0018273E"/>
    <w:rsid w:val="00184591"/>
    <w:rsid w:val="00185077"/>
    <w:rsid w:val="001873C3"/>
    <w:rsid w:val="00187C6F"/>
    <w:rsid w:val="00191336"/>
    <w:rsid w:val="001960D9"/>
    <w:rsid w:val="00196383"/>
    <w:rsid w:val="00196927"/>
    <w:rsid w:val="001A00F0"/>
    <w:rsid w:val="001A1CA2"/>
    <w:rsid w:val="001A3425"/>
    <w:rsid w:val="001A3A9B"/>
    <w:rsid w:val="001A448D"/>
    <w:rsid w:val="001A52FC"/>
    <w:rsid w:val="001A5AE8"/>
    <w:rsid w:val="001B434A"/>
    <w:rsid w:val="001B4FF7"/>
    <w:rsid w:val="001B60D5"/>
    <w:rsid w:val="001B731C"/>
    <w:rsid w:val="001C304A"/>
    <w:rsid w:val="001C48B1"/>
    <w:rsid w:val="001C4C9B"/>
    <w:rsid w:val="001C5948"/>
    <w:rsid w:val="001C5C49"/>
    <w:rsid w:val="001C6FD9"/>
    <w:rsid w:val="001C7A2E"/>
    <w:rsid w:val="001D2C8A"/>
    <w:rsid w:val="001D74AF"/>
    <w:rsid w:val="001E0387"/>
    <w:rsid w:val="001E089E"/>
    <w:rsid w:val="001E52C6"/>
    <w:rsid w:val="001E56B5"/>
    <w:rsid w:val="001E619A"/>
    <w:rsid w:val="001E6EB6"/>
    <w:rsid w:val="001E7B74"/>
    <w:rsid w:val="001F1DA1"/>
    <w:rsid w:val="00200EEE"/>
    <w:rsid w:val="0020183E"/>
    <w:rsid w:val="00202EA7"/>
    <w:rsid w:val="002074D4"/>
    <w:rsid w:val="00207716"/>
    <w:rsid w:val="00212F3F"/>
    <w:rsid w:val="0021303D"/>
    <w:rsid w:val="0021495A"/>
    <w:rsid w:val="0021498F"/>
    <w:rsid w:val="002166CC"/>
    <w:rsid w:val="00217ED8"/>
    <w:rsid w:val="00220656"/>
    <w:rsid w:val="00220658"/>
    <w:rsid w:val="002206AC"/>
    <w:rsid w:val="002212BA"/>
    <w:rsid w:val="00221335"/>
    <w:rsid w:val="00221379"/>
    <w:rsid w:val="002216FF"/>
    <w:rsid w:val="00222D2D"/>
    <w:rsid w:val="00224159"/>
    <w:rsid w:val="0022441F"/>
    <w:rsid w:val="00224523"/>
    <w:rsid w:val="002249F8"/>
    <w:rsid w:val="00224C25"/>
    <w:rsid w:val="00226143"/>
    <w:rsid w:val="002268B9"/>
    <w:rsid w:val="00226974"/>
    <w:rsid w:val="00227A41"/>
    <w:rsid w:val="00227BBB"/>
    <w:rsid w:val="002324AC"/>
    <w:rsid w:val="002329EF"/>
    <w:rsid w:val="002359DD"/>
    <w:rsid w:val="00236988"/>
    <w:rsid w:val="00237193"/>
    <w:rsid w:val="00242E42"/>
    <w:rsid w:val="00243394"/>
    <w:rsid w:val="0024676F"/>
    <w:rsid w:val="00246E84"/>
    <w:rsid w:val="002476D7"/>
    <w:rsid w:val="00252916"/>
    <w:rsid w:val="0025399C"/>
    <w:rsid w:val="002540E7"/>
    <w:rsid w:val="002545E3"/>
    <w:rsid w:val="00254DCC"/>
    <w:rsid w:val="00256BEA"/>
    <w:rsid w:val="002572BF"/>
    <w:rsid w:val="00261E00"/>
    <w:rsid w:val="00262F19"/>
    <w:rsid w:val="002631DB"/>
    <w:rsid w:val="00265687"/>
    <w:rsid w:val="00265BD2"/>
    <w:rsid w:val="002660E6"/>
    <w:rsid w:val="00266DDB"/>
    <w:rsid w:val="00266F06"/>
    <w:rsid w:val="002727F3"/>
    <w:rsid w:val="00272F59"/>
    <w:rsid w:val="0027300C"/>
    <w:rsid w:val="002731A4"/>
    <w:rsid w:val="0027408A"/>
    <w:rsid w:val="00275467"/>
    <w:rsid w:val="002771D2"/>
    <w:rsid w:val="00277B28"/>
    <w:rsid w:val="002825D0"/>
    <w:rsid w:val="00282F74"/>
    <w:rsid w:val="00283872"/>
    <w:rsid w:val="00285442"/>
    <w:rsid w:val="0028628B"/>
    <w:rsid w:val="002879C1"/>
    <w:rsid w:val="002908F0"/>
    <w:rsid w:val="002926CF"/>
    <w:rsid w:val="00295554"/>
    <w:rsid w:val="00296407"/>
    <w:rsid w:val="0029702B"/>
    <w:rsid w:val="002A18A1"/>
    <w:rsid w:val="002A1ABD"/>
    <w:rsid w:val="002A255D"/>
    <w:rsid w:val="002A3AEE"/>
    <w:rsid w:val="002A41B3"/>
    <w:rsid w:val="002A4833"/>
    <w:rsid w:val="002A48B8"/>
    <w:rsid w:val="002A4BAE"/>
    <w:rsid w:val="002A5CB1"/>
    <w:rsid w:val="002A60CA"/>
    <w:rsid w:val="002A6E33"/>
    <w:rsid w:val="002B05CE"/>
    <w:rsid w:val="002B11D5"/>
    <w:rsid w:val="002B19A6"/>
    <w:rsid w:val="002B25ED"/>
    <w:rsid w:val="002B324D"/>
    <w:rsid w:val="002B3CCF"/>
    <w:rsid w:val="002B479E"/>
    <w:rsid w:val="002B5750"/>
    <w:rsid w:val="002B6972"/>
    <w:rsid w:val="002C22AF"/>
    <w:rsid w:val="002C2372"/>
    <w:rsid w:val="002C44E8"/>
    <w:rsid w:val="002D0864"/>
    <w:rsid w:val="002D1A7D"/>
    <w:rsid w:val="002D3F4C"/>
    <w:rsid w:val="002D494F"/>
    <w:rsid w:val="002D7791"/>
    <w:rsid w:val="002E035B"/>
    <w:rsid w:val="002E0B45"/>
    <w:rsid w:val="002E1638"/>
    <w:rsid w:val="002E2A86"/>
    <w:rsid w:val="002E5BE8"/>
    <w:rsid w:val="002F03EC"/>
    <w:rsid w:val="002F077A"/>
    <w:rsid w:val="002F121E"/>
    <w:rsid w:val="002F14F4"/>
    <w:rsid w:val="002F2567"/>
    <w:rsid w:val="002F3398"/>
    <w:rsid w:val="002F5AF3"/>
    <w:rsid w:val="0030039F"/>
    <w:rsid w:val="00300582"/>
    <w:rsid w:val="00301EEA"/>
    <w:rsid w:val="00303108"/>
    <w:rsid w:val="00303D26"/>
    <w:rsid w:val="00305E70"/>
    <w:rsid w:val="00306802"/>
    <w:rsid w:val="0030680F"/>
    <w:rsid w:val="00310A54"/>
    <w:rsid w:val="00310D95"/>
    <w:rsid w:val="00312CF3"/>
    <w:rsid w:val="0031438F"/>
    <w:rsid w:val="0031584B"/>
    <w:rsid w:val="0031597B"/>
    <w:rsid w:val="00315BA6"/>
    <w:rsid w:val="0031694C"/>
    <w:rsid w:val="00320B58"/>
    <w:rsid w:val="003224C3"/>
    <w:rsid w:val="003256E7"/>
    <w:rsid w:val="00325C6D"/>
    <w:rsid w:val="00326E8F"/>
    <w:rsid w:val="003277E9"/>
    <w:rsid w:val="00327978"/>
    <w:rsid w:val="0033066B"/>
    <w:rsid w:val="00332C83"/>
    <w:rsid w:val="0033365D"/>
    <w:rsid w:val="00333D54"/>
    <w:rsid w:val="003343FA"/>
    <w:rsid w:val="00334847"/>
    <w:rsid w:val="00335B0F"/>
    <w:rsid w:val="00335BBB"/>
    <w:rsid w:val="00336206"/>
    <w:rsid w:val="00336A76"/>
    <w:rsid w:val="00336ECA"/>
    <w:rsid w:val="0033734E"/>
    <w:rsid w:val="00337417"/>
    <w:rsid w:val="0033761D"/>
    <w:rsid w:val="00340813"/>
    <w:rsid w:val="00340F6E"/>
    <w:rsid w:val="00342986"/>
    <w:rsid w:val="00345057"/>
    <w:rsid w:val="0034770C"/>
    <w:rsid w:val="003502BB"/>
    <w:rsid w:val="003519D8"/>
    <w:rsid w:val="00351B8F"/>
    <w:rsid w:val="003526FA"/>
    <w:rsid w:val="00353C21"/>
    <w:rsid w:val="0035502C"/>
    <w:rsid w:val="0035613A"/>
    <w:rsid w:val="003572D5"/>
    <w:rsid w:val="00357EA7"/>
    <w:rsid w:val="00360081"/>
    <w:rsid w:val="003628DB"/>
    <w:rsid w:val="00362A5B"/>
    <w:rsid w:val="003639CF"/>
    <w:rsid w:val="0036458F"/>
    <w:rsid w:val="003709E0"/>
    <w:rsid w:val="00372F0A"/>
    <w:rsid w:val="00375335"/>
    <w:rsid w:val="00375440"/>
    <w:rsid w:val="00377EC7"/>
    <w:rsid w:val="003832E0"/>
    <w:rsid w:val="00383533"/>
    <w:rsid w:val="0038394C"/>
    <w:rsid w:val="00383A2C"/>
    <w:rsid w:val="00383B5D"/>
    <w:rsid w:val="00383D65"/>
    <w:rsid w:val="0038414B"/>
    <w:rsid w:val="003853F4"/>
    <w:rsid w:val="003864F9"/>
    <w:rsid w:val="00391D6E"/>
    <w:rsid w:val="003921F2"/>
    <w:rsid w:val="00392A1A"/>
    <w:rsid w:val="00393853"/>
    <w:rsid w:val="003939E5"/>
    <w:rsid w:val="003965B9"/>
    <w:rsid w:val="00396E33"/>
    <w:rsid w:val="003A17E2"/>
    <w:rsid w:val="003A19A9"/>
    <w:rsid w:val="003A5404"/>
    <w:rsid w:val="003B025B"/>
    <w:rsid w:val="003B075F"/>
    <w:rsid w:val="003B37F6"/>
    <w:rsid w:val="003B39E2"/>
    <w:rsid w:val="003B3CF2"/>
    <w:rsid w:val="003B45F3"/>
    <w:rsid w:val="003B5490"/>
    <w:rsid w:val="003B6419"/>
    <w:rsid w:val="003B7247"/>
    <w:rsid w:val="003B757F"/>
    <w:rsid w:val="003C0068"/>
    <w:rsid w:val="003C3FD2"/>
    <w:rsid w:val="003C4B84"/>
    <w:rsid w:val="003D029A"/>
    <w:rsid w:val="003D160F"/>
    <w:rsid w:val="003D2344"/>
    <w:rsid w:val="003D2C4F"/>
    <w:rsid w:val="003D3711"/>
    <w:rsid w:val="003D608A"/>
    <w:rsid w:val="003D77E8"/>
    <w:rsid w:val="003E3E51"/>
    <w:rsid w:val="003E58FA"/>
    <w:rsid w:val="003E75B1"/>
    <w:rsid w:val="003F1DE5"/>
    <w:rsid w:val="003F1F00"/>
    <w:rsid w:val="003F2EF9"/>
    <w:rsid w:val="003F3FA7"/>
    <w:rsid w:val="003F4041"/>
    <w:rsid w:val="003F5015"/>
    <w:rsid w:val="003F6D2D"/>
    <w:rsid w:val="003F7D0B"/>
    <w:rsid w:val="003F7E84"/>
    <w:rsid w:val="00407873"/>
    <w:rsid w:val="004079B7"/>
    <w:rsid w:val="00410933"/>
    <w:rsid w:val="00414932"/>
    <w:rsid w:val="004200F7"/>
    <w:rsid w:val="00420988"/>
    <w:rsid w:val="004238B4"/>
    <w:rsid w:val="00427615"/>
    <w:rsid w:val="00430474"/>
    <w:rsid w:val="004308B2"/>
    <w:rsid w:val="00431D10"/>
    <w:rsid w:val="00433219"/>
    <w:rsid w:val="00434033"/>
    <w:rsid w:val="0043419B"/>
    <w:rsid w:val="004341DE"/>
    <w:rsid w:val="00435B27"/>
    <w:rsid w:val="004360B4"/>
    <w:rsid w:val="00437017"/>
    <w:rsid w:val="00441443"/>
    <w:rsid w:val="0044183F"/>
    <w:rsid w:val="00443B49"/>
    <w:rsid w:val="00443F52"/>
    <w:rsid w:val="00444F74"/>
    <w:rsid w:val="00447F72"/>
    <w:rsid w:val="00450A94"/>
    <w:rsid w:val="00452F08"/>
    <w:rsid w:val="00453709"/>
    <w:rsid w:val="00454950"/>
    <w:rsid w:val="004573C3"/>
    <w:rsid w:val="00457BF3"/>
    <w:rsid w:val="00460491"/>
    <w:rsid w:val="004611A5"/>
    <w:rsid w:val="004613D7"/>
    <w:rsid w:val="00462A47"/>
    <w:rsid w:val="00463A4D"/>
    <w:rsid w:val="00466F2C"/>
    <w:rsid w:val="004679CE"/>
    <w:rsid w:val="004700D3"/>
    <w:rsid w:val="00470FB1"/>
    <w:rsid w:val="00475EC1"/>
    <w:rsid w:val="00476059"/>
    <w:rsid w:val="004767EE"/>
    <w:rsid w:val="00476B7A"/>
    <w:rsid w:val="00483C8F"/>
    <w:rsid w:val="004844A1"/>
    <w:rsid w:val="004845BB"/>
    <w:rsid w:val="00485A5D"/>
    <w:rsid w:val="00486523"/>
    <w:rsid w:val="00487157"/>
    <w:rsid w:val="00487884"/>
    <w:rsid w:val="004900D4"/>
    <w:rsid w:val="00490AC0"/>
    <w:rsid w:val="00492E35"/>
    <w:rsid w:val="004935ED"/>
    <w:rsid w:val="004943C7"/>
    <w:rsid w:val="00497744"/>
    <w:rsid w:val="004A20C4"/>
    <w:rsid w:val="004A31B6"/>
    <w:rsid w:val="004A5DC3"/>
    <w:rsid w:val="004A78C9"/>
    <w:rsid w:val="004B2FC5"/>
    <w:rsid w:val="004B4677"/>
    <w:rsid w:val="004B6800"/>
    <w:rsid w:val="004B7879"/>
    <w:rsid w:val="004C007F"/>
    <w:rsid w:val="004C0483"/>
    <w:rsid w:val="004C107F"/>
    <w:rsid w:val="004C1E4D"/>
    <w:rsid w:val="004C7A2E"/>
    <w:rsid w:val="004D24DA"/>
    <w:rsid w:val="004D418A"/>
    <w:rsid w:val="004D53C4"/>
    <w:rsid w:val="004D5C6F"/>
    <w:rsid w:val="004D7DA8"/>
    <w:rsid w:val="004E1AD3"/>
    <w:rsid w:val="004E1BAB"/>
    <w:rsid w:val="004E21E7"/>
    <w:rsid w:val="004E250A"/>
    <w:rsid w:val="004E28C1"/>
    <w:rsid w:val="004E2EE9"/>
    <w:rsid w:val="004E3FC5"/>
    <w:rsid w:val="004E5A07"/>
    <w:rsid w:val="004F023A"/>
    <w:rsid w:val="004F2349"/>
    <w:rsid w:val="004F235F"/>
    <w:rsid w:val="004F5A7D"/>
    <w:rsid w:val="004F60D4"/>
    <w:rsid w:val="004F7A08"/>
    <w:rsid w:val="004F7E9F"/>
    <w:rsid w:val="0050125B"/>
    <w:rsid w:val="00502ABB"/>
    <w:rsid w:val="00502F9E"/>
    <w:rsid w:val="0050439F"/>
    <w:rsid w:val="0050485E"/>
    <w:rsid w:val="00505DED"/>
    <w:rsid w:val="005077EA"/>
    <w:rsid w:val="00511965"/>
    <w:rsid w:val="00512157"/>
    <w:rsid w:val="0051239E"/>
    <w:rsid w:val="0051305E"/>
    <w:rsid w:val="00515A4D"/>
    <w:rsid w:val="005178BB"/>
    <w:rsid w:val="00520B54"/>
    <w:rsid w:val="005249DF"/>
    <w:rsid w:val="005267C1"/>
    <w:rsid w:val="00526F78"/>
    <w:rsid w:val="00527802"/>
    <w:rsid w:val="005303AA"/>
    <w:rsid w:val="005319BE"/>
    <w:rsid w:val="005322DC"/>
    <w:rsid w:val="005328C8"/>
    <w:rsid w:val="005361FC"/>
    <w:rsid w:val="00536A8E"/>
    <w:rsid w:val="0053724F"/>
    <w:rsid w:val="00540347"/>
    <w:rsid w:val="0054038E"/>
    <w:rsid w:val="00541382"/>
    <w:rsid w:val="00541476"/>
    <w:rsid w:val="00541DE5"/>
    <w:rsid w:val="00542571"/>
    <w:rsid w:val="0054735D"/>
    <w:rsid w:val="00550212"/>
    <w:rsid w:val="00551502"/>
    <w:rsid w:val="0055350C"/>
    <w:rsid w:val="005541C7"/>
    <w:rsid w:val="00555FE1"/>
    <w:rsid w:val="005560AB"/>
    <w:rsid w:val="0055677D"/>
    <w:rsid w:val="005627FC"/>
    <w:rsid w:val="00563094"/>
    <w:rsid w:val="005641B0"/>
    <w:rsid w:val="00564B35"/>
    <w:rsid w:val="00564EAC"/>
    <w:rsid w:val="005650C3"/>
    <w:rsid w:val="00565528"/>
    <w:rsid w:val="005674B3"/>
    <w:rsid w:val="00567FF0"/>
    <w:rsid w:val="005742F8"/>
    <w:rsid w:val="005743B0"/>
    <w:rsid w:val="00575328"/>
    <w:rsid w:val="0057608C"/>
    <w:rsid w:val="00582187"/>
    <w:rsid w:val="00582228"/>
    <w:rsid w:val="00582797"/>
    <w:rsid w:val="005837B7"/>
    <w:rsid w:val="00584640"/>
    <w:rsid w:val="005851E7"/>
    <w:rsid w:val="005853E4"/>
    <w:rsid w:val="0058693A"/>
    <w:rsid w:val="00591188"/>
    <w:rsid w:val="00594467"/>
    <w:rsid w:val="005949AF"/>
    <w:rsid w:val="00594ADF"/>
    <w:rsid w:val="00595C2F"/>
    <w:rsid w:val="00596C41"/>
    <w:rsid w:val="005A0477"/>
    <w:rsid w:val="005A068A"/>
    <w:rsid w:val="005A085E"/>
    <w:rsid w:val="005A1039"/>
    <w:rsid w:val="005A121D"/>
    <w:rsid w:val="005A1725"/>
    <w:rsid w:val="005A551E"/>
    <w:rsid w:val="005A570D"/>
    <w:rsid w:val="005A5CE3"/>
    <w:rsid w:val="005B09A6"/>
    <w:rsid w:val="005B0B8E"/>
    <w:rsid w:val="005B42E3"/>
    <w:rsid w:val="005B471A"/>
    <w:rsid w:val="005B61C5"/>
    <w:rsid w:val="005B75A9"/>
    <w:rsid w:val="005B7AE9"/>
    <w:rsid w:val="005C0577"/>
    <w:rsid w:val="005C05D1"/>
    <w:rsid w:val="005C15F8"/>
    <w:rsid w:val="005C1F7E"/>
    <w:rsid w:val="005C22EE"/>
    <w:rsid w:val="005C30EA"/>
    <w:rsid w:val="005C44C0"/>
    <w:rsid w:val="005C49D3"/>
    <w:rsid w:val="005D0393"/>
    <w:rsid w:val="005D0813"/>
    <w:rsid w:val="005D0EEE"/>
    <w:rsid w:val="005D1BDC"/>
    <w:rsid w:val="005D1CCF"/>
    <w:rsid w:val="005D2DE9"/>
    <w:rsid w:val="005D36F9"/>
    <w:rsid w:val="005D436B"/>
    <w:rsid w:val="005D54A9"/>
    <w:rsid w:val="005E03E8"/>
    <w:rsid w:val="005E2067"/>
    <w:rsid w:val="005E56B1"/>
    <w:rsid w:val="005E6E06"/>
    <w:rsid w:val="005E77A1"/>
    <w:rsid w:val="005F36AF"/>
    <w:rsid w:val="005F3EAE"/>
    <w:rsid w:val="005F4AEC"/>
    <w:rsid w:val="005F51B1"/>
    <w:rsid w:val="005F547E"/>
    <w:rsid w:val="005F661E"/>
    <w:rsid w:val="00600E82"/>
    <w:rsid w:val="006012E5"/>
    <w:rsid w:val="00601AE5"/>
    <w:rsid w:val="00601B25"/>
    <w:rsid w:val="00603521"/>
    <w:rsid w:val="006061E0"/>
    <w:rsid w:val="00606A07"/>
    <w:rsid w:val="00607905"/>
    <w:rsid w:val="006105F0"/>
    <w:rsid w:val="0061285E"/>
    <w:rsid w:val="0061295A"/>
    <w:rsid w:val="0061450B"/>
    <w:rsid w:val="006146AA"/>
    <w:rsid w:val="006158EA"/>
    <w:rsid w:val="00615A5C"/>
    <w:rsid w:val="0061712A"/>
    <w:rsid w:val="00621021"/>
    <w:rsid w:val="0062298E"/>
    <w:rsid w:val="00623A88"/>
    <w:rsid w:val="0062518C"/>
    <w:rsid w:val="00625401"/>
    <w:rsid w:val="00626BB2"/>
    <w:rsid w:val="0063010C"/>
    <w:rsid w:val="0063065F"/>
    <w:rsid w:val="00632512"/>
    <w:rsid w:val="00632B14"/>
    <w:rsid w:val="0063305B"/>
    <w:rsid w:val="0063397E"/>
    <w:rsid w:val="006367DA"/>
    <w:rsid w:val="0063724F"/>
    <w:rsid w:val="00637D24"/>
    <w:rsid w:val="00640508"/>
    <w:rsid w:val="00640CD3"/>
    <w:rsid w:val="006423F4"/>
    <w:rsid w:val="006432C9"/>
    <w:rsid w:val="00644D92"/>
    <w:rsid w:val="00646051"/>
    <w:rsid w:val="00646602"/>
    <w:rsid w:val="006470FE"/>
    <w:rsid w:val="0064740B"/>
    <w:rsid w:val="006518E8"/>
    <w:rsid w:val="00651C1A"/>
    <w:rsid w:val="0065426A"/>
    <w:rsid w:val="006550F6"/>
    <w:rsid w:val="00655EAD"/>
    <w:rsid w:val="00661EB0"/>
    <w:rsid w:val="00661F7B"/>
    <w:rsid w:val="00662C2D"/>
    <w:rsid w:val="006631E1"/>
    <w:rsid w:val="006646C9"/>
    <w:rsid w:val="006669C9"/>
    <w:rsid w:val="0067005B"/>
    <w:rsid w:val="006712AC"/>
    <w:rsid w:val="00672A4E"/>
    <w:rsid w:val="00673688"/>
    <w:rsid w:val="00675297"/>
    <w:rsid w:val="00675638"/>
    <w:rsid w:val="00675E05"/>
    <w:rsid w:val="00676714"/>
    <w:rsid w:val="00681B7B"/>
    <w:rsid w:val="0068224B"/>
    <w:rsid w:val="0068435A"/>
    <w:rsid w:val="006948E4"/>
    <w:rsid w:val="00694F81"/>
    <w:rsid w:val="006A419D"/>
    <w:rsid w:val="006A4F75"/>
    <w:rsid w:val="006A65C6"/>
    <w:rsid w:val="006A6EFA"/>
    <w:rsid w:val="006A7B70"/>
    <w:rsid w:val="006A7F12"/>
    <w:rsid w:val="006B0914"/>
    <w:rsid w:val="006B1FE4"/>
    <w:rsid w:val="006B3B65"/>
    <w:rsid w:val="006B3F69"/>
    <w:rsid w:val="006B7425"/>
    <w:rsid w:val="006B7A56"/>
    <w:rsid w:val="006C0F9D"/>
    <w:rsid w:val="006C3AA9"/>
    <w:rsid w:val="006C3EBB"/>
    <w:rsid w:val="006C42FB"/>
    <w:rsid w:val="006C4442"/>
    <w:rsid w:val="006C4577"/>
    <w:rsid w:val="006C4D0C"/>
    <w:rsid w:val="006C57C1"/>
    <w:rsid w:val="006C6C32"/>
    <w:rsid w:val="006C7566"/>
    <w:rsid w:val="006C7820"/>
    <w:rsid w:val="006D044C"/>
    <w:rsid w:val="006D2489"/>
    <w:rsid w:val="006D274D"/>
    <w:rsid w:val="006D3A2D"/>
    <w:rsid w:val="006D47EE"/>
    <w:rsid w:val="006D5ADC"/>
    <w:rsid w:val="006D6296"/>
    <w:rsid w:val="006E0604"/>
    <w:rsid w:val="006E3CD3"/>
    <w:rsid w:val="006E49F4"/>
    <w:rsid w:val="006E63B9"/>
    <w:rsid w:val="006E737C"/>
    <w:rsid w:val="006E7487"/>
    <w:rsid w:val="006E7C75"/>
    <w:rsid w:val="006F18C1"/>
    <w:rsid w:val="006F27D5"/>
    <w:rsid w:val="006F59AC"/>
    <w:rsid w:val="007005E5"/>
    <w:rsid w:val="0070062C"/>
    <w:rsid w:val="00700FE5"/>
    <w:rsid w:val="00701E27"/>
    <w:rsid w:val="0070291A"/>
    <w:rsid w:val="00702F0C"/>
    <w:rsid w:val="007034FE"/>
    <w:rsid w:val="00704871"/>
    <w:rsid w:val="007062B7"/>
    <w:rsid w:val="007069E4"/>
    <w:rsid w:val="00714479"/>
    <w:rsid w:val="0071482E"/>
    <w:rsid w:val="00714CDF"/>
    <w:rsid w:val="00715ECB"/>
    <w:rsid w:val="00717B4A"/>
    <w:rsid w:val="00717CA6"/>
    <w:rsid w:val="00717D6A"/>
    <w:rsid w:val="00722057"/>
    <w:rsid w:val="00723658"/>
    <w:rsid w:val="00726A8F"/>
    <w:rsid w:val="00726AB9"/>
    <w:rsid w:val="007307DA"/>
    <w:rsid w:val="007309C9"/>
    <w:rsid w:val="00730CFC"/>
    <w:rsid w:val="00731F82"/>
    <w:rsid w:val="0073343D"/>
    <w:rsid w:val="007345B2"/>
    <w:rsid w:val="007360F0"/>
    <w:rsid w:val="00736751"/>
    <w:rsid w:val="00742106"/>
    <w:rsid w:val="00742AFD"/>
    <w:rsid w:val="00742E50"/>
    <w:rsid w:val="00752980"/>
    <w:rsid w:val="00755197"/>
    <w:rsid w:val="007608F9"/>
    <w:rsid w:val="007612FA"/>
    <w:rsid w:val="007633BA"/>
    <w:rsid w:val="0076596C"/>
    <w:rsid w:val="00765D8B"/>
    <w:rsid w:val="00769169"/>
    <w:rsid w:val="0077365A"/>
    <w:rsid w:val="00774990"/>
    <w:rsid w:val="007760FD"/>
    <w:rsid w:val="007763BE"/>
    <w:rsid w:val="00784CEC"/>
    <w:rsid w:val="0078577B"/>
    <w:rsid w:val="00787DC3"/>
    <w:rsid w:val="00792026"/>
    <w:rsid w:val="007928B1"/>
    <w:rsid w:val="00793882"/>
    <w:rsid w:val="00793D9F"/>
    <w:rsid w:val="00793F65"/>
    <w:rsid w:val="00794073"/>
    <w:rsid w:val="00796C37"/>
    <w:rsid w:val="007A1AFB"/>
    <w:rsid w:val="007A31D4"/>
    <w:rsid w:val="007A5ADD"/>
    <w:rsid w:val="007A6AD4"/>
    <w:rsid w:val="007A7426"/>
    <w:rsid w:val="007B1583"/>
    <w:rsid w:val="007B1796"/>
    <w:rsid w:val="007B179F"/>
    <w:rsid w:val="007B195D"/>
    <w:rsid w:val="007B31B5"/>
    <w:rsid w:val="007B3FD1"/>
    <w:rsid w:val="007B5562"/>
    <w:rsid w:val="007B708D"/>
    <w:rsid w:val="007B7369"/>
    <w:rsid w:val="007C1DB3"/>
    <w:rsid w:val="007C3D0A"/>
    <w:rsid w:val="007C61EE"/>
    <w:rsid w:val="007C7429"/>
    <w:rsid w:val="007C7F6E"/>
    <w:rsid w:val="007D2153"/>
    <w:rsid w:val="007D4C30"/>
    <w:rsid w:val="007E1B48"/>
    <w:rsid w:val="007E2CBD"/>
    <w:rsid w:val="007E4D59"/>
    <w:rsid w:val="007E51CC"/>
    <w:rsid w:val="007E6748"/>
    <w:rsid w:val="007F2D62"/>
    <w:rsid w:val="007F505B"/>
    <w:rsid w:val="007F51AE"/>
    <w:rsid w:val="007F61DF"/>
    <w:rsid w:val="007F6FAE"/>
    <w:rsid w:val="007F718A"/>
    <w:rsid w:val="00800262"/>
    <w:rsid w:val="0080231F"/>
    <w:rsid w:val="00803B0D"/>
    <w:rsid w:val="00804949"/>
    <w:rsid w:val="00806CF5"/>
    <w:rsid w:val="00811354"/>
    <w:rsid w:val="008113A6"/>
    <w:rsid w:val="00813DDE"/>
    <w:rsid w:val="00814493"/>
    <w:rsid w:val="0081489A"/>
    <w:rsid w:val="00814A6F"/>
    <w:rsid w:val="00814B35"/>
    <w:rsid w:val="00815034"/>
    <w:rsid w:val="00815659"/>
    <w:rsid w:val="00816089"/>
    <w:rsid w:val="00816675"/>
    <w:rsid w:val="00817800"/>
    <w:rsid w:val="00822F86"/>
    <w:rsid w:val="00824336"/>
    <w:rsid w:val="00825C21"/>
    <w:rsid w:val="00826029"/>
    <w:rsid w:val="00827669"/>
    <w:rsid w:val="008305B5"/>
    <w:rsid w:val="008314FC"/>
    <w:rsid w:val="00831A67"/>
    <w:rsid w:val="00833396"/>
    <w:rsid w:val="00833B1D"/>
    <w:rsid w:val="00834A86"/>
    <w:rsid w:val="0083584B"/>
    <w:rsid w:val="008370C4"/>
    <w:rsid w:val="00841CCD"/>
    <w:rsid w:val="008468A0"/>
    <w:rsid w:val="008471AE"/>
    <w:rsid w:val="0084747A"/>
    <w:rsid w:val="00850036"/>
    <w:rsid w:val="00853EB1"/>
    <w:rsid w:val="0085521E"/>
    <w:rsid w:val="008557A9"/>
    <w:rsid w:val="00856C2F"/>
    <w:rsid w:val="00865AF8"/>
    <w:rsid w:val="008666FB"/>
    <w:rsid w:val="00866CED"/>
    <w:rsid w:val="00867C1B"/>
    <w:rsid w:val="00870D0A"/>
    <w:rsid w:val="008712C2"/>
    <w:rsid w:val="00872104"/>
    <w:rsid w:val="0087289E"/>
    <w:rsid w:val="008736D2"/>
    <w:rsid w:val="00873BF3"/>
    <w:rsid w:val="00873DAF"/>
    <w:rsid w:val="00874170"/>
    <w:rsid w:val="0087462E"/>
    <w:rsid w:val="008754F4"/>
    <w:rsid w:val="008768C4"/>
    <w:rsid w:val="00876CBE"/>
    <w:rsid w:val="00877A2A"/>
    <w:rsid w:val="00882D17"/>
    <w:rsid w:val="008841C8"/>
    <w:rsid w:val="00885CB6"/>
    <w:rsid w:val="00887C92"/>
    <w:rsid w:val="00887CA9"/>
    <w:rsid w:val="00891A33"/>
    <w:rsid w:val="00892ACE"/>
    <w:rsid w:val="0089423B"/>
    <w:rsid w:val="00894A3F"/>
    <w:rsid w:val="00897281"/>
    <w:rsid w:val="008A0469"/>
    <w:rsid w:val="008A1512"/>
    <w:rsid w:val="008A797F"/>
    <w:rsid w:val="008B04E7"/>
    <w:rsid w:val="008B0B32"/>
    <w:rsid w:val="008B0BD6"/>
    <w:rsid w:val="008B3F5C"/>
    <w:rsid w:val="008B5263"/>
    <w:rsid w:val="008B692E"/>
    <w:rsid w:val="008B7D2A"/>
    <w:rsid w:val="008C15B2"/>
    <w:rsid w:val="008C3CF7"/>
    <w:rsid w:val="008C58C7"/>
    <w:rsid w:val="008C65B8"/>
    <w:rsid w:val="008C73B3"/>
    <w:rsid w:val="008C7CF9"/>
    <w:rsid w:val="008C7E83"/>
    <w:rsid w:val="008D11DD"/>
    <w:rsid w:val="008D30DF"/>
    <w:rsid w:val="008D52CD"/>
    <w:rsid w:val="008D5D1B"/>
    <w:rsid w:val="008D5E10"/>
    <w:rsid w:val="008D6D50"/>
    <w:rsid w:val="008D7C99"/>
    <w:rsid w:val="008E3934"/>
    <w:rsid w:val="008E3AD3"/>
    <w:rsid w:val="008E4F44"/>
    <w:rsid w:val="008E50A3"/>
    <w:rsid w:val="008E5B1E"/>
    <w:rsid w:val="008F0975"/>
    <w:rsid w:val="008F350C"/>
    <w:rsid w:val="008F3941"/>
    <w:rsid w:val="008F3C50"/>
    <w:rsid w:val="008F5A64"/>
    <w:rsid w:val="00901D80"/>
    <w:rsid w:val="00904364"/>
    <w:rsid w:val="009053E1"/>
    <w:rsid w:val="00905AAE"/>
    <w:rsid w:val="00906EBB"/>
    <w:rsid w:val="009074D5"/>
    <w:rsid w:val="00907835"/>
    <w:rsid w:val="00910AEA"/>
    <w:rsid w:val="00910BD7"/>
    <w:rsid w:val="0091114C"/>
    <w:rsid w:val="00912259"/>
    <w:rsid w:val="00914430"/>
    <w:rsid w:val="00915964"/>
    <w:rsid w:val="00917966"/>
    <w:rsid w:val="009206C7"/>
    <w:rsid w:val="009206F4"/>
    <w:rsid w:val="00923C37"/>
    <w:rsid w:val="00923E34"/>
    <w:rsid w:val="00924FFB"/>
    <w:rsid w:val="00925AA2"/>
    <w:rsid w:val="009266E1"/>
    <w:rsid w:val="0093102E"/>
    <w:rsid w:val="00931829"/>
    <w:rsid w:val="00932F6A"/>
    <w:rsid w:val="00935923"/>
    <w:rsid w:val="009364CA"/>
    <w:rsid w:val="00936B5A"/>
    <w:rsid w:val="00937C02"/>
    <w:rsid w:val="00940073"/>
    <w:rsid w:val="00940E66"/>
    <w:rsid w:val="009410F0"/>
    <w:rsid w:val="00945736"/>
    <w:rsid w:val="0095362F"/>
    <w:rsid w:val="00953AF0"/>
    <w:rsid w:val="009547FD"/>
    <w:rsid w:val="00960E5A"/>
    <w:rsid w:val="00962A73"/>
    <w:rsid w:val="009633F4"/>
    <w:rsid w:val="009718DE"/>
    <w:rsid w:val="00972F96"/>
    <w:rsid w:val="0097309C"/>
    <w:rsid w:val="0097395F"/>
    <w:rsid w:val="00975F3B"/>
    <w:rsid w:val="00976ED8"/>
    <w:rsid w:val="009810D6"/>
    <w:rsid w:val="009811A3"/>
    <w:rsid w:val="00982C75"/>
    <w:rsid w:val="00984FF8"/>
    <w:rsid w:val="00985A86"/>
    <w:rsid w:val="00986CD4"/>
    <w:rsid w:val="00990BD1"/>
    <w:rsid w:val="009933B7"/>
    <w:rsid w:val="00993B46"/>
    <w:rsid w:val="009956D5"/>
    <w:rsid w:val="0099663F"/>
    <w:rsid w:val="00997784"/>
    <w:rsid w:val="009A09C4"/>
    <w:rsid w:val="009A1D95"/>
    <w:rsid w:val="009A2D69"/>
    <w:rsid w:val="009A461A"/>
    <w:rsid w:val="009A5094"/>
    <w:rsid w:val="009A5F65"/>
    <w:rsid w:val="009A7C1F"/>
    <w:rsid w:val="009B410E"/>
    <w:rsid w:val="009B554B"/>
    <w:rsid w:val="009B589F"/>
    <w:rsid w:val="009B7DAF"/>
    <w:rsid w:val="009C2862"/>
    <w:rsid w:val="009C2E5D"/>
    <w:rsid w:val="009C3278"/>
    <w:rsid w:val="009C5127"/>
    <w:rsid w:val="009D1955"/>
    <w:rsid w:val="009D2C00"/>
    <w:rsid w:val="009D3DEC"/>
    <w:rsid w:val="009D47BA"/>
    <w:rsid w:val="009D6169"/>
    <w:rsid w:val="009D64EC"/>
    <w:rsid w:val="009E0C8D"/>
    <w:rsid w:val="009E4A06"/>
    <w:rsid w:val="009E5AC0"/>
    <w:rsid w:val="009E6585"/>
    <w:rsid w:val="009E75BE"/>
    <w:rsid w:val="009F4396"/>
    <w:rsid w:val="00A023C9"/>
    <w:rsid w:val="00A043B8"/>
    <w:rsid w:val="00A05CE5"/>
    <w:rsid w:val="00A0629A"/>
    <w:rsid w:val="00A0639B"/>
    <w:rsid w:val="00A07F63"/>
    <w:rsid w:val="00A1032B"/>
    <w:rsid w:val="00A11B68"/>
    <w:rsid w:val="00A13C1F"/>
    <w:rsid w:val="00A15081"/>
    <w:rsid w:val="00A203F9"/>
    <w:rsid w:val="00A2303D"/>
    <w:rsid w:val="00A2473E"/>
    <w:rsid w:val="00A25A79"/>
    <w:rsid w:val="00A30400"/>
    <w:rsid w:val="00A32E3A"/>
    <w:rsid w:val="00A33C07"/>
    <w:rsid w:val="00A34E4E"/>
    <w:rsid w:val="00A37229"/>
    <w:rsid w:val="00A376E7"/>
    <w:rsid w:val="00A37B8F"/>
    <w:rsid w:val="00A40E25"/>
    <w:rsid w:val="00A40FAE"/>
    <w:rsid w:val="00A41FCC"/>
    <w:rsid w:val="00A433F2"/>
    <w:rsid w:val="00A43660"/>
    <w:rsid w:val="00A44449"/>
    <w:rsid w:val="00A46290"/>
    <w:rsid w:val="00A469CA"/>
    <w:rsid w:val="00A51DC3"/>
    <w:rsid w:val="00A51FFF"/>
    <w:rsid w:val="00A529F1"/>
    <w:rsid w:val="00A52E69"/>
    <w:rsid w:val="00A52FD8"/>
    <w:rsid w:val="00A54D78"/>
    <w:rsid w:val="00A63B7D"/>
    <w:rsid w:val="00A6495A"/>
    <w:rsid w:val="00A67E3F"/>
    <w:rsid w:val="00A713EA"/>
    <w:rsid w:val="00A74FDE"/>
    <w:rsid w:val="00A770B6"/>
    <w:rsid w:val="00A77852"/>
    <w:rsid w:val="00A77860"/>
    <w:rsid w:val="00A80B03"/>
    <w:rsid w:val="00A820A8"/>
    <w:rsid w:val="00A8261B"/>
    <w:rsid w:val="00A82BE3"/>
    <w:rsid w:val="00A916A4"/>
    <w:rsid w:val="00A976B2"/>
    <w:rsid w:val="00A97952"/>
    <w:rsid w:val="00AA3D5A"/>
    <w:rsid w:val="00AA3F23"/>
    <w:rsid w:val="00AA52F1"/>
    <w:rsid w:val="00AA648B"/>
    <w:rsid w:val="00AA6506"/>
    <w:rsid w:val="00AA7EEC"/>
    <w:rsid w:val="00AB2F0C"/>
    <w:rsid w:val="00AB39F5"/>
    <w:rsid w:val="00AB44FC"/>
    <w:rsid w:val="00AB4AB6"/>
    <w:rsid w:val="00AB5313"/>
    <w:rsid w:val="00AB6373"/>
    <w:rsid w:val="00AB63E5"/>
    <w:rsid w:val="00AB6817"/>
    <w:rsid w:val="00AC0B24"/>
    <w:rsid w:val="00AC1C1F"/>
    <w:rsid w:val="00AC29FA"/>
    <w:rsid w:val="00AC5465"/>
    <w:rsid w:val="00AC69C6"/>
    <w:rsid w:val="00AD03A9"/>
    <w:rsid w:val="00AD166D"/>
    <w:rsid w:val="00AD2E6E"/>
    <w:rsid w:val="00AD4C20"/>
    <w:rsid w:val="00AD5545"/>
    <w:rsid w:val="00AD5906"/>
    <w:rsid w:val="00AE0D16"/>
    <w:rsid w:val="00AE308C"/>
    <w:rsid w:val="00AE40F0"/>
    <w:rsid w:val="00AE42EA"/>
    <w:rsid w:val="00AE4303"/>
    <w:rsid w:val="00AE4D64"/>
    <w:rsid w:val="00AE5650"/>
    <w:rsid w:val="00AF2AF6"/>
    <w:rsid w:val="00AF6881"/>
    <w:rsid w:val="00AF6F41"/>
    <w:rsid w:val="00AF716F"/>
    <w:rsid w:val="00B00710"/>
    <w:rsid w:val="00B02ED9"/>
    <w:rsid w:val="00B0391D"/>
    <w:rsid w:val="00B04B07"/>
    <w:rsid w:val="00B0574A"/>
    <w:rsid w:val="00B06212"/>
    <w:rsid w:val="00B0670A"/>
    <w:rsid w:val="00B10A19"/>
    <w:rsid w:val="00B12BC5"/>
    <w:rsid w:val="00B12C4E"/>
    <w:rsid w:val="00B139CD"/>
    <w:rsid w:val="00B13D70"/>
    <w:rsid w:val="00B1417D"/>
    <w:rsid w:val="00B14D27"/>
    <w:rsid w:val="00B15531"/>
    <w:rsid w:val="00B16E0F"/>
    <w:rsid w:val="00B21C2D"/>
    <w:rsid w:val="00B2235B"/>
    <w:rsid w:val="00B27BB0"/>
    <w:rsid w:val="00B303C2"/>
    <w:rsid w:val="00B313A5"/>
    <w:rsid w:val="00B32C3F"/>
    <w:rsid w:val="00B33A29"/>
    <w:rsid w:val="00B35402"/>
    <w:rsid w:val="00B35F22"/>
    <w:rsid w:val="00B36FE3"/>
    <w:rsid w:val="00B4132E"/>
    <w:rsid w:val="00B426C5"/>
    <w:rsid w:val="00B43DDC"/>
    <w:rsid w:val="00B44502"/>
    <w:rsid w:val="00B60449"/>
    <w:rsid w:val="00B61CD9"/>
    <w:rsid w:val="00B66221"/>
    <w:rsid w:val="00B6688C"/>
    <w:rsid w:val="00B66FB2"/>
    <w:rsid w:val="00B70DA8"/>
    <w:rsid w:val="00B77EAA"/>
    <w:rsid w:val="00B82DF9"/>
    <w:rsid w:val="00B83067"/>
    <w:rsid w:val="00B85AC0"/>
    <w:rsid w:val="00B86011"/>
    <w:rsid w:val="00B909DF"/>
    <w:rsid w:val="00B90A10"/>
    <w:rsid w:val="00B90B36"/>
    <w:rsid w:val="00B90E03"/>
    <w:rsid w:val="00B9267C"/>
    <w:rsid w:val="00B94F5E"/>
    <w:rsid w:val="00B95A88"/>
    <w:rsid w:val="00B95AC1"/>
    <w:rsid w:val="00B97098"/>
    <w:rsid w:val="00BA22CF"/>
    <w:rsid w:val="00BA3F76"/>
    <w:rsid w:val="00BA4464"/>
    <w:rsid w:val="00BA47A1"/>
    <w:rsid w:val="00BA4AD0"/>
    <w:rsid w:val="00BA5C58"/>
    <w:rsid w:val="00BB0EDA"/>
    <w:rsid w:val="00BB1469"/>
    <w:rsid w:val="00BB543E"/>
    <w:rsid w:val="00BB6E9E"/>
    <w:rsid w:val="00BB7091"/>
    <w:rsid w:val="00BB7486"/>
    <w:rsid w:val="00BB7C0A"/>
    <w:rsid w:val="00BC0978"/>
    <w:rsid w:val="00BC3C05"/>
    <w:rsid w:val="00BC4954"/>
    <w:rsid w:val="00BC652D"/>
    <w:rsid w:val="00BC7C26"/>
    <w:rsid w:val="00BD02A2"/>
    <w:rsid w:val="00BD1202"/>
    <w:rsid w:val="00BD65A4"/>
    <w:rsid w:val="00BD6D1B"/>
    <w:rsid w:val="00BD7027"/>
    <w:rsid w:val="00BD72EF"/>
    <w:rsid w:val="00BE1191"/>
    <w:rsid w:val="00BE26A8"/>
    <w:rsid w:val="00BE37F6"/>
    <w:rsid w:val="00BE507A"/>
    <w:rsid w:val="00BE5BAC"/>
    <w:rsid w:val="00BF053A"/>
    <w:rsid w:val="00BF0614"/>
    <w:rsid w:val="00BF159E"/>
    <w:rsid w:val="00BF1720"/>
    <w:rsid w:val="00BF1F0E"/>
    <w:rsid w:val="00BF413B"/>
    <w:rsid w:val="00BF487B"/>
    <w:rsid w:val="00BF7CFE"/>
    <w:rsid w:val="00C00C8B"/>
    <w:rsid w:val="00C00D1E"/>
    <w:rsid w:val="00C04E8C"/>
    <w:rsid w:val="00C07DC3"/>
    <w:rsid w:val="00C07ED8"/>
    <w:rsid w:val="00C10CA1"/>
    <w:rsid w:val="00C11ACD"/>
    <w:rsid w:val="00C13F65"/>
    <w:rsid w:val="00C14B34"/>
    <w:rsid w:val="00C14B83"/>
    <w:rsid w:val="00C15F03"/>
    <w:rsid w:val="00C16C3D"/>
    <w:rsid w:val="00C176E6"/>
    <w:rsid w:val="00C2094D"/>
    <w:rsid w:val="00C20D40"/>
    <w:rsid w:val="00C2124E"/>
    <w:rsid w:val="00C2173C"/>
    <w:rsid w:val="00C21FD0"/>
    <w:rsid w:val="00C2273A"/>
    <w:rsid w:val="00C23EBF"/>
    <w:rsid w:val="00C23F2A"/>
    <w:rsid w:val="00C25EF0"/>
    <w:rsid w:val="00C261F8"/>
    <w:rsid w:val="00C2728C"/>
    <w:rsid w:val="00C272D5"/>
    <w:rsid w:val="00C31B29"/>
    <w:rsid w:val="00C33945"/>
    <w:rsid w:val="00C342A2"/>
    <w:rsid w:val="00C3437D"/>
    <w:rsid w:val="00C3549B"/>
    <w:rsid w:val="00C37264"/>
    <w:rsid w:val="00C3727F"/>
    <w:rsid w:val="00C3732B"/>
    <w:rsid w:val="00C37B2F"/>
    <w:rsid w:val="00C42220"/>
    <w:rsid w:val="00C44D01"/>
    <w:rsid w:val="00C44D88"/>
    <w:rsid w:val="00C44E7B"/>
    <w:rsid w:val="00C47892"/>
    <w:rsid w:val="00C5151D"/>
    <w:rsid w:val="00C53EC7"/>
    <w:rsid w:val="00C5526D"/>
    <w:rsid w:val="00C55E2A"/>
    <w:rsid w:val="00C56C91"/>
    <w:rsid w:val="00C615C4"/>
    <w:rsid w:val="00C63867"/>
    <w:rsid w:val="00C63F00"/>
    <w:rsid w:val="00C640DA"/>
    <w:rsid w:val="00C70845"/>
    <w:rsid w:val="00C70D1B"/>
    <w:rsid w:val="00C72867"/>
    <w:rsid w:val="00C737F9"/>
    <w:rsid w:val="00C7640B"/>
    <w:rsid w:val="00C76B34"/>
    <w:rsid w:val="00C807DD"/>
    <w:rsid w:val="00C80F88"/>
    <w:rsid w:val="00C82E6A"/>
    <w:rsid w:val="00C82EA8"/>
    <w:rsid w:val="00C82F75"/>
    <w:rsid w:val="00C8319D"/>
    <w:rsid w:val="00C846ED"/>
    <w:rsid w:val="00C869F1"/>
    <w:rsid w:val="00C86D0E"/>
    <w:rsid w:val="00C91583"/>
    <w:rsid w:val="00C91781"/>
    <w:rsid w:val="00C91ADF"/>
    <w:rsid w:val="00C95DEC"/>
    <w:rsid w:val="00C9607C"/>
    <w:rsid w:val="00C96880"/>
    <w:rsid w:val="00C96947"/>
    <w:rsid w:val="00C96B4F"/>
    <w:rsid w:val="00CA1D57"/>
    <w:rsid w:val="00CA2931"/>
    <w:rsid w:val="00CA7ED2"/>
    <w:rsid w:val="00CB0C07"/>
    <w:rsid w:val="00CB107D"/>
    <w:rsid w:val="00CB2009"/>
    <w:rsid w:val="00CB28AF"/>
    <w:rsid w:val="00CB31FB"/>
    <w:rsid w:val="00CB3921"/>
    <w:rsid w:val="00CB3A39"/>
    <w:rsid w:val="00CB5480"/>
    <w:rsid w:val="00CB70A9"/>
    <w:rsid w:val="00CB7285"/>
    <w:rsid w:val="00CC1329"/>
    <w:rsid w:val="00CC1363"/>
    <w:rsid w:val="00CC60CB"/>
    <w:rsid w:val="00CD0312"/>
    <w:rsid w:val="00CD0D67"/>
    <w:rsid w:val="00CD1276"/>
    <w:rsid w:val="00CD26D7"/>
    <w:rsid w:val="00CD29B2"/>
    <w:rsid w:val="00CD2F4D"/>
    <w:rsid w:val="00CD356A"/>
    <w:rsid w:val="00CD3A72"/>
    <w:rsid w:val="00CD5AD5"/>
    <w:rsid w:val="00CD5CBD"/>
    <w:rsid w:val="00CD5D7C"/>
    <w:rsid w:val="00CE073C"/>
    <w:rsid w:val="00CE0BE6"/>
    <w:rsid w:val="00CE1EC2"/>
    <w:rsid w:val="00CE2B93"/>
    <w:rsid w:val="00CE464E"/>
    <w:rsid w:val="00CE63EC"/>
    <w:rsid w:val="00CE78A0"/>
    <w:rsid w:val="00CF0C02"/>
    <w:rsid w:val="00CF0CDD"/>
    <w:rsid w:val="00CF1384"/>
    <w:rsid w:val="00CF2922"/>
    <w:rsid w:val="00CF4FC9"/>
    <w:rsid w:val="00D02432"/>
    <w:rsid w:val="00D02D44"/>
    <w:rsid w:val="00D07BAC"/>
    <w:rsid w:val="00D10BB4"/>
    <w:rsid w:val="00D1164C"/>
    <w:rsid w:val="00D13D78"/>
    <w:rsid w:val="00D15D48"/>
    <w:rsid w:val="00D20FF7"/>
    <w:rsid w:val="00D21125"/>
    <w:rsid w:val="00D2279A"/>
    <w:rsid w:val="00D22809"/>
    <w:rsid w:val="00D22B50"/>
    <w:rsid w:val="00D24B00"/>
    <w:rsid w:val="00D250E9"/>
    <w:rsid w:val="00D264F4"/>
    <w:rsid w:val="00D26973"/>
    <w:rsid w:val="00D27CBE"/>
    <w:rsid w:val="00D32F6C"/>
    <w:rsid w:val="00D32FDF"/>
    <w:rsid w:val="00D36CD0"/>
    <w:rsid w:val="00D4062A"/>
    <w:rsid w:val="00D4096F"/>
    <w:rsid w:val="00D4133F"/>
    <w:rsid w:val="00D41582"/>
    <w:rsid w:val="00D435BD"/>
    <w:rsid w:val="00D4374A"/>
    <w:rsid w:val="00D43F4F"/>
    <w:rsid w:val="00D4423B"/>
    <w:rsid w:val="00D476B5"/>
    <w:rsid w:val="00D5000C"/>
    <w:rsid w:val="00D50B10"/>
    <w:rsid w:val="00D51A99"/>
    <w:rsid w:val="00D56FC4"/>
    <w:rsid w:val="00D57E64"/>
    <w:rsid w:val="00D62CF8"/>
    <w:rsid w:val="00D63566"/>
    <w:rsid w:val="00D656E6"/>
    <w:rsid w:val="00D7065E"/>
    <w:rsid w:val="00D7655D"/>
    <w:rsid w:val="00D77338"/>
    <w:rsid w:val="00D81635"/>
    <w:rsid w:val="00D842A7"/>
    <w:rsid w:val="00D84EB8"/>
    <w:rsid w:val="00D878CD"/>
    <w:rsid w:val="00D87D43"/>
    <w:rsid w:val="00D977D6"/>
    <w:rsid w:val="00DA126D"/>
    <w:rsid w:val="00DA2B54"/>
    <w:rsid w:val="00DA5784"/>
    <w:rsid w:val="00DA621B"/>
    <w:rsid w:val="00DA7E0B"/>
    <w:rsid w:val="00DB2874"/>
    <w:rsid w:val="00DB497E"/>
    <w:rsid w:val="00DB59BB"/>
    <w:rsid w:val="00DB6BAD"/>
    <w:rsid w:val="00DC0849"/>
    <w:rsid w:val="00DC0D95"/>
    <w:rsid w:val="00DC472B"/>
    <w:rsid w:val="00DC5D46"/>
    <w:rsid w:val="00DC6551"/>
    <w:rsid w:val="00DD0D4F"/>
    <w:rsid w:val="00DD0F55"/>
    <w:rsid w:val="00DD2DEC"/>
    <w:rsid w:val="00DD4813"/>
    <w:rsid w:val="00DD783A"/>
    <w:rsid w:val="00DE0601"/>
    <w:rsid w:val="00DE14FF"/>
    <w:rsid w:val="00DE1E8B"/>
    <w:rsid w:val="00DE274D"/>
    <w:rsid w:val="00DE4139"/>
    <w:rsid w:val="00DE52D7"/>
    <w:rsid w:val="00DE639B"/>
    <w:rsid w:val="00DF1686"/>
    <w:rsid w:val="00DF4816"/>
    <w:rsid w:val="00DF5183"/>
    <w:rsid w:val="00DF5BF9"/>
    <w:rsid w:val="00DF66F7"/>
    <w:rsid w:val="00DF6CF9"/>
    <w:rsid w:val="00DF7910"/>
    <w:rsid w:val="00E0035D"/>
    <w:rsid w:val="00E02457"/>
    <w:rsid w:val="00E05603"/>
    <w:rsid w:val="00E05928"/>
    <w:rsid w:val="00E07680"/>
    <w:rsid w:val="00E11B60"/>
    <w:rsid w:val="00E136D1"/>
    <w:rsid w:val="00E14A9E"/>
    <w:rsid w:val="00E14FF5"/>
    <w:rsid w:val="00E21401"/>
    <w:rsid w:val="00E22623"/>
    <w:rsid w:val="00E247E9"/>
    <w:rsid w:val="00E2775C"/>
    <w:rsid w:val="00E27BF3"/>
    <w:rsid w:val="00E27DBD"/>
    <w:rsid w:val="00E3050C"/>
    <w:rsid w:val="00E324A9"/>
    <w:rsid w:val="00E34B83"/>
    <w:rsid w:val="00E367DB"/>
    <w:rsid w:val="00E3709D"/>
    <w:rsid w:val="00E421B0"/>
    <w:rsid w:val="00E453A4"/>
    <w:rsid w:val="00E4647F"/>
    <w:rsid w:val="00E465F5"/>
    <w:rsid w:val="00E46BB2"/>
    <w:rsid w:val="00E51B89"/>
    <w:rsid w:val="00E545D4"/>
    <w:rsid w:val="00E56CD6"/>
    <w:rsid w:val="00E57F67"/>
    <w:rsid w:val="00E603C3"/>
    <w:rsid w:val="00E6418E"/>
    <w:rsid w:val="00E65405"/>
    <w:rsid w:val="00E65E5E"/>
    <w:rsid w:val="00E7132D"/>
    <w:rsid w:val="00E714FE"/>
    <w:rsid w:val="00E72455"/>
    <w:rsid w:val="00E74559"/>
    <w:rsid w:val="00E74704"/>
    <w:rsid w:val="00E74746"/>
    <w:rsid w:val="00E75FA7"/>
    <w:rsid w:val="00E76BA8"/>
    <w:rsid w:val="00E76DEE"/>
    <w:rsid w:val="00E76E11"/>
    <w:rsid w:val="00E76F29"/>
    <w:rsid w:val="00E77586"/>
    <w:rsid w:val="00E803A9"/>
    <w:rsid w:val="00E825BF"/>
    <w:rsid w:val="00E827F9"/>
    <w:rsid w:val="00E84D9F"/>
    <w:rsid w:val="00E84FD4"/>
    <w:rsid w:val="00E870BA"/>
    <w:rsid w:val="00E93FDA"/>
    <w:rsid w:val="00E94921"/>
    <w:rsid w:val="00E9535F"/>
    <w:rsid w:val="00E9606A"/>
    <w:rsid w:val="00EA08DE"/>
    <w:rsid w:val="00EA1427"/>
    <w:rsid w:val="00EA1D39"/>
    <w:rsid w:val="00EA36BC"/>
    <w:rsid w:val="00EA3FF1"/>
    <w:rsid w:val="00EA4F92"/>
    <w:rsid w:val="00EA57FD"/>
    <w:rsid w:val="00EA6CC6"/>
    <w:rsid w:val="00EB07E6"/>
    <w:rsid w:val="00EB1758"/>
    <w:rsid w:val="00EB17B0"/>
    <w:rsid w:val="00EB180C"/>
    <w:rsid w:val="00EB2E42"/>
    <w:rsid w:val="00EC265B"/>
    <w:rsid w:val="00EC43F3"/>
    <w:rsid w:val="00EC63A4"/>
    <w:rsid w:val="00ED2631"/>
    <w:rsid w:val="00ED3D3F"/>
    <w:rsid w:val="00ED4484"/>
    <w:rsid w:val="00ED586C"/>
    <w:rsid w:val="00ED5A01"/>
    <w:rsid w:val="00ED5B45"/>
    <w:rsid w:val="00EE00C4"/>
    <w:rsid w:val="00EE0C62"/>
    <w:rsid w:val="00EE21E0"/>
    <w:rsid w:val="00EE55CA"/>
    <w:rsid w:val="00EE62CD"/>
    <w:rsid w:val="00EE7B41"/>
    <w:rsid w:val="00EF06D3"/>
    <w:rsid w:val="00EF10D1"/>
    <w:rsid w:val="00EF14B0"/>
    <w:rsid w:val="00EF284F"/>
    <w:rsid w:val="00EF2CB2"/>
    <w:rsid w:val="00EF37D8"/>
    <w:rsid w:val="00EF4B4E"/>
    <w:rsid w:val="00EF4CB8"/>
    <w:rsid w:val="00EF515F"/>
    <w:rsid w:val="00EF5957"/>
    <w:rsid w:val="00EF5A4C"/>
    <w:rsid w:val="00EF6639"/>
    <w:rsid w:val="00EF6DE6"/>
    <w:rsid w:val="00EF73B6"/>
    <w:rsid w:val="00F0221E"/>
    <w:rsid w:val="00F028F4"/>
    <w:rsid w:val="00F02FAE"/>
    <w:rsid w:val="00F065CD"/>
    <w:rsid w:val="00F103CF"/>
    <w:rsid w:val="00F1175D"/>
    <w:rsid w:val="00F11D50"/>
    <w:rsid w:val="00F11DBA"/>
    <w:rsid w:val="00F13209"/>
    <w:rsid w:val="00F13B3B"/>
    <w:rsid w:val="00F179FD"/>
    <w:rsid w:val="00F208B1"/>
    <w:rsid w:val="00F2507C"/>
    <w:rsid w:val="00F27E12"/>
    <w:rsid w:val="00F3022D"/>
    <w:rsid w:val="00F304AE"/>
    <w:rsid w:val="00F31CB2"/>
    <w:rsid w:val="00F32258"/>
    <w:rsid w:val="00F32D47"/>
    <w:rsid w:val="00F332C1"/>
    <w:rsid w:val="00F35819"/>
    <w:rsid w:val="00F414EE"/>
    <w:rsid w:val="00F42505"/>
    <w:rsid w:val="00F45221"/>
    <w:rsid w:val="00F457EB"/>
    <w:rsid w:val="00F46B5C"/>
    <w:rsid w:val="00F47638"/>
    <w:rsid w:val="00F50738"/>
    <w:rsid w:val="00F51216"/>
    <w:rsid w:val="00F51C74"/>
    <w:rsid w:val="00F53C53"/>
    <w:rsid w:val="00F55247"/>
    <w:rsid w:val="00F56092"/>
    <w:rsid w:val="00F5785A"/>
    <w:rsid w:val="00F57F50"/>
    <w:rsid w:val="00F61F73"/>
    <w:rsid w:val="00F65AF6"/>
    <w:rsid w:val="00F65DC9"/>
    <w:rsid w:val="00F66973"/>
    <w:rsid w:val="00F66D80"/>
    <w:rsid w:val="00F700C8"/>
    <w:rsid w:val="00F7019C"/>
    <w:rsid w:val="00F72BB3"/>
    <w:rsid w:val="00F72D71"/>
    <w:rsid w:val="00F74320"/>
    <w:rsid w:val="00F74CDC"/>
    <w:rsid w:val="00F77D71"/>
    <w:rsid w:val="00F80DA2"/>
    <w:rsid w:val="00F81C62"/>
    <w:rsid w:val="00F83F01"/>
    <w:rsid w:val="00F874FC"/>
    <w:rsid w:val="00F91D9E"/>
    <w:rsid w:val="00F922BB"/>
    <w:rsid w:val="00F938B9"/>
    <w:rsid w:val="00F94D7D"/>
    <w:rsid w:val="00FA2259"/>
    <w:rsid w:val="00FA287D"/>
    <w:rsid w:val="00FA46BE"/>
    <w:rsid w:val="00FA47BC"/>
    <w:rsid w:val="00FA590C"/>
    <w:rsid w:val="00FB23EE"/>
    <w:rsid w:val="00FB241F"/>
    <w:rsid w:val="00FB2E94"/>
    <w:rsid w:val="00FB3201"/>
    <w:rsid w:val="00FB5B91"/>
    <w:rsid w:val="00FB749B"/>
    <w:rsid w:val="00FC1AE0"/>
    <w:rsid w:val="00FC6294"/>
    <w:rsid w:val="00FC6AEC"/>
    <w:rsid w:val="00FC77A5"/>
    <w:rsid w:val="00FC7DE8"/>
    <w:rsid w:val="00FC7E3D"/>
    <w:rsid w:val="00FD4026"/>
    <w:rsid w:val="00FD54BA"/>
    <w:rsid w:val="00FD60B3"/>
    <w:rsid w:val="00FD76FC"/>
    <w:rsid w:val="00FE2E4E"/>
    <w:rsid w:val="00FE5F0C"/>
    <w:rsid w:val="00FE6716"/>
    <w:rsid w:val="00FEEBB0"/>
    <w:rsid w:val="00FF0517"/>
    <w:rsid w:val="00FF0FA4"/>
    <w:rsid w:val="00FF2A13"/>
    <w:rsid w:val="00FF3DB9"/>
    <w:rsid w:val="00FF47C8"/>
    <w:rsid w:val="00FF5537"/>
    <w:rsid w:val="00FF59DA"/>
    <w:rsid w:val="00FF5AF1"/>
    <w:rsid w:val="00FF6481"/>
    <w:rsid w:val="00FF6655"/>
    <w:rsid w:val="00FF6714"/>
    <w:rsid w:val="00FF74F9"/>
    <w:rsid w:val="0134AAC8"/>
    <w:rsid w:val="01C1B512"/>
    <w:rsid w:val="022F905E"/>
    <w:rsid w:val="02F9A4AB"/>
    <w:rsid w:val="0467489A"/>
    <w:rsid w:val="0516AC16"/>
    <w:rsid w:val="0551589A"/>
    <w:rsid w:val="0665662C"/>
    <w:rsid w:val="07358C1D"/>
    <w:rsid w:val="07A9A306"/>
    <w:rsid w:val="07BF6604"/>
    <w:rsid w:val="0836863C"/>
    <w:rsid w:val="0909CAC4"/>
    <w:rsid w:val="09C249BB"/>
    <w:rsid w:val="0A4380C5"/>
    <w:rsid w:val="0A70E2EE"/>
    <w:rsid w:val="0A714890"/>
    <w:rsid w:val="0AAE84CA"/>
    <w:rsid w:val="0B12DEF9"/>
    <w:rsid w:val="0BB15785"/>
    <w:rsid w:val="0C51DD0F"/>
    <w:rsid w:val="0E330906"/>
    <w:rsid w:val="0E3994CB"/>
    <w:rsid w:val="0E87620E"/>
    <w:rsid w:val="0EC901B4"/>
    <w:rsid w:val="1068A156"/>
    <w:rsid w:val="106E3001"/>
    <w:rsid w:val="10F33B6C"/>
    <w:rsid w:val="11593C20"/>
    <w:rsid w:val="12B17753"/>
    <w:rsid w:val="12E8BF40"/>
    <w:rsid w:val="137C965E"/>
    <w:rsid w:val="13B1EC2E"/>
    <w:rsid w:val="145B5B5D"/>
    <w:rsid w:val="1552DCF6"/>
    <w:rsid w:val="15CCF0C3"/>
    <w:rsid w:val="15E3BB40"/>
    <w:rsid w:val="15FF4B1A"/>
    <w:rsid w:val="1740562E"/>
    <w:rsid w:val="174088FF"/>
    <w:rsid w:val="1765FE9D"/>
    <w:rsid w:val="18352A00"/>
    <w:rsid w:val="18717497"/>
    <w:rsid w:val="18CA5440"/>
    <w:rsid w:val="18E11EBD"/>
    <w:rsid w:val="1946931C"/>
    <w:rsid w:val="19C0A6E9"/>
    <w:rsid w:val="19D77166"/>
    <w:rsid w:val="19EEA08A"/>
    <w:rsid w:val="1A8CC92F"/>
    <w:rsid w:val="1C1A5316"/>
    <w:rsid w:val="1CCBE1A1"/>
    <w:rsid w:val="1D0D4BC0"/>
    <w:rsid w:val="1DB7E9DF"/>
    <w:rsid w:val="21139E7E"/>
    <w:rsid w:val="224A91F8"/>
    <w:rsid w:val="235DA36B"/>
    <w:rsid w:val="24CABB05"/>
    <w:rsid w:val="24EC2A6C"/>
    <w:rsid w:val="24EFC0D9"/>
    <w:rsid w:val="2513CB19"/>
    <w:rsid w:val="25207D01"/>
    <w:rsid w:val="265B94C3"/>
    <w:rsid w:val="26FB82D5"/>
    <w:rsid w:val="2865FF96"/>
    <w:rsid w:val="28AD863B"/>
    <w:rsid w:val="28E1A6FA"/>
    <w:rsid w:val="292C9236"/>
    <w:rsid w:val="2A104847"/>
    <w:rsid w:val="2A7EA64B"/>
    <w:rsid w:val="2AC39D3A"/>
    <w:rsid w:val="2B638B4C"/>
    <w:rsid w:val="2B97793A"/>
    <w:rsid w:val="2D236F8A"/>
    <w:rsid w:val="2DACC5F0"/>
    <w:rsid w:val="2DD3E555"/>
    <w:rsid w:val="2ED9AAC0"/>
    <w:rsid w:val="2F3953B8"/>
    <w:rsid w:val="2F63C184"/>
    <w:rsid w:val="2FC89E6B"/>
    <w:rsid w:val="30350431"/>
    <w:rsid w:val="309D7785"/>
    <w:rsid w:val="30BF56B6"/>
    <w:rsid w:val="30C96267"/>
    <w:rsid w:val="33761A57"/>
    <w:rsid w:val="34E06F05"/>
    <w:rsid w:val="34F20F7E"/>
    <w:rsid w:val="36038D5A"/>
    <w:rsid w:val="3768AD46"/>
    <w:rsid w:val="37BE4794"/>
    <w:rsid w:val="37BEAC3B"/>
    <w:rsid w:val="388A69DA"/>
    <w:rsid w:val="38BA29E3"/>
    <w:rsid w:val="396B859D"/>
    <w:rsid w:val="39A72E40"/>
    <w:rsid w:val="39BDC5EC"/>
    <w:rsid w:val="39EC071E"/>
    <w:rsid w:val="3A53CF35"/>
    <w:rsid w:val="3B2A0915"/>
    <w:rsid w:val="3B752627"/>
    <w:rsid w:val="3C746275"/>
    <w:rsid w:val="3CCE2AA8"/>
    <w:rsid w:val="3D7044C4"/>
    <w:rsid w:val="3D7CC4D6"/>
    <w:rsid w:val="3F1171FA"/>
    <w:rsid w:val="3FB81EA2"/>
    <w:rsid w:val="3FCB8554"/>
    <w:rsid w:val="401573A5"/>
    <w:rsid w:val="401B0250"/>
    <w:rsid w:val="407C2BB4"/>
    <w:rsid w:val="410FF433"/>
    <w:rsid w:val="4203E8FC"/>
    <w:rsid w:val="42370D9C"/>
    <w:rsid w:val="43FB7AC9"/>
    <w:rsid w:val="442E07F1"/>
    <w:rsid w:val="4448C3E5"/>
    <w:rsid w:val="44560D45"/>
    <w:rsid w:val="44AF497E"/>
    <w:rsid w:val="44DE9A5D"/>
    <w:rsid w:val="44F660F9"/>
    <w:rsid w:val="455F6BC5"/>
    <w:rsid w:val="458196A8"/>
    <w:rsid w:val="45C940DA"/>
    <w:rsid w:val="462249E7"/>
    <w:rsid w:val="467A6ABE"/>
    <w:rsid w:val="47ADC6D0"/>
    <w:rsid w:val="47C3625D"/>
    <w:rsid w:val="48032F48"/>
    <w:rsid w:val="486E480D"/>
    <w:rsid w:val="48B0CC5C"/>
    <w:rsid w:val="4A91F853"/>
    <w:rsid w:val="4AF5BB0A"/>
    <w:rsid w:val="4BB64F35"/>
    <w:rsid w:val="4C2CCC95"/>
    <w:rsid w:val="4C918B6B"/>
    <w:rsid w:val="4CD1028A"/>
    <w:rsid w:val="4FEA36ED"/>
    <w:rsid w:val="502F9283"/>
    <w:rsid w:val="507F06AE"/>
    <w:rsid w:val="51D57B79"/>
    <w:rsid w:val="51EA7F8E"/>
    <w:rsid w:val="525E9F0E"/>
    <w:rsid w:val="52FBFD6A"/>
    <w:rsid w:val="538E3C7A"/>
    <w:rsid w:val="53EAC82F"/>
    <w:rsid w:val="545CCE42"/>
    <w:rsid w:val="54F6B665"/>
    <w:rsid w:val="5557A1D5"/>
    <w:rsid w:val="563DE897"/>
    <w:rsid w:val="5642E0C5"/>
    <w:rsid w:val="596A3712"/>
    <w:rsid w:val="59AFD136"/>
    <w:rsid w:val="5CAC7B5D"/>
    <w:rsid w:val="5CFD4A7E"/>
    <w:rsid w:val="5E29F0DE"/>
    <w:rsid w:val="5E921F50"/>
    <w:rsid w:val="5EF59B71"/>
    <w:rsid w:val="5FF2DE86"/>
    <w:rsid w:val="60BF6573"/>
    <w:rsid w:val="60F6E031"/>
    <w:rsid w:val="61C4960E"/>
    <w:rsid w:val="625E2B2C"/>
    <w:rsid w:val="6347D58A"/>
    <w:rsid w:val="642D84D4"/>
    <w:rsid w:val="650BC043"/>
    <w:rsid w:val="651890F3"/>
    <w:rsid w:val="66355559"/>
    <w:rsid w:val="6643CDA9"/>
    <w:rsid w:val="67080269"/>
    <w:rsid w:val="671ECCE6"/>
    <w:rsid w:val="67A8234C"/>
    <w:rsid w:val="6867C580"/>
    <w:rsid w:val="689BB36E"/>
    <w:rsid w:val="68D65FF2"/>
    <w:rsid w:val="6962DD86"/>
    <w:rsid w:val="696B2FB3"/>
    <w:rsid w:val="6ABEA350"/>
    <w:rsid w:val="6CB5A97B"/>
    <w:rsid w:val="6D12FE7E"/>
    <w:rsid w:val="6DD2093A"/>
    <w:rsid w:val="6F3167AA"/>
    <w:rsid w:val="6F5773C5"/>
    <w:rsid w:val="72367B44"/>
    <w:rsid w:val="72C17A01"/>
    <w:rsid w:val="72E380E0"/>
    <w:rsid w:val="72F788D6"/>
    <w:rsid w:val="73FD4FEE"/>
    <w:rsid w:val="7447C30A"/>
    <w:rsid w:val="74A3FC96"/>
    <w:rsid w:val="75AB6D00"/>
    <w:rsid w:val="7637AD9B"/>
    <w:rsid w:val="76EA6B16"/>
    <w:rsid w:val="77473D61"/>
    <w:rsid w:val="77908046"/>
    <w:rsid w:val="7794EB24"/>
    <w:rsid w:val="781778CC"/>
    <w:rsid w:val="78404869"/>
    <w:rsid w:val="798FFE9E"/>
    <w:rsid w:val="7A091F5B"/>
    <w:rsid w:val="7A3098E8"/>
    <w:rsid w:val="7A3DCE83"/>
    <w:rsid w:val="7D9D89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2676B168"/>
  <w15:chartTrackingRefBased/>
  <w15:docId w15:val="{88ED245F-B34B-46A9-85D4-D8C4CA7E3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ora" w:eastAsia="Yu Gothic Medium" w:hAnsi="Lora" w:cs="Calibri"/>
        <w:kern w:val="2"/>
        <w:sz w:val="24"/>
        <w:szCs w:val="32"/>
        <w:lang w:val="en-US" w:eastAsia="ja-JP"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62F"/>
    <w:pPr>
      <w:spacing w:before="60" w:after="60"/>
      <w:ind w:firstLine="454"/>
      <w:jc w:val="both"/>
    </w:pPr>
  </w:style>
  <w:style w:type="paragraph" w:styleId="Heading1">
    <w:name w:val="heading 1"/>
    <w:basedOn w:val="Normal"/>
    <w:next w:val="Normal"/>
    <w:link w:val="Heading1Char"/>
    <w:autoRedefine/>
    <w:uiPriority w:val="9"/>
    <w:qFormat/>
    <w:rsid w:val="007C61EE"/>
    <w:pPr>
      <w:keepNext/>
      <w:keepLines/>
      <w:pageBreakBefore/>
      <w:numPr>
        <w:numId w:val="6"/>
      </w:numPr>
      <w:spacing w:before="240" w:after="240"/>
      <w:outlineLvl w:val="0"/>
    </w:pPr>
    <w:rPr>
      <w:rFonts w:eastAsiaTheme="majorEastAsia" w:cstheme="majorBidi"/>
      <w:b/>
      <w:color w:val="0F4761" w:themeColor="accent1" w:themeShade="BF"/>
      <w:sz w:val="28"/>
    </w:rPr>
  </w:style>
  <w:style w:type="paragraph" w:styleId="Heading2">
    <w:name w:val="heading 2"/>
    <w:basedOn w:val="Normal"/>
    <w:next w:val="Normal"/>
    <w:link w:val="Heading2Char"/>
    <w:autoRedefine/>
    <w:uiPriority w:val="9"/>
    <w:unhideWhenUsed/>
    <w:qFormat/>
    <w:rsid w:val="000A307A"/>
    <w:pPr>
      <w:keepNext/>
      <w:keepLines/>
      <w:numPr>
        <w:ilvl w:val="1"/>
        <w:numId w:val="6"/>
      </w:numPr>
      <w:tabs>
        <w:tab w:val="left" w:pos="709"/>
      </w:tabs>
      <w:spacing w:before="240" w:after="120"/>
      <w:outlineLvl w:val="1"/>
    </w:pPr>
    <w:rPr>
      <w:rFonts w:eastAsiaTheme="majorEastAsia" w:cstheme="majorBidi"/>
      <w:b/>
      <w:color w:val="0F4761" w:themeColor="accent1" w:themeShade="BF"/>
      <w:sz w:val="26"/>
      <w:szCs w:val="26"/>
    </w:rPr>
  </w:style>
  <w:style w:type="paragraph" w:styleId="Heading3">
    <w:name w:val="heading 3"/>
    <w:basedOn w:val="Normal"/>
    <w:next w:val="Normal"/>
    <w:link w:val="Heading3Char"/>
    <w:uiPriority w:val="9"/>
    <w:unhideWhenUsed/>
    <w:qFormat/>
    <w:rsid w:val="00AA7EEC"/>
    <w:pPr>
      <w:keepNext/>
      <w:keepLines/>
      <w:numPr>
        <w:ilvl w:val="2"/>
        <w:numId w:val="6"/>
      </w:numPr>
      <w:tabs>
        <w:tab w:val="left" w:pos="1134"/>
      </w:tabs>
      <w:spacing w:before="120"/>
      <w:ind w:left="34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0A307A"/>
    <w:pPr>
      <w:keepNext/>
      <w:keepLines/>
      <w:numPr>
        <w:ilvl w:val="3"/>
        <w:numId w:val="6"/>
      </w:numPr>
      <w:tabs>
        <w:tab w:val="clear" w:pos="510"/>
        <w:tab w:val="num" w:pos="1560"/>
      </w:tabs>
      <w:spacing w:before="80" w:after="40"/>
      <w:ind w:firstLine="539"/>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CD26D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D26D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D26D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D26D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D26D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1EE"/>
    <w:rPr>
      <w:rFonts w:eastAsiaTheme="majorEastAsia" w:cstheme="majorBidi"/>
      <w:b/>
      <w:color w:val="0F4761" w:themeColor="accent1" w:themeShade="BF"/>
      <w:sz w:val="28"/>
    </w:rPr>
  </w:style>
  <w:style w:type="paragraph" w:styleId="Title">
    <w:name w:val="Title"/>
    <w:basedOn w:val="Normal"/>
    <w:next w:val="Normal"/>
    <w:link w:val="TitleChar"/>
    <w:autoRedefine/>
    <w:uiPriority w:val="10"/>
    <w:qFormat/>
    <w:rsid w:val="001D2C8A"/>
    <w:pPr>
      <w:spacing w:before="240" w:after="240" w:line="36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1D2C8A"/>
    <w:rPr>
      <w:rFonts w:eastAsiaTheme="majorEastAsia" w:cstheme="majorBidi"/>
      <w:b/>
      <w:spacing w:val="-10"/>
      <w:kern w:val="28"/>
      <w:sz w:val="40"/>
      <w:szCs w:val="56"/>
    </w:rPr>
  </w:style>
  <w:style w:type="character" w:customStyle="1" w:styleId="Heading2Char">
    <w:name w:val="Heading 2 Char"/>
    <w:basedOn w:val="DefaultParagraphFont"/>
    <w:link w:val="Heading2"/>
    <w:uiPriority w:val="9"/>
    <w:rsid w:val="000A307A"/>
    <w:rPr>
      <w:rFonts w:eastAsiaTheme="majorEastAsia" w:cstheme="majorBidi"/>
      <w:b/>
      <w:color w:val="0F4761" w:themeColor="accent1" w:themeShade="BF"/>
      <w:sz w:val="26"/>
      <w:szCs w:val="26"/>
    </w:rPr>
  </w:style>
  <w:style w:type="character" w:customStyle="1" w:styleId="Heading3Char">
    <w:name w:val="Heading 3 Char"/>
    <w:basedOn w:val="DefaultParagraphFont"/>
    <w:link w:val="Heading3"/>
    <w:uiPriority w:val="9"/>
    <w:rsid w:val="00AA7EEC"/>
    <w:rPr>
      <w:rFonts w:eastAsiaTheme="majorEastAsia" w:cstheme="majorBidi"/>
      <w:b/>
      <w:szCs w:val="28"/>
    </w:rPr>
  </w:style>
  <w:style w:type="character" w:customStyle="1" w:styleId="Heading4Char">
    <w:name w:val="Heading 4 Char"/>
    <w:basedOn w:val="DefaultParagraphFont"/>
    <w:link w:val="Heading4"/>
    <w:uiPriority w:val="9"/>
    <w:rsid w:val="000A307A"/>
    <w:rPr>
      <w:rFonts w:eastAsiaTheme="majorEastAsia" w:cstheme="majorBidi"/>
      <w:b/>
      <w:i/>
      <w:iCs/>
    </w:rPr>
  </w:style>
  <w:style w:type="character" w:customStyle="1" w:styleId="Heading5Char">
    <w:name w:val="Heading 5 Char"/>
    <w:basedOn w:val="DefaultParagraphFont"/>
    <w:link w:val="Heading5"/>
    <w:uiPriority w:val="9"/>
    <w:semiHidden/>
    <w:rsid w:val="00CD26D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CD26D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D26D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D26D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D26D7"/>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qFormat/>
    <w:rsid w:val="00CD26D7"/>
    <w:pPr>
      <w:numPr>
        <w:ilvl w:val="1"/>
      </w:numPr>
      <w:ind w:firstLine="45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26D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D26D7"/>
    <w:pPr>
      <w:spacing w:before="160"/>
      <w:jc w:val="center"/>
    </w:pPr>
    <w:rPr>
      <w:i/>
      <w:iCs/>
      <w:color w:val="404040" w:themeColor="text1" w:themeTint="BF"/>
    </w:rPr>
  </w:style>
  <w:style w:type="character" w:customStyle="1" w:styleId="QuoteChar">
    <w:name w:val="Quote Char"/>
    <w:basedOn w:val="DefaultParagraphFont"/>
    <w:link w:val="Quote"/>
    <w:uiPriority w:val="29"/>
    <w:rsid w:val="00CD26D7"/>
    <w:rPr>
      <w:i/>
      <w:iCs/>
      <w:color w:val="404040" w:themeColor="text1" w:themeTint="BF"/>
    </w:rPr>
  </w:style>
  <w:style w:type="paragraph" w:styleId="ListParagraph">
    <w:name w:val="List Paragraph"/>
    <w:basedOn w:val="Normal"/>
    <w:link w:val="ListParagraphChar"/>
    <w:uiPriority w:val="34"/>
    <w:qFormat/>
    <w:rsid w:val="00CD26D7"/>
    <w:pPr>
      <w:ind w:left="720"/>
      <w:contextualSpacing/>
    </w:pPr>
  </w:style>
  <w:style w:type="character" w:styleId="IntenseEmphasis">
    <w:name w:val="Intense Emphasis"/>
    <w:basedOn w:val="DefaultParagraphFont"/>
    <w:uiPriority w:val="21"/>
    <w:qFormat/>
    <w:rsid w:val="00CD26D7"/>
    <w:rPr>
      <w:i/>
      <w:iCs/>
      <w:color w:val="0F4761" w:themeColor="accent1" w:themeShade="BF"/>
    </w:rPr>
  </w:style>
  <w:style w:type="paragraph" w:styleId="IntenseQuote">
    <w:name w:val="Intense Quote"/>
    <w:basedOn w:val="Normal"/>
    <w:next w:val="Normal"/>
    <w:link w:val="IntenseQuoteChar"/>
    <w:uiPriority w:val="30"/>
    <w:qFormat/>
    <w:rsid w:val="00CD26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26D7"/>
    <w:rPr>
      <w:i/>
      <w:iCs/>
      <w:color w:val="0F4761" w:themeColor="accent1" w:themeShade="BF"/>
    </w:rPr>
  </w:style>
  <w:style w:type="character" w:styleId="IntenseReference">
    <w:name w:val="Intense Reference"/>
    <w:basedOn w:val="DefaultParagraphFont"/>
    <w:uiPriority w:val="32"/>
    <w:qFormat/>
    <w:rsid w:val="00CD26D7"/>
    <w:rPr>
      <w:b/>
      <w:bCs/>
      <w:smallCaps/>
      <w:color w:val="0F4761" w:themeColor="accent1" w:themeShade="BF"/>
      <w:spacing w:val="5"/>
    </w:rPr>
  </w:style>
  <w:style w:type="paragraph" w:styleId="Header">
    <w:name w:val="header"/>
    <w:basedOn w:val="Normal"/>
    <w:link w:val="HeaderChar"/>
    <w:uiPriority w:val="99"/>
    <w:unhideWhenUsed/>
    <w:rsid w:val="00873BF3"/>
    <w:pPr>
      <w:tabs>
        <w:tab w:val="center" w:pos="4680"/>
        <w:tab w:val="right" w:pos="9360"/>
      </w:tabs>
      <w:spacing w:after="0"/>
    </w:pPr>
  </w:style>
  <w:style w:type="character" w:customStyle="1" w:styleId="HeaderChar">
    <w:name w:val="Header Char"/>
    <w:basedOn w:val="DefaultParagraphFont"/>
    <w:link w:val="Header"/>
    <w:uiPriority w:val="99"/>
    <w:rsid w:val="00873BF3"/>
  </w:style>
  <w:style w:type="paragraph" w:styleId="Footer">
    <w:name w:val="footer"/>
    <w:basedOn w:val="Normal"/>
    <w:link w:val="FooterChar"/>
    <w:uiPriority w:val="99"/>
    <w:unhideWhenUsed/>
    <w:rsid w:val="00873BF3"/>
    <w:pPr>
      <w:tabs>
        <w:tab w:val="center" w:pos="4680"/>
        <w:tab w:val="right" w:pos="9360"/>
      </w:tabs>
      <w:spacing w:after="0"/>
    </w:pPr>
  </w:style>
  <w:style w:type="character" w:customStyle="1" w:styleId="FooterChar">
    <w:name w:val="Footer Char"/>
    <w:basedOn w:val="DefaultParagraphFont"/>
    <w:link w:val="Footer"/>
    <w:uiPriority w:val="99"/>
    <w:rsid w:val="00873BF3"/>
  </w:style>
  <w:style w:type="paragraph" w:styleId="NoSpacing">
    <w:name w:val="No Spacing"/>
    <w:link w:val="NoSpacingChar"/>
    <w:uiPriority w:val="1"/>
    <w:qFormat/>
    <w:rsid w:val="00035015"/>
    <w:pPr>
      <w:spacing w:after="0"/>
      <w:ind w:firstLine="170"/>
    </w:pPr>
  </w:style>
  <w:style w:type="paragraph" w:customStyle="1" w:styleId="Bulletpoint">
    <w:name w:val="Bullet point"/>
    <w:basedOn w:val="ListParagraph"/>
    <w:link w:val="BulletpointChar"/>
    <w:qFormat/>
    <w:rsid w:val="00CD29B2"/>
    <w:pPr>
      <w:numPr>
        <w:numId w:val="8"/>
      </w:numPr>
      <w:ind w:left="851" w:hanging="284"/>
    </w:pPr>
  </w:style>
  <w:style w:type="character" w:customStyle="1" w:styleId="ListParagraphChar">
    <w:name w:val="List Paragraph Char"/>
    <w:basedOn w:val="DefaultParagraphFont"/>
    <w:link w:val="ListParagraph"/>
    <w:uiPriority w:val="34"/>
    <w:rsid w:val="00BB7091"/>
  </w:style>
  <w:style w:type="character" w:customStyle="1" w:styleId="BulletpointChar">
    <w:name w:val="Bullet point Char"/>
    <w:basedOn w:val="ListParagraphChar"/>
    <w:link w:val="Bulletpoint"/>
    <w:rsid w:val="00CD29B2"/>
  </w:style>
  <w:style w:type="paragraph" w:styleId="TOCHeading">
    <w:name w:val="TOC Heading"/>
    <w:basedOn w:val="Heading1"/>
    <w:next w:val="Normal"/>
    <w:uiPriority w:val="39"/>
    <w:unhideWhenUsed/>
    <w:qFormat/>
    <w:rsid w:val="00625401"/>
    <w:pPr>
      <w:numPr>
        <w:numId w:val="0"/>
      </w:numPr>
      <w:spacing w:line="259" w:lineRule="auto"/>
      <w:jc w:val="left"/>
      <w:outlineLvl w:val="9"/>
    </w:pPr>
    <w:rPr>
      <w:rFonts w:asciiTheme="majorHAnsi" w:hAnsiTheme="majorHAnsi"/>
      <w:kern w:val="0"/>
      <w:sz w:val="36"/>
      <w:lang w:eastAsia="en-US"/>
    </w:rPr>
  </w:style>
  <w:style w:type="paragraph" w:styleId="TOC1">
    <w:name w:val="toc 1"/>
    <w:basedOn w:val="Normal"/>
    <w:next w:val="Normal"/>
    <w:autoRedefine/>
    <w:uiPriority w:val="39"/>
    <w:unhideWhenUsed/>
    <w:rsid w:val="007C7429"/>
    <w:pPr>
      <w:tabs>
        <w:tab w:val="left" w:pos="709"/>
        <w:tab w:val="left" w:pos="993"/>
        <w:tab w:val="right" w:leader="underscore" w:pos="9350"/>
      </w:tabs>
      <w:spacing w:before="120" w:after="0"/>
      <w:ind w:firstLine="284"/>
    </w:pPr>
    <w:rPr>
      <w:b/>
      <w:bCs/>
      <w:i/>
      <w:iCs/>
      <w:szCs w:val="24"/>
    </w:rPr>
  </w:style>
  <w:style w:type="paragraph" w:styleId="TOC2">
    <w:name w:val="toc 2"/>
    <w:basedOn w:val="Normal"/>
    <w:next w:val="Normal"/>
    <w:autoRedefine/>
    <w:uiPriority w:val="39"/>
    <w:unhideWhenUsed/>
    <w:rsid w:val="007360F0"/>
    <w:pPr>
      <w:tabs>
        <w:tab w:val="left" w:pos="1276"/>
        <w:tab w:val="right" w:leader="underscore" w:pos="9350"/>
      </w:tabs>
      <w:ind w:left="238"/>
    </w:pPr>
    <w:rPr>
      <w:b/>
      <w:bCs/>
      <w:sz w:val="22"/>
      <w:szCs w:val="22"/>
    </w:rPr>
  </w:style>
  <w:style w:type="character" w:styleId="Hyperlink">
    <w:name w:val="Hyperlink"/>
    <w:basedOn w:val="DefaultParagraphFont"/>
    <w:uiPriority w:val="99"/>
    <w:unhideWhenUsed/>
    <w:rsid w:val="00C25EF0"/>
    <w:rPr>
      <w:color w:val="467886" w:themeColor="hyperlink"/>
      <w:u w:val="single"/>
    </w:rPr>
  </w:style>
  <w:style w:type="paragraph" w:customStyle="1" w:styleId="Sub-bullet">
    <w:name w:val="Sub-bullet"/>
    <w:basedOn w:val="ListParagraph"/>
    <w:link w:val="Sub-bulletChar"/>
    <w:qFormat/>
    <w:rsid w:val="00CD29B2"/>
    <w:pPr>
      <w:numPr>
        <w:numId w:val="9"/>
      </w:numPr>
      <w:ind w:left="1094" w:hanging="357"/>
    </w:pPr>
  </w:style>
  <w:style w:type="character" w:customStyle="1" w:styleId="Sub-bulletChar">
    <w:name w:val="Sub-bullet Char"/>
    <w:basedOn w:val="ListParagraphChar"/>
    <w:link w:val="Sub-bullet"/>
    <w:rsid w:val="00CD29B2"/>
  </w:style>
  <w:style w:type="paragraph" w:styleId="TOC3">
    <w:name w:val="toc 3"/>
    <w:basedOn w:val="Normal"/>
    <w:next w:val="Normal"/>
    <w:autoRedefine/>
    <w:uiPriority w:val="39"/>
    <w:unhideWhenUsed/>
    <w:rsid w:val="004C007F"/>
    <w:pPr>
      <w:tabs>
        <w:tab w:val="left" w:pos="1680"/>
        <w:tab w:val="right" w:leader="underscore" w:pos="9350"/>
      </w:tabs>
      <w:spacing w:after="0"/>
      <w:ind w:left="480"/>
    </w:pPr>
    <w:rPr>
      <w:noProof/>
      <w:sz w:val="20"/>
      <w:szCs w:val="20"/>
    </w:rPr>
  </w:style>
  <w:style w:type="paragraph" w:styleId="TOC4">
    <w:name w:val="toc 4"/>
    <w:basedOn w:val="Normal"/>
    <w:next w:val="Normal"/>
    <w:autoRedefine/>
    <w:uiPriority w:val="39"/>
    <w:unhideWhenUsed/>
    <w:rsid w:val="000537EC"/>
    <w:pPr>
      <w:spacing w:before="0"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0537EC"/>
    <w:pPr>
      <w:spacing w:before="0"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0537EC"/>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0537EC"/>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0537EC"/>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0537EC"/>
    <w:pPr>
      <w:spacing w:before="0" w:after="0"/>
      <w:ind w:left="1920"/>
      <w:jc w:val="left"/>
    </w:pPr>
    <w:rPr>
      <w:rFonts w:asciiTheme="minorHAnsi" w:hAnsiTheme="minorHAnsi"/>
      <w:sz w:val="20"/>
      <w:szCs w:val="20"/>
    </w:rPr>
  </w:style>
  <w:style w:type="character" w:customStyle="1" w:styleId="NoSpacingChar">
    <w:name w:val="No Spacing Char"/>
    <w:basedOn w:val="DefaultParagraphFont"/>
    <w:link w:val="NoSpacing"/>
    <w:uiPriority w:val="1"/>
    <w:rsid w:val="00601B25"/>
  </w:style>
  <w:style w:type="paragraph" w:customStyle="1" w:styleId="Image">
    <w:name w:val="Image"/>
    <w:basedOn w:val="Normal"/>
    <w:qFormat/>
    <w:rsid w:val="00D5000C"/>
    <w:pPr>
      <w:spacing w:before="120" w:after="120"/>
      <w:ind w:firstLine="0"/>
      <w:jc w:val="center"/>
    </w:pPr>
    <w:rPr>
      <w:noProof/>
    </w:rPr>
  </w:style>
  <w:style w:type="paragraph" w:customStyle="1" w:styleId="Code">
    <w:name w:val="Code"/>
    <w:basedOn w:val="Normal"/>
    <w:link w:val="CodeChar"/>
    <w:qFormat/>
    <w:rsid w:val="004E5A07"/>
    <w:rPr>
      <w:rFonts w:ascii="Cascadia Code" w:hAnsi="Cascadia Code"/>
    </w:rPr>
  </w:style>
  <w:style w:type="character" w:customStyle="1" w:styleId="CodeChar">
    <w:name w:val="Code Char"/>
    <w:basedOn w:val="DefaultParagraphFont"/>
    <w:link w:val="Code"/>
    <w:rsid w:val="004E5A07"/>
    <w:rPr>
      <w:rFonts w:ascii="Cascadia Code" w:hAnsi="Cascadia Code"/>
    </w:rPr>
  </w:style>
  <w:style w:type="character" w:styleId="PlaceholderText">
    <w:name w:val="Placeholder Text"/>
    <w:basedOn w:val="DefaultParagraphFont"/>
    <w:uiPriority w:val="99"/>
    <w:semiHidden/>
    <w:rsid w:val="009074D5"/>
    <w:rPr>
      <w:color w:val="666666"/>
    </w:rPr>
  </w:style>
  <w:style w:type="table" w:styleId="TableGrid">
    <w:name w:val="Table Grid"/>
    <w:basedOn w:val="TableNormal"/>
    <w:uiPriority w:val="39"/>
    <w:rsid w:val="0060352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50706">
      <w:bodyDiv w:val="1"/>
      <w:marLeft w:val="0"/>
      <w:marRight w:val="0"/>
      <w:marTop w:val="0"/>
      <w:marBottom w:val="0"/>
      <w:divBdr>
        <w:top w:val="none" w:sz="0" w:space="0" w:color="auto"/>
        <w:left w:val="none" w:sz="0" w:space="0" w:color="auto"/>
        <w:bottom w:val="none" w:sz="0" w:space="0" w:color="auto"/>
        <w:right w:val="none" w:sz="0" w:space="0" w:color="auto"/>
      </w:divBdr>
    </w:div>
    <w:div w:id="85158739">
      <w:bodyDiv w:val="1"/>
      <w:marLeft w:val="0"/>
      <w:marRight w:val="0"/>
      <w:marTop w:val="0"/>
      <w:marBottom w:val="0"/>
      <w:divBdr>
        <w:top w:val="none" w:sz="0" w:space="0" w:color="auto"/>
        <w:left w:val="none" w:sz="0" w:space="0" w:color="auto"/>
        <w:bottom w:val="none" w:sz="0" w:space="0" w:color="auto"/>
        <w:right w:val="none" w:sz="0" w:space="0" w:color="auto"/>
      </w:divBdr>
    </w:div>
    <w:div w:id="469246180">
      <w:bodyDiv w:val="1"/>
      <w:marLeft w:val="0"/>
      <w:marRight w:val="0"/>
      <w:marTop w:val="0"/>
      <w:marBottom w:val="0"/>
      <w:divBdr>
        <w:top w:val="none" w:sz="0" w:space="0" w:color="auto"/>
        <w:left w:val="none" w:sz="0" w:space="0" w:color="auto"/>
        <w:bottom w:val="none" w:sz="0" w:space="0" w:color="auto"/>
        <w:right w:val="none" w:sz="0" w:space="0" w:color="auto"/>
      </w:divBdr>
    </w:div>
    <w:div w:id="696272309">
      <w:bodyDiv w:val="1"/>
      <w:marLeft w:val="0"/>
      <w:marRight w:val="0"/>
      <w:marTop w:val="0"/>
      <w:marBottom w:val="0"/>
      <w:divBdr>
        <w:top w:val="none" w:sz="0" w:space="0" w:color="auto"/>
        <w:left w:val="none" w:sz="0" w:space="0" w:color="auto"/>
        <w:bottom w:val="none" w:sz="0" w:space="0" w:color="auto"/>
        <w:right w:val="none" w:sz="0" w:space="0" w:color="auto"/>
      </w:divBdr>
    </w:div>
    <w:div w:id="824473476">
      <w:bodyDiv w:val="1"/>
      <w:marLeft w:val="0"/>
      <w:marRight w:val="0"/>
      <w:marTop w:val="0"/>
      <w:marBottom w:val="0"/>
      <w:divBdr>
        <w:top w:val="none" w:sz="0" w:space="0" w:color="auto"/>
        <w:left w:val="none" w:sz="0" w:space="0" w:color="auto"/>
        <w:bottom w:val="none" w:sz="0" w:space="0" w:color="auto"/>
        <w:right w:val="none" w:sz="0" w:space="0" w:color="auto"/>
      </w:divBdr>
    </w:div>
    <w:div w:id="1052775055">
      <w:bodyDiv w:val="1"/>
      <w:marLeft w:val="0"/>
      <w:marRight w:val="0"/>
      <w:marTop w:val="0"/>
      <w:marBottom w:val="0"/>
      <w:divBdr>
        <w:top w:val="none" w:sz="0" w:space="0" w:color="auto"/>
        <w:left w:val="none" w:sz="0" w:space="0" w:color="auto"/>
        <w:bottom w:val="none" w:sz="0" w:space="0" w:color="auto"/>
        <w:right w:val="none" w:sz="0" w:space="0" w:color="auto"/>
      </w:divBdr>
    </w:div>
    <w:div w:id="1072699055">
      <w:bodyDiv w:val="1"/>
      <w:marLeft w:val="0"/>
      <w:marRight w:val="0"/>
      <w:marTop w:val="0"/>
      <w:marBottom w:val="0"/>
      <w:divBdr>
        <w:top w:val="none" w:sz="0" w:space="0" w:color="auto"/>
        <w:left w:val="none" w:sz="0" w:space="0" w:color="auto"/>
        <w:bottom w:val="none" w:sz="0" w:space="0" w:color="auto"/>
        <w:right w:val="none" w:sz="0" w:space="0" w:color="auto"/>
      </w:divBdr>
    </w:div>
    <w:div w:id="1112897990">
      <w:bodyDiv w:val="1"/>
      <w:marLeft w:val="0"/>
      <w:marRight w:val="0"/>
      <w:marTop w:val="0"/>
      <w:marBottom w:val="0"/>
      <w:divBdr>
        <w:top w:val="none" w:sz="0" w:space="0" w:color="auto"/>
        <w:left w:val="none" w:sz="0" w:space="0" w:color="auto"/>
        <w:bottom w:val="none" w:sz="0" w:space="0" w:color="auto"/>
        <w:right w:val="none" w:sz="0" w:space="0" w:color="auto"/>
      </w:divBdr>
    </w:div>
    <w:div w:id="1287354866">
      <w:bodyDiv w:val="1"/>
      <w:marLeft w:val="0"/>
      <w:marRight w:val="0"/>
      <w:marTop w:val="0"/>
      <w:marBottom w:val="0"/>
      <w:divBdr>
        <w:top w:val="none" w:sz="0" w:space="0" w:color="auto"/>
        <w:left w:val="none" w:sz="0" w:space="0" w:color="auto"/>
        <w:bottom w:val="none" w:sz="0" w:space="0" w:color="auto"/>
        <w:right w:val="none" w:sz="0" w:space="0" w:color="auto"/>
      </w:divBdr>
    </w:div>
    <w:div w:id="1535189569">
      <w:bodyDiv w:val="1"/>
      <w:marLeft w:val="0"/>
      <w:marRight w:val="0"/>
      <w:marTop w:val="0"/>
      <w:marBottom w:val="0"/>
      <w:divBdr>
        <w:top w:val="none" w:sz="0" w:space="0" w:color="auto"/>
        <w:left w:val="none" w:sz="0" w:space="0" w:color="auto"/>
        <w:bottom w:val="none" w:sz="0" w:space="0" w:color="auto"/>
        <w:right w:val="none" w:sz="0" w:space="0" w:color="auto"/>
      </w:divBdr>
    </w:div>
    <w:div w:id="1608384537">
      <w:bodyDiv w:val="1"/>
      <w:marLeft w:val="0"/>
      <w:marRight w:val="0"/>
      <w:marTop w:val="0"/>
      <w:marBottom w:val="0"/>
      <w:divBdr>
        <w:top w:val="none" w:sz="0" w:space="0" w:color="auto"/>
        <w:left w:val="none" w:sz="0" w:space="0" w:color="auto"/>
        <w:bottom w:val="none" w:sz="0" w:space="0" w:color="auto"/>
        <w:right w:val="none" w:sz="0" w:space="0" w:color="auto"/>
      </w:divBdr>
    </w:div>
    <w:div w:id="1722902093">
      <w:bodyDiv w:val="1"/>
      <w:marLeft w:val="0"/>
      <w:marRight w:val="0"/>
      <w:marTop w:val="0"/>
      <w:marBottom w:val="0"/>
      <w:divBdr>
        <w:top w:val="none" w:sz="0" w:space="0" w:color="auto"/>
        <w:left w:val="none" w:sz="0" w:space="0" w:color="auto"/>
        <w:bottom w:val="none" w:sz="0" w:space="0" w:color="auto"/>
        <w:right w:val="none" w:sz="0" w:space="0" w:color="auto"/>
      </w:divBdr>
    </w:div>
    <w:div w:id="1781484945">
      <w:bodyDiv w:val="1"/>
      <w:marLeft w:val="0"/>
      <w:marRight w:val="0"/>
      <w:marTop w:val="0"/>
      <w:marBottom w:val="0"/>
      <w:divBdr>
        <w:top w:val="none" w:sz="0" w:space="0" w:color="auto"/>
        <w:left w:val="none" w:sz="0" w:space="0" w:color="auto"/>
        <w:bottom w:val="none" w:sz="0" w:space="0" w:color="auto"/>
        <w:right w:val="none" w:sz="0" w:space="0" w:color="auto"/>
      </w:divBdr>
    </w:div>
    <w:div w:id="2132094308">
      <w:bodyDiv w:val="1"/>
      <w:marLeft w:val="0"/>
      <w:marRight w:val="0"/>
      <w:marTop w:val="0"/>
      <w:marBottom w:val="0"/>
      <w:divBdr>
        <w:top w:val="none" w:sz="0" w:space="0" w:color="auto"/>
        <w:left w:val="none" w:sz="0" w:space="0" w:color="auto"/>
        <w:bottom w:val="none" w:sz="0" w:space="0" w:color="auto"/>
        <w:right w:val="none" w:sz="0" w:space="0" w:color="auto"/>
      </w:divBdr>
    </w:div>
    <w:div w:id="2146770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20-%20Hanoi%20University%20of%20Science%20and%20Technology\M&#7851;u%20b&#225;o%20c&#225;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A20DBCE54CE4D8284A4D09384E3D3D0"/>
        <w:category>
          <w:name w:val="General"/>
          <w:gallery w:val="placeholder"/>
        </w:category>
        <w:types>
          <w:type w:val="bbPlcHdr"/>
        </w:types>
        <w:behaviors>
          <w:behavior w:val="content"/>
        </w:behaviors>
        <w:guid w:val="{BEC7ED55-F9D8-45A8-9FF6-CC4A8CF3FB7A}"/>
      </w:docPartPr>
      <w:docPartBody>
        <w:p w:rsidR="00071258" w:rsidRDefault="00780845" w:rsidP="00780845">
          <w:pPr>
            <w:pStyle w:val="8A20DBCE54CE4D8284A4D09384E3D3D0"/>
          </w:pPr>
          <w:r>
            <w:rPr>
              <w:rFonts w:asciiTheme="majorHAnsi" w:eastAsiaTheme="majorEastAsia" w:hAnsiTheme="majorHAnsi" w:cstheme="majorBidi"/>
              <w:caps/>
              <w:color w:val="156082" w:themeColor="accent1"/>
              <w:sz w:val="80"/>
              <w:szCs w:val="80"/>
            </w:rPr>
            <w:t>[Document title]</w:t>
          </w:r>
        </w:p>
      </w:docPartBody>
    </w:docPart>
    <w:docPart>
      <w:docPartPr>
        <w:name w:val="8537953AF3C84C18A22697B882C319B1"/>
        <w:category>
          <w:name w:val="General"/>
          <w:gallery w:val="placeholder"/>
        </w:category>
        <w:types>
          <w:type w:val="bbPlcHdr"/>
        </w:types>
        <w:behaviors>
          <w:behavior w:val="content"/>
        </w:behaviors>
        <w:guid w:val="{8738BC41-3F50-46EE-9509-5124691B50D6}"/>
      </w:docPartPr>
      <w:docPartBody>
        <w:p w:rsidR="00071258" w:rsidRDefault="00780845" w:rsidP="00780845">
          <w:pPr>
            <w:pStyle w:val="8537953AF3C84C18A22697B882C319B1"/>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ra">
    <w:panose1 w:val="00000000000000000000"/>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845"/>
    <w:rsid w:val="00071258"/>
    <w:rsid w:val="004A78C9"/>
    <w:rsid w:val="004C4915"/>
    <w:rsid w:val="005E6E06"/>
    <w:rsid w:val="006432C9"/>
    <w:rsid w:val="00662FCA"/>
    <w:rsid w:val="00673688"/>
    <w:rsid w:val="006E051E"/>
    <w:rsid w:val="00780845"/>
    <w:rsid w:val="00800CBD"/>
    <w:rsid w:val="00CD1A26"/>
    <w:rsid w:val="00F3022D"/>
    <w:rsid w:val="00FE15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Yu Gothic Medium"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20DBCE54CE4D8284A4D09384E3D3D0">
    <w:name w:val="8A20DBCE54CE4D8284A4D09384E3D3D0"/>
    <w:rsid w:val="00780845"/>
  </w:style>
  <w:style w:type="paragraph" w:customStyle="1" w:styleId="8537953AF3C84C18A22697B882C319B1">
    <w:name w:val="8537953AF3C84C18A22697B882C319B1"/>
    <w:rsid w:val="00780845"/>
  </w:style>
  <w:style w:type="character" w:styleId="PlaceholderText">
    <w:name w:val="Placeholder Text"/>
    <w:basedOn w:val="DefaultParagraphFont"/>
    <w:uiPriority w:val="99"/>
    <w:semiHidden/>
    <w:rsid w:val="0078084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che21</b:Tag>
    <b:SourceType>JournalArticle</b:SourceType>
    <b:Guid>{0F6D64EE-9F78-4D8A-B15F-D34FA67DE0A2}</b:Guid>
    <b:Author>
      <b:Author>
        <b:Corporate>chessprogramming.org</b:Corporate>
      </b:Author>
    </b:Author>
    <b:Title>Zobrist Hashing</b:Title>
    <b:Year>2021</b:Year>
    <b:RefOrder>2</b:RefOrder>
  </b:Source>
</b:Sources>
</file>

<file path=customXml/itemProps1.xml><?xml version="1.0" encoding="utf-8"?>
<ds:datastoreItem xmlns:ds="http://schemas.openxmlformats.org/officeDocument/2006/customXml" ds:itemID="{7DDCDAE5-59B5-4921-B7C2-970DA5DBD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Mẫu báo cáo.dotx</Template>
  <TotalTime>30</TotalTime>
  <Pages>40</Pages>
  <Words>5686</Words>
  <Characters>32411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Báo cáo Project Nhập môn kỹ thuật phần mềm</vt:lpstr>
    </vt:vector>
  </TitlesOfParts>
  <Company>Nhóm B</Company>
  <LinksUpToDate>false</LinksUpToDate>
  <CharactersWithSpaces>38021</CharactersWithSpaces>
  <SharedDoc>false</SharedDoc>
  <HLinks>
    <vt:vector size="372" baseType="variant">
      <vt:variant>
        <vt:i4>1245241</vt:i4>
      </vt:variant>
      <vt:variant>
        <vt:i4>368</vt:i4>
      </vt:variant>
      <vt:variant>
        <vt:i4>0</vt:i4>
      </vt:variant>
      <vt:variant>
        <vt:i4>5</vt:i4>
      </vt:variant>
      <vt:variant>
        <vt:lpwstr/>
      </vt:variant>
      <vt:variant>
        <vt:lpwstr>_Toc168511168</vt:lpwstr>
      </vt:variant>
      <vt:variant>
        <vt:i4>1245241</vt:i4>
      </vt:variant>
      <vt:variant>
        <vt:i4>362</vt:i4>
      </vt:variant>
      <vt:variant>
        <vt:i4>0</vt:i4>
      </vt:variant>
      <vt:variant>
        <vt:i4>5</vt:i4>
      </vt:variant>
      <vt:variant>
        <vt:lpwstr/>
      </vt:variant>
      <vt:variant>
        <vt:lpwstr>_Toc168511167</vt:lpwstr>
      </vt:variant>
      <vt:variant>
        <vt:i4>1245241</vt:i4>
      </vt:variant>
      <vt:variant>
        <vt:i4>356</vt:i4>
      </vt:variant>
      <vt:variant>
        <vt:i4>0</vt:i4>
      </vt:variant>
      <vt:variant>
        <vt:i4>5</vt:i4>
      </vt:variant>
      <vt:variant>
        <vt:lpwstr/>
      </vt:variant>
      <vt:variant>
        <vt:lpwstr>_Toc168511166</vt:lpwstr>
      </vt:variant>
      <vt:variant>
        <vt:i4>1245241</vt:i4>
      </vt:variant>
      <vt:variant>
        <vt:i4>350</vt:i4>
      </vt:variant>
      <vt:variant>
        <vt:i4>0</vt:i4>
      </vt:variant>
      <vt:variant>
        <vt:i4>5</vt:i4>
      </vt:variant>
      <vt:variant>
        <vt:lpwstr/>
      </vt:variant>
      <vt:variant>
        <vt:lpwstr>_Toc168511165</vt:lpwstr>
      </vt:variant>
      <vt:variant>
        <vt:i4>1245241</vt:i4>
      </vt:variant>
      <vt:variant>
        <vt:i4>344</vt:i4>
      </vt:variant>
      <vt:variant>
        <vt:i4>0</vt:i4>
      </vt:variant>
      <vt:variant>
        <vt:i4>5</vt:i4>
      </vt:variant>
      <vt:variant>
        <vt:lpwstr/>
      </vt:variant>
      <vt:variant>
        <vt:lpwstr>_Toc168511164</vt:lpwstr>
      </vt:variant>
      <vt:variant>
        <vt:i4>1245241</vt:i4>
      </vt:variant>
      <vt:variant>
        <vt:i4>338</vt:i4>
      </vt:variant>
      <vt:variant>
        <vt:i4>0</vt:i4>
      </vt:variant>
      <vt:variant>
        <vt:i4>5</vt:i4>
      </vt:variant>
      <vt:variant>
        <vt:lpwstr/>
      </vt:variant>
      <vt:variant>
        <vt:lpwstr>_Toc168511163</vt:lpwstr>
      </vt:variant>
      <vt:variant>
        <vt:i4>1245241</vt:i4>
      </vt:variant>
      <vt:variant>
        <vt:i4>332</vt:i4>
      </vt:variant>
      <vt:variant>
        <vt:i4>0</vt:i4>
      </vt:variant>
      <vt:variant>
        <vt:i4>5</vt:i4>
      </vt:variant>
      <vt:variant>
        <vt:lpwstr/>
      </vt:variant>
      <vt:variant>
        <vt:lpwstr>_Toc168511162</vt:lpwstr>
      </vt:variant>
      <vt:variant>
        <vt:i4>1245241</vt:i4>
      </vt:variant>
      <vt:variant>
        <vt:i4>326</vt:i4>
      </vt:variant>
      <vt:variant>
        <vt:i4>0</vt:i4>
      </vt:variant>
      <vt:variant>
        <vt:i4>5</vt:i4>
      </vt:variant>
      <vt:variant>
        <vt:lpwstr/>
      </vt:variant>
      <vt:variant>
        <vt:lpwstr>_Toc168511161</vt:lpwstr>
      </vt:variant>
      <vt:variant>
        <vt:i4>1245241</vt:i4>
      </vt:variant>
      <vt:variant>
        <vt:i4>320</vt:i4>
      </vt:variant>
      <vt:variant>
        <vt:i4>0</vt:i4>
      </vt:variant>
      <vt:variant>
        <vt:i4>5</vt:i4>
      </vt:variant>
      <vt:variant>
        <vt:lpwstr/>
      </vt:variant>
      <vt:variant>
        <vt:lpwstr>_Toc168511160</vt:lpwstr>
      </vt:variant>
      <vt:variant>
        <vt:i4>1048633</vt:i4>
      </vt:variant>
      <vt:variant>
        <vt:i4>314</vt:i4>
      </vt:variant>
      <vt:variant>
        <vt:i4>0</vt:i4>
      </vt:variant>
      <vt:variant>
        <vt:i4>5</vt:i4>
      </vt:variant>
      <vt:variant>
        <vt:lpwstr/>
      </vt:variant>
      <vt:variant>
        <vt:lpwstr>_Toc168511159</vt:lpwstr>
      </vt:variant>
      <vt:variant>
        <vt:i4>1048633</vt:i4>
      </vt:variant>
      <vt:variant>
        <vt:i4>308</vt:i4>
      </vt:variant>
      <vt:variant>
        <vt:i4>0</vt:i4>
      </vt:variant>
      <vt:variant>
        <vt:i4>5</vt:i4>
      </vt:variant>
      <vt:variant>
        <vt:lpwstr/>
      </vt:variant>
      <vt:variant>
        <vt:lpwstr>_Toc168511158</vt:lpwstr>
      </vt:variant>
      <vt:variant>
        <vt:i4>1048633</vt:i4>
      </vt:variant>
      <vt:variant>
        <vt:i4>302</vt:i4>
      </vt:variant>
      <vt:variant>
        <vt:i4>0</vt:i4>
      </vt:variant>
      <vt:variant>
        <vt:i4>5</vt:i4>
      </vt:variant>
      <vt:variant>
        <vt:lpwstr/>
      </vt:variant>
      <vt:variant>
        <vt:lpwstr>_Toc168511157</vt:lpwstr>
      </vt:variant>
      <vt:variant>
        <vt:i4>1048633</vt:i4>
      </vt:variant>
      <vt:variant>
        <vt:i4>296</vt:i4>
      </vt:variant>
      <vt:variant>
        <vt:i4>0</vt:i4>
      </vt:variant>
      <vt:variant>
        <vt:i4>5</vt:i4>
      </vt:variant>
      <vt:variant>
        <vt:lpwstr/>
      </vt:variant>
      <vt:variant>
        <vt:lpwstr>_Toc168511156</vt:lpwstr>
      </vt:variant>
      <vt:variant>
        <vt:i4>1048633</vt:i4>
      </vt:variant>
      <vt:variant>
        <vt:i4>290</vt:i4>
      </vt:variant>
      <vt:variant>
        <vt:i4>0</vt:i4>
      </vt:variant>
      <vt:variant>
        <vt:i4>5</vt:i4>
      </vt:variant>
      <vt:variant>
        <vt:lpwstr/>
      </vt:variant>
      <vt:variant>
        <vt:lpwstr>_Toc168511155</vt:lpwstr>
      </vt:variant>
      <vt:variant>
        <vt:i4>1048633</vt:i4>
      </vt:variant>
      <vt:variant>
        <vt:i4>284</vt:i4>
      </vt:variant>
      <vt:variant>
        <vt:i4>0</vt:i4>
      </vt:variant>
      <vt:variant>
        <vt:i4>5</vt:i4>
      </vt:variant>
      <vt:variant>
        <vt:lpwstr/>
      </vt:variant>
      <vt:variant>
        <vt:lpwstr>_Toc168511154</vt:lpwstr>
      </vt:variant>
      <vt:variant>
        <vt:i4>1048633</vt:i4>
      </vt:variant>
      <vt:variant>
        <vt:i4>278</vt:i4>
      </vt:variant>
      <vt:variant>
        <vt:i4>0</vt:i4>
      </vt:variant>
      <vt:variant>
        <vt:i4>5</vt:i4>
      </vt:variant>
      <vt:variant>
        <vt:lpwstr/>
      </vt:variant>
      <vt:variant>
        <vt:lpwstr>_Toc168511153</vt:lpwstr>
      </vt:variant>
      <vt:variant>
        <vt:i4>1048633</vt:i4>
      </vt:variant>
      <vt:variant>
        <vt:i4>272</vt:i4>
      </vt:variant>
      <vt:variant>
        <vt:i4>0</vt:i4>
      </vt:variant>
      <vt:variant>
        <vt:i4>5</vt:i4>
      </vt:variant>
      <vt:variant>
        <vt:lpwstr/>
      </vt:variant>
      <vt:variant>
        <vt:lpwstr>_Toc168511152</vt:lpwstr>
      </vt:variant>
      <vt:variant>
        <vt:i4>1048633</vt:i4>
      </vt:variant>
      <vt:variant>
        <vt:i4>266</vt:i4>
      </vt:variant>
      <vt:variant>
        <vt:i4>0</vt:i4>
      </vt:variant>
      <vt:variant>
        <vt:i4>5</vt:i4>
      </vt:variant>
      <vt:variant>
        <vt:lpwstr/>
      </vt:variant>
      <vt:variant>
        <vt:lpwstr>_Toc168511151</vt:lpwstr>
      </vt:variant>
      <vt:variant>
        <vt:i4>1048633</vt:i4>
      </vt:variant>
      <vt:variant>
        <vt:i4>260</vt:i4>
      </vt:variant>
      <vt:variant>
        <vt:i4>0</vt:i4>
      </vt:variant>
      <vt:variant>
        <vt:i4>5</vt:i4>
      </vt:variant>
      <vt:variant>
        <vt:lpwstr/>
      </vt:variant>
      <vt:variant>
        <vt:lpwstr>_Toc168511150</vt:lpwstr>
      </vt:variant>
      <vt:variant>
        <vt:i4>1114169</vt:i4>
      </vt:variant>
      <vt:variant>
        <vt:i4>254</vt:i4>
      </vt:variant>
      <vt:variant>
        <vt:i4>0</vt:i4>
      </vt:variant>
      <vt:variant>
        <vt:i4>5</vt:i4>
      </vt:variant>
      <vt:variant>
        <vt:lpwstr/>
      </vt:variant>
      <vt:variant>
        <vt:lpwstr>_Toc168511149</vt:lpwstr>
      </vt:variant>
      <vt:variant>
        <vt:i4>1114169</vt:i4>
      </vt:variant>
      <vt:variant>
        <vt:i4>248</vt:i4>
      </vt:variant>
      <vt:variant>
        <vt:i4>0</vt:i4>
      </vt:variant>
      <vt:variant>
        <vt:i4>5</vt:i4>
      </vt:variant>
      <vt:variant>
        <vt:lpwstr/>
      </vt:variant>
      <vt:variant>
        <vt:lpwstr>_Toc168511148</vt:lpwstr>
      </vt:variant>
      <vt:variant>
        <vt:i4>1114169</vt:i4>
      </vt:variant>
      <vt:variant>
        <vt:i4>242</vt:i4>
      </vt:variant>
      <vt:variant>
        <vt:i4>0</vt:i4>
      </vt:variant>
      <vt:variant>
        <vt:i4>5</vt:i4>
      </vt:variant>
      <vt:variant>
        <vt:lpwstr/>
      </vt:variant>
      <vt:variant>
        <vt:lpwstr>_Toc168511147</vt:lpwstr>
      </vt:variant>
      <vt:variant>
        <vt:i4>1114169</vt:i4>
      </vt:variant>
      <vt:variant>
        <vt:i4>236</vt:i4>
      </vt:variant>
      <vt:variant>
        <vt:i4>0</vt:i4>
      </vt:variant>
      <vt:variant>
        <vt:i4>5</vt:i4>
      </vt:variant>
      <vt:variant>
        <vt:lpwstr/>
      </vt:variant>
      <vt:variant>
        <vt:lpwstr>_Toc168511146</vt:lpwstr>
      </vt:variant>
      <vt:variant>
        <vt:i4>1114169</vt:i4>
      </vt:variant>
      <vt:variant>
        <vt:i4>230</vt:i4>
      </vt:variant>
      <vt:variant>
        <vt:i4>0</vt:i4>
      </vt:variant>
      <vt:variant>
        <vt:i4>5</vt:i4>
      </vt:variant>
      <vt:variant>
        <vt:lpwstr/>
      </vt:variant>
      <vt:variant>
        <vt:lpwstr>_Toc168511145</vt:lpwstr>
      </vt:variant>
      <vt:variant>
        <vt:i4>1114169</vt:i4>
      </vt:variant>
      <vt:variant>
        <vt:i4>224</vt:i4>
      </vt:variant>
      <vt:variant>
        <vt:i4>0</vt:i4>
      </vt:variant>
      <vt:variant>
        <vt:i4>5</vt:i4>
      </vt:variant>
      <vt:variant>
        <vt:lpwstr/>
      </vt:variant>
      <vt:variant>
        <vt:lpwstr>_Toc168511144</vt:lpwstr>
      </vt:variant>
      <vt:variant>
        <vt:i4>1114169</vt:i4>
      </vt:variant>
      <vt:variant>
        <vt:i4>218</vt:i4>
      </vt:variant>
      <vt:variant>
        <vt:i4>0</vt:i4>
      </vt:variant>
      <vt:variant>
        <vt:i4>5</vt:i4>
      </vt:variant>
      <vt:variant>
        <vt:lpwstr/>
      </vt:variant>
      <vt:variant>
        <vt:lpwstr>_Toc168511143</vt:lpwstr>
      </vt:variant>
      <vt:variant>
        <vt:i4>1114169</vt:i4>
      </vt:variant>
      <vt:variant>
        <vt:i4>212</vt:i4>
      </vt:variant>
      <vt:variant>
        <vt:i4>0</vt:i4>
      </vt:variant>
      <vt:variant>
        <vt:i4>5</vt:i4>
      </vt:variant>
      <vt:variant>
        <vt:lpwstr/>
      </vt:variant>
      <vt:variant>
        <vt:lpwstr>_Toc168511142</vt:lpwstr>
      </vt:variant>
      <vt:variant>
        <vt:i4>1114169</vt:i4>
      </vt:variant>
      <vt:variant>
        <vt:i4>206</vt:i4>
      </vt:variant>
      <vt:variant>
        <vt:i4>0</vt:i4>
      </vt:variant>
      <vt:variant>
        <vt:i4>5</vt:i4>
      </vt:variant>
      <vt:variant>
        <vt:lpwstr/>
      </vt:variant>
      <vt:variant>
        <vt:lpwstr>_Toc168511141</vt:lpwstr>
      </vt:variant>
      <vt:variant>
        <vt:i4>1114169</vt:i4>
      </vt:variant>
      <vt:variant>
        <vt:i4>200</vt:i4>
      </vt:variant>
      <vt:variant>
        <vt:i4>0</vt:i4>
      </vt:variant>
      <vt:variant>
        <vt:i4>5</vt:i4>
      </vt:variant>
      <vt:variant>
        <vt:lpwstr/>
      </vt:variant>
      <vt:variant>
        <vt:lpwstr>_Toc168511140</vt:lpwstr>
      </vt:variant>
      <vt:variant>
        <vt:i4>1441849</vt:i4>
      </vt:variant>
      <vt:variant>
        <vt:i4>194</vt:i4>
      </vt:variant>
      <vt:variant>
        <vt:i4>0</vt:i4>
      </vt:variant>
      <vt:variant>
        <vt:i4>5</vt:i4>
      </vt:variant>
      <vt:variant>
        <vt:lpwstr/>
      </vt:variant>
      <vt:variant>
        <vt:lpwstr>_Toc168511139</vt:lpwstr>
      </vt:variant>
      <vt:variant>
        <vt:i4>1441849</vt:i4>
      </vt:variant>
      <vt:variant>
        <vt:i4>188</vt:i4>
      </vt:variant>
      <vt:variant>
        <vt:i4>0</vt:i4>
      </vt:variant>
      <vt:variant>
        <vt:i4>5</vt:i4>
      </vt:variant>
      <vt:variant>
        <vt:lpwstr/>
      </vt:variant>
      <vt:variant>
        <vt:lpwstr>_Toc168511138</vt:lpwstr>
      </vt:variant>
      <vt:variant>
        <vt:i4>1441849</vt:i4>
      </vt:variant>
      <vt:variant>
        <vt:i4>182</vt:i4>
      </vt:variant>
      <vt:variant>
        <vt:i4>0</vt:i4>
      </vt:variant>
      <vt:variant>
        <vt:i4>5</vt:i4>
      </vt:variant>
      <vt:variant>
        <vt:lpwstr/>
      </vt:variant>
      <vt:variant>
        <vt:lpwstr>_Toc168511137</vt:lpwstr>
      </vt:variant>
      <vt:variant>
        <vt:i4>1441849</vt:i4>
      </vt:variant>
      <vt:variant>
        <vt:i4>176</vt:i4>
      </vt:variant>
      <vt:variant>
        <vt:i4>0</vt:i4>
      </vt:variant>
      <vt:variant>
        <vt:i4>5</vt:i4>
      </vt:variant>
      <vt:variant>
        <vt:lpwstr/>
      </vt:variant>
      <vt:variant>
        <vt:lpwstr>_Toc168511136</vt:lpwstr>
      </vt:variant>
      <vt:variant>
        <vt:i4>1441849</vt:i4>
      </vt:variant>
      <vt:variant>
        <vt:i4>170</vt:i4>
      </vt:variant>
      <vt:variant>
        <vt:i4>0</vt:i4>
      </vt:variant>
      <vt:variant>
        <vt:i4>5</vt:i4>
      </vt:variant>
      <vt:variant>
        <vt:lpwstr/>
      </vt:variant>
      <vt:variant>
        <vt:lpwstr>_Toc168511135</vt:lpwstr>
      </vt:variant>
      <vt:variant>
        <vt:i4>1441849</vt:i4>
      </vt:variant>
      <vt:variant>
        <vt:i4>164</vt:i4>
      </vt:variant>
      <vt:variant>
        <vt:i4>0</vt:i4>
      </vt:variant>
      <vt:variant>
        <vt:i4>5</vt:i4>
      </vt:variant>
      <vt:variant>
        <vt:lpwstr/>
      </vt:variant>
      <vt:variant>
        <vt:lpwstr>_Toc168511134</vt:lpwstr>
      </vt:variant>
      <vt:variant>
        <vt:i4>1441849</vt:i4>
      </vt:variant>
      <vt:variant>
        <vt:i4>158</vt:i4>
      </vt:variant>
      <vt:variant>
        <vt:i4>0</vt:i4>
      </vt:variant>
      <vt:variant>
        <vt:i4>5</vt:i4>
      </vt:variant>
      <vt:variant>
        <vt:lpwstr/>
      </vt:variant>
      <vt:variant>
        <vt:lpwstr>_Toc168511133</vt:lpwstr>
      </vt:variant>
      <vt:variant>
        <vt:i4>1441849</vt:i4>
      </vt:variant>
      <vt:variant>
        <vt:i4>152</vt:i4>
      </vt:variant>
      <vt:variant>
        <vt:i4>0</vt:i4>
      </vt:variant>
      <vt:variant>
        <vt:i4>5</vt:i4>
      </vt:variant>
      <vt:variant>
        <vt:lpwstr/>
      </vt:variant>
      <vt:variant>
        <vt:lpwstr>_Toc168511132</vt:lpwstr>
      </vt:variant>
      <vt:variant>
        <vt:i4>1441849</vt:i4>
      </vt:variant>
      <vt:variant>
        <vt:i4>146</vt:i4>
      </vt:variant>
      <vt:variant>
        <vt:i4>0</vt:i4>
      </vt:variant>
      <vt:variant>
        <vt:i4>5</vt:i4>
      </vt:variant>
      <vt:variant>
        <vt:lpwstr/>
      </vt:variant>
      <vt:variant>
        <vt:lpwstr>_Toc168511131</vt:lpwstr>
      </vt:variant>
      <vt:variant>
        <vt:i4>1441849</vt:i4>
      </vt:variant>
      <vt:variant>
        <vt:i4>140</vt:i4>
      </vt:variant>
      <vt:variant>
        <vt:i4>0</vt:i4>
      </vt:variant>
      <vt:variant>
        <vt:i4>5</vt:i4>
      </vt:variant>
      <vt:variant>
        <vt:lpwstr/>
      </vt:variant>
      <vt:variant>
        <vt:lpwstr>_Toc168511130</vt:lpwstr>
      </vt:variant>
      <vt:variant>
        <vt:i4>1507385</vt:i4>
      </vt:variant>
      <vt:variant>
        <vt:i4>134</vt:i4>
      </vt:variant>
      <vt:variant>
        <vt:i4>0</vt:i4>
      </vt:variant>
      <vt:variant>
        <vt:i4>5</vt:i4>
      </vt:variant>
      <vt:variant>
        <vt:lpwstr/>
      </vt:variant>
      <vt:variant>
        <vt:lpwstr>_Toc168511129</vt:lpwstr>
      </vt:variant>
      <vt:variant>
        <vt:i4>1507385</vt:i4>
      </vt:variant>
      <vt:variant>
        <vt:i4>128</vt:i4>
      </vt:variant>
      <vt:variant>
        <vt:i4>0</vt:i4>
      </vt:variant>
      <vt:variant>
        <vt:i4>5</vt:i4>
      </vt:variant>
      <vt:variant>
        <vt:lpwstr/>
      </vt:variant>
      <vt:variant>
        <vt:lpwstr>_Toc168511128</vt:lpwstr>
      </vt:variant>
      <vt:variant>
        <vt:i4>1507385</vt:i4>
      </vt:variant>
      <vt:variant>
        <vt:i4>122</vt:i4>
      </vt:variant>
      <vt:variant>
        <vt:i4>0</vt:i4>
      </vt:variant>
      <vt:variant>
        <vt:i4>5</vt:i4>
      </vt:variant>
      <vt:variant>
        <vt:lpwstr/>
      </vt:variant>
      <vt:variant>
        <vt:lpwstr>_Toc168511127</vt:lpwstr>
      </vt:variant>
      <vt:variant>
        <vt:i4>1507385</vt:i4>
      </vt:variant>
      <vt:variant>
        <vt:i4>116</vt:i4>
      </vt:variant>
      <vt:variant>
        <vt:i4>0</vt:i4>
      </vt:variant>
      <vt:variant>
        <vt:i4>5</vt:i4>
      </vt:variant>
      <vt:variant>
        <vt:lpwstr/>
      </vt:variant>
      <vt:variant>
        <vt:lpwstr>_Toc168511126</vt:lpwstr>
      </vt:variant>
      <vt:variant>
        <vt:i4>1507385</vt:i4>
      </vt:variant>
      <vt:variant>
        <vt:i4>110</vt:i4>
      </vt:variant>
      <vt:variant>
        <vt:i4>0</vt:i4>
      </vt:variant>
      <vt:variant>
        <vt:i4>5</vt:i4>
      </vt:variant>
      <vt:variant>
        <vt:lpwstr/>
      </vt:variant>
      <vt:variant>
        <vt:lpwstr>_Toc168511125</vt:lpwstr>
      </vt:variant>
      <vt:variant>
        <vt:i4>1507385</vt:i4>
      </vt:variant>
      <vt:variant>
        <vt:i4>104</vt:i4>
      </vt:variant>
      <vt:variant>
        <vt:i4>0</vt:i4>
      </vt:variant>
      <vt:variant>
        <vt:i4>5</vt:i4>
      </vt:variant>
      <vt:variant>
        <vt:lpwstr/>
      </vt:variant>
      <vt:variant>
        <vt:lpwstr>_Toc168511124</vt:lpwstr>
      </vt:variant>
      <vt:variant>
        <vt:i4>1507385</vt:i4>
      </vt:variant>
      <vt:variant>
        <vt:i4>98</vt:i4>
      </vt:variant>
      <vt:variant>
        <vt:i4>0</vt:i4>
      </vt:variant>
      <vt:variant>
        <vt:i4>5</vt:i4>
      </vt:variant>
      <vt:variant>
        <vt:lpwstr/>
      </vt:variant>
      <vt:variant>
        <vt:lpwstr>_Toc168511123</vt:lpwstr>
      </vt:variant>
      <vt:variant>
        <vt:i4>1507385</vt:i4>
      </vt:variant>
      <vt:variant>
        <vt:i4>92</vt:i4>
      </vt:variant>
      <vt:variant>
        <vt:i4>0</vt:i4>
      </vt:variant>
      <vt:variant>
        <vt:i4>5</vt:i4>
      </vt:variant>
      <vt:variant>
        <vt:lpwstr/>
      </vt:variant>
      <vt:variant>
        <vt:lpwstr>_Toc168511122</vt:lpwstr>
      </vt:variant>
      <vt:variant>
        <vt:i4>1507385</vt:i4>
      </vt:variant>
      <vt:variant>
        <vt:i4>86</vt:i4>
      </vt:variant>
      <vt:variant>
        <vt:i4>0</vt:i4>
      </vt:variant>
      <vt:variant>
        <vt:i4>5</vt:i4>
      </vt:variant>
      <vt:variant>
        <vt:lpwstr/>
      </vt:variant>
      <vt:variant>
        <vt:lpwstr>_Toc168511121</vt:lpwstr>
      </vt:variant>
      <vt:variant>
        <vt:i4>1507385</vt:i4>
      </vt:variant>
      <vt:variant>
        <vt:i4>80</vt:i4>
      </vt:variant>
      <vt:variant>
        <vt:i4>0</vt:i4>
      </vt:variant>
      <vt:variant>
        <vt:i4>5</vt:i4>
      </vt:variant>
      <vt:variant>
        <vt:lpwstr/>
      </vt:variant>
      <vt:variant>
        <vt:lpwstr>_Toc168511120</vt:lpwstr>
      </vt:variant>
      <vt:variant>
        <vt:i4>1310777</vt:i4>
      </vt:variant>
      <vt:variant>
        <vt:i4>74</vt:i4>
      </vt:variant>
      <vt:variant>
        <vt:i4>0</vt:i4>
      </vt:variant>
      <vt:variant>
        <vt:i4>5</vt:i4>
      </vt:variant>
      <vt:variant>
        <vt:lpwstr/>
      </vt:variant>
      <vt:variant>
        <vt:lpwstr>_Toc168511119</vt:lpwstr>
      </vt:variant>
      <vt:variant>
        <vt:i4>1310777</vt:i4>
      </vt:variant>
      <vt:variant>
        <vt:i4>68</vt:i4>
      </vt:variant>
      <vt:variant>
        <vt:i4>0</vt:i4>
      </vt:variant>
      <vt:variant>
        <vt:i4>5</vt:i4>
      </vt:variant>
      <vt:variant>
        <vt:lpwstr/>
      </vt:variant>
      <vt:variant>
        <vt:lpwstr>_Toc168511118</vt:lpwstr>
      </vt:variant>
      <vt:variant>
        <vt:i4>1310777</vt:i4>
      </vt:variant>
      <vt:variant>
        <vt:i4>62</vt:i4>
      </vt:variant>
      <vt:variant>
        <vt:i4>0</vt:i4>
      </vt:variant>
      <vt:variant>
        <vt:i4>5</vt:i4>
      </vt:variant>
      <vt:variant>
        <vt:lpwstr/>
      </vt:variant>
      <vt:variant>
        <vt:lpwstr>_Toc168511117</vt:lpwstr>
      </vt:variant>
      <vt:variant>
        <vt:i4>1310777</vt:i4>
      </vt:variant>
      <vt:variant>
        <vt:i4>56</vt:i4>
      </vt:variant>
      <vt:variant>
        <vt:i4>0</vt:i4>
      </vt:variant>
      <vt:variant>
        <vt:i4>5</vt:i4>
      </vt:variant>
      <vt:variant>
        <vt:lpwstr/>
      </vt:variant>
      <vt:variant>
        <vt:lpwstr>_Toc168511116</vt:lpwstr>
      </vt:variant>
      <vt:variant>
        <vt:i4>1310777</vt:i4>
      </vt:variant>
      <vt:variant>
        <vt:i4>50</vt:i4>
      </vt:variant>
      <vt:variant>
        <vt:i4>0</vt:i4>
      </vt:variant>
      <vt:variant>
        <vt:i4>5</vt:i4>
      </vt:variant>
      <vt:variant>
        <vt:lpwstr/>
      </vt:variant>
      <vt:variant>
        <vt:lpwstr>_Toc168511115</vt:lpwstr>
      </vt:variant>
      <vt:variant>
        <vt:i4>1310777</vt:i4>
      </vt:variant>
      <vt:variant>
        <vt:i4>44</vt:i4>
      </vt:variant>
      <vt:variant>
        <vt:i4>0</vt:i4>
      </vt:variant>
      <vt:variant>
        <vt:i4>5</vt:i4>
      </vt:variant>
      <vt:variant>
        <vt:lpwstr/>
      </vt:variant>
      <vt:variant>
        <vt:lpwstr>_Toc168511114</vt:lpwstr>
      </vt:variant>
      <vt:variant>
        <vt:i4>1310777</vt:i4>
      </vt:variant>
      <vt:variant>
        <vt:i4>38</vt:i4>
      </vt:variant>
      <vt:variant>
        <vt:i4>0</vt:i4>
      </vt:variant>
      <vt:variant>
        <vt:i4>5</vt:i4>
      </vt:variant>
      <vt:variant>
        <vt:lpwstr/>
      </vt:variant>
      <vt:variant>
        <vt:lpwstr>_Toc168511113</vt:lpwstr>
      </vt:variant>
      <vt:variant>
        <vt:i4>1310777</vt:i4>
      </vt:variant>
      <vt:variant>
        <vt:i4>32</vt:i4>
      </vt:variant>
      <vt:variant>
        <vt:i4>0</vt:i4>
      </vt:variant>
      <vt:variant>
        <vt:i4>5</vt:i4>
      </vt:variant>
      <vt:variant>
        <vt:lpwstr/>
      </vt:variant>
      <vt:variant>
        <vt:lpwstr>_Toc168511112</vt:lpwstr>
      </vt:variant>
      <vt:variant>
        <vt:i4>1310777</vt:i4>
      </vt:variant>
      <vt:variant>
        <vt:i4>26</vt:i4>
      </vt:variant>
      <vt:variant>
        <vt:i4>0</vt:i4>
      </vt:variant>
      <vt:variant>
        <vt:i4>5</vt:i4>
      </vt:variant>
      <vt:variant>
        <vt:lpwstr/>
      </vt:variant>
      <vt:variant>
        <vt:lpwstr>_Toc168511111</vt:lpwstr>
      </vt:variant>
      <vt:variant>
        <vt:i4>1310777</vt:i4>
      </vt:variant>
      <vt:variant>
        <vt:i4>20</vt:i4>
      </vt:variant>
      <vt:variant>
        <vt:i4>0</vt:i4>
      </vt:variant>
      <vt:variant>
        <vt:i4>5</vt:i4>
      </vt:variant>
      <vt:variant>
        <vt:lpwstr/>
      </vt:variant>
      <vt:variant>
        <vt:lpwstr>_Toc168511110</vt:lpwstr>
      </vt:variant>
      <vt:variant>
        <vt:i4>1376313</vt:i4>
      </vt:variant>
      <vt:variant>
        <vt:i4>14</vt:i4>
      </vt:variant>
      <vt:variant>
        <vt:i4>0</vt:i4>
      </vt:variant>
      <vt:variant>
        <vt:i4>5</vt:i4>
      </vt:variant>
      <vt:variant>
        <vt:lpwstr/>
      </vt:variant>
      <vt:variant>
        <vt:lpwstr>_Toc168511109</vt:lpwstr>
      </vt:variant>
      <vt:variant>
        <vt:i4>1376313</vt:i4>
      </vt:variant>
      <vt:variant>
        <vt:i4>8</vt:i4>
      </vt:variant>
      <vt:variant>
        <vt:i4>0</vt:i4>
      </vt:variant>
      <vt:variant>
        <vt:i4>5</vt:i4>
      </vt:variant>
      <vt:variant>
        <vt:lpwstr/>
      </vt:variant>
      <vt:variant>
        <vt:lpwstr>_Toc168511108</vt:lpwstr>
      </vt:variant>
      <vt:variant>
        <vt:i4>1376313</vt:i4>
      </vt:variant>
      <vt:variant>
        <vt:i4>2</vt:i4>
      </vt:variant>
      <vt:variant>
        <vt:i4>0</vt:i4>
      </vt:variant>
      <vt:variant>
        <vt:i4>5</vt:i4>
      </vt:variant>
      <vt:variant>
        <vt:lpwstr/>
      </vt:variant>
      <vt:variant>
        <vt:lpwstr>_Toc168511107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Project Nhập môn kỹ thuật phần mềm</dc:title>
  <dc:subject>Đề tài: Hệ thống chăm sóc thú cưng</dc:subject>
  <dc:creator>HNV</dc:creator>
  <cp:keywords/>
  <dc:description/>
  <cp:lastModifiedBy>Hoang Nguyen Vu 20215171</cp:lastModifiedBy>
  <cp:revision>2</cp:revision>
  <dcterms:created xsi:type="dcterms:W3CDTF">2024-06-05T14:29:00Z</dcterms:created>
  <dcterms:modified xsi:type="dcterms:W3CDTF">2024-06-05T14:29:00Z</dcterms:modified>
</cp:coreProperties>
</file>